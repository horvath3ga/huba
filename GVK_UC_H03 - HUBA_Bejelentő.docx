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0C92" w14:textId="77777777" w:rsidR="0047416D" w:rsidRDefault="0047416D" w:rsidP="00B577A3">
      <w:pPr>
        <w:pStyle w:val="Cnorml"/>
      </w:pPr>
      <w:bookmarkStart w:id="0" w:name="_Hlk178256797"/>
      <w:bookmarkEnd w:id="0"/>
    </w:p>
    <w:p w14:paraId="3D170C93" w14:textId="77777777" w:rsidR="0047416D" w:rsidRDefault="0047416D" w:rsidP="00B577A3">
      <w:pPr>
        <w:pStyle w:val="Cnorml"/>
      </w:pPr>
    </w:p>
    <w:p w14:paraId="3D170C94" w14:textId="77777777" w:rsidR="0047416D" w:rsidRDefault="0047416D" w:rsidP="00B577A3">
      <w:pPr>
        <w:pStyle w:val="Cnorml"/>
      </w:pPr>
    </w:p>
    <w:p w14:paraId="3D170C95" w14:textId="77777777" w:rsidR="0047416D" w:rsidRDefault="0047416D" w:rsidP="00B577A3">
      <w:pPr>
        <w:pStyle w:val="Cnorml"/>
      </w:pPr>
    </w:p>
    <w:p w14:paraId="3D170C96" w14:textId="77777777" w:rsidR="0047416D" w:rsidRDefault="0047416D" w:rsidP="00B577A3">
      <w:pPr>
        <w:pStyle w:val="Cnorml"/>
      </w:pPr>
    </w:p>
    <w:p w14:paraId="2B2C4BE2" w14:textId="2B7AA907" w:rsidR="00641E09" w:rsidRDefault="00641E09" w:rsidP="00641E09">
      <w:pPr>
        <w:pStyle w:val="Cnorml"/>
      </w:pPr>
    </w:p>
    <w:p w14:paraId="3D170C98" w14:textId="77777777" w:rsidR="0047416D" w:rsidRDefault="0047416D" w:rsidP="00B577A3">
      <w:pPr>
        <w:pStyle w:val="Cnorml"/>
      </w:pPr>
    </w:p>
    <w:p w14:paraId="3D170C99" w14:textId="77777777" w:rsidR="0047416D" w:rsidRDefault="0047416D" w:rsidP="00B577A3">
      <w:pPr>
        <w:pStyle w:val="Cnorml"/>
      </w:pPr>
    </w:p>
    <w:p w14:paraId="3D170C9A" w14:textId="77777777" w:rsidR="0047416D" w:rsidRDefault="0047416D" w:rsidP="00B577A3">
      <w:pPr>
        <w:pStyle w:val="Cnorml"/>
      </w:pPr>
    </w:p>
    <w:p w14:paraId="3D170C9B" w14:textId="77777777" w:rsidR="0047416D" w:rsidRDefault="0047416D" w:rsidP="00B577A3">
      <w:pPr>
        <w:pStyle w:val="Cnorml"/>
      </w:pPr>
    </w:p>
    <w:p w14:paraId="1B19D83F" w14:textId="3725C66A" w:rsidR="00223021" w:rsidRDefault="006B0F53" w:rsidP="0092385F">
      <w:pPr>
        <w:pStyle w:val="Cnorml"/>
        <w:ind w:left="0"/>
        <w:jc w:val="center"/>
        <w:rPr>
          <w:sz w:val="44"/>
          <w:szCs w:val="44"/>
          <w:u w:val="single" w:color="365F91"/>
        </w:rPr>
      </w:pPr>
      <w:r>
        <w:rPr>
          <w:sz w:val="44"/>
          <w:szCs w:val="44"/>
          <w:u w:val="single" w:color="365F91"/>
        </w:rPr>
        <w:t>GVK</w:t>
      </w:r>
      <w:r w:rsidR="003A0832">
        <w:rPr>
          <w:sz w:val="44"/>
          <w:szCs w:val="44"/>
          <w:u w:val="single" w:color="365F91"/>
        </w:rPr>
        <w:t>_UC_H0</w:t>
      </w:r>
      <w:r w:rsidR="00412FE6">
        <w:rPr>
          <w:sz w:val="44"/>
          <w:szCs w:val="44"/>
          <w:u w:val="single" w:color="365F91"/>
        </w:rPr>
        <w:t>3</w:t>
      </w:r>
      <w:r w:rsidR="003A0832">
        <w:rPr>
          <w:sz w:val="44"/>
          <w:szCs w:val="44"/>
          <w:u w:val="single" w:color="365F91"/>
        </w:rPr>
        <w:t xml:space="preserve"> – </w:t>
      </w:r>
      <w:proofErr w:type="spellStart"/>
      <w:r w:rsidR="00412FE6">
        <w:rPr>
          <w:sz w:val="44"/>
          <w:szCs w:val="44"/>
          <w:u w:val="single" w:color="365F91"/>
        </w:rPr>
        <w:t>HUBA_Bejelentő</w:t>
      </w:r>
      <w:proofErr w:type="spellEnd"/>
    </w:p>
    <w:p w14:paraId="3D170C9C" w14:textId="75428DDE" w:rsidR="007D00E0" w:rsidRPr="00D15C69" w:rsidRDefault="00036E0B" w:rsidP="0092385F">
      <w:pPr>
        <w:pStyle w:val="Cnorml"/>
        <w:ind w:left="0"/>
        <w:jc w:val="center"/>
        <w:rPr>
          <w:sz w:val="44"/>
          <w:szCs w:val="44"/>
          <w:u w:val="single" w:color="365F91"/>
        </w:rPr>
      </w:pPr>
      <w:r>
        <w:rPr>
          <w:sz w:val="44"/>
          <w:szCs w:val="44"/>
          <w:u w:val="single" w:color="365F91"/>
        </w:rPr>
        <w:t>RÉSZLETES RENDSZERTERV</w:t>
      </w:r>
    </w:p>
    <w:p w14:paraId="3D170C9D" w14:textId="77777777" w:rsidR="0047416D" w:rsidRDefault="0047416D" w:rsidP="00B577A3">
      <w:pPr>
        <w:pStyle w:val="Cnorml"/>
      </w:pPr>
    </w:p>
    <w:p w14:paraId="3D170C9E" w14:textId="77777777" w:rsidR="0047416D" w:rsidRDefault="0047416D" w:rsidP="00B577A3">
      <w:pPr>
        <w:pStyle w:val="Cnorml"/>
      </w:pPr>
    </w:p>
    <w:p w14:paraId="3D170C9F" w14:textId="77777777" w:rsidR="0047416D" w:rsidRDefault="0047416D" w:rsidP="00B577A3">
      <w:pPr>
        <w:pStyle w:val="Cnorml"/>
      </w:pPr>
    </w:p>
    <w:p w14:paraId="3D170CA0" w14:textId="77777777" w:rsidR="0047416D" w:rsidRDefault="0047416D" w:rsidP="00B577A3">
      <w:pPr>
        <w:pStyle w:val="Cnorml"/>
      </w:pPr>
    </w:p>
    <w:p w14:paraId="3D170CA1" w14:textId="77777777" w:rsidR="0047416D" w:rsidRDefault="0047416D" w:rsidP="00B577A3">
      <w:pPr>
        <w:pStyle w:val="Cnorml"/>
      </w:pPr>
    </w:p>
    <w:p w14:paraId="3D170CA2" w14:textId="77777777" w:rsidR="0047416D" w:rsidRDefault="0047416D" w:rsidP="00B577A3">
      <w:pPr>
        <w:pStyle w:val="Cnorml"/>
      </w:pPr>
    </w:p>
    <w:p w14:paraId="3D170CA3" w14:textId="77777777" w:rsidR="0047416D" w:rsidRDefault="0047416D" w:rsidP="00B577A3">
      <w:pPr>
        <w:pStyle w:val="Cnorml"/>
      </w:pPr>
    </w:p>
    <w:p w14:paraId="3D170CA4" w14:textId="539E2516" w:rsidR="0047416D" w:rsidRDefault="0047416D" w:rsidP="00B577A3">
      <w:pPr>
        <w:pStyle w:val="Cnorml"/>
      </w:pPr>
    </w:p>
    <w:p w14:paraId="3D170CA5" w14:textId="3993766C" w:rsidR="0047416D" w:rsidRDefault="0047416D" w:rsidP="00B577A3">
      <w:pPr>
        <w:pStyle w:val="Cnorml"/>
      </w:pPr>
    </w:p>
    <w:p w14:paraId="3D170CA6" w14:textId="7FCA65F7" w:rsidR="0047416D" w:rsidRDefault="0047416D" w:rsidP="00B577A3">
      <w:pPr>
        <w:pStyle w:val="Cnorml"/>
      </w:pPr>
    </w:p>
    <w:p w14:paraId="3D170CA7" w14:textId="77777777" w:rsidR="0047416D" w:rsidRDefault="0047416D" w:rsidP="00B577A3">
      <w:pPr>
        <w:pStyle w:val="Cnorml"/>
      </w:pPr>
    </w:p>
    <w:p w14:paraId="3D170CA8" w14:textId="77777777" w:rsidR="0047416D" w:rsidRDefault="0047416D" w:rsidP="00B577A3">
      <w:pPr>
        <w:pStyle w:val="Cnorml"/>
      </w:pPr>
    </w:p>
    <w:p w14:paraId="3D170CA9" w14:textId="77777777" w:rsidR="0047416D" w:rsidRDefault="0047416D" w:rsidP="00B577A3">
      <w:pPr>
        <w:pStyle w:val="Cnorml"/>
      </w:pPr>
    </w:p>
    <w:p w14:paraId="3D170CAA" w14:textId="332108E8" w:rsidR="00890156" w:rsidRPr="0047416D" w:rsidRDefault="006B48AC" w:rsidP="0047416D">
      <w:pPr>
        <w:pStyle w:val="Cnorml"/>
        <w:jc w:val="center"/>
        <w:rPr>
          <w:sz w:val="40"/>
          <w:szCs w:val="40"/>
        </w:rPr>
      </w:pPr>
      <w:r>
        <w:rPr>
          <w:sz w:val="40"/>
          <w:szCs w:val="40"/>
        </w:rPr>
        <w:t>202</w:t>
      </w:r>
      <w:r w:rsidR="000E02D3">
        <w:rPr>
          <w:sz w:val="40"/>
          <w:szCs w:val="40"/>
        </w:rPr>
        <w:t>4</w:t>
      </w:r>
      <w:r w:rsidR="00890156" w:rsidRPr="0047416D">
        <w:rPr>
          <w:sz w:val="40"/>
          <w:szCs w:val="40"/>
        </w:rPr>
        <w:t xml:space="preserve">. </w:t>
      </w:r>
      <w:r w:rsidR="00081213">
        <w:rPr>
          <w:sz w:val="40"/>
          <w:szCs w:val="40"/>
        </w:rPr>
        <w:t>május</w:t>
      </w:r>
      <w:r w:rsidR="00D16EA2">
        <w:rPr>
          <w:sz w:val="40"/>
          <w:szCs w:val="40"/>
        </w:rPr>
        <w:t xml:space="preserve"> </w:t>
      </w:r>
      <w:r w:rsidR="00383286">
        <w:rPr>
          <w:sz w:val="40"/>
          <w:szCs w:val="40"/>
        </w:rPr>
        <w:t>17</w:t>
      </w:r>
      <w:r w:rsidR="00890156" w:rsidRPr="0047416D">
        <w:rPr>
          <w:sz w:val="40"/>
          <w:szCs w:val="40"/>
        </w:rPr>
        <w:t>.</w:t>
      </w:r>
    </w:p>
    <w:p w14:paraId="3D170CAB" w14:textId="0CB1BAF3" w:rsidR="002B45CC" w:rsidRPr="0047416D" w:rsidRDefault="00890156" w:rsidP="0047416D">
      <w:pPr>
        <w:pStyle w:val="Cnorml"/>
        <w:jc w:val="center"/>
        <w:rPr>
          <w:sz w:val="32"/>
          <w:szCs w:val="32"/>
        </w:rPr>
      </w:pPr>
      <w:r w:rsidRPr="0047416D">
        <w:rPr>
          <w:sz w:val="32"/>
          <w:szCs w:val="32"/>
        </w:rPr>
        <w:t>V</w:t>
      </w:r>
      <w:r w:rsidR="003A0832">
        <w:rPr>
          <w:sz w:val="32"/>
          <w:szCs w:val="32"/>
        </w:rPr>
        <w:t>1.0</w:t>
      </w:r>
    </w:p>
    <w:p w14:paraId="3D170CAC" w14:textId="77777777" w:rsidR="002B45CC" w:rsidRDefault="002B45CC">
      <w:pPr>
        <w:rPr>
          <w:sz w:val="24"/>
        </w:rPr>
      </w:pPr>
      <w:r>
        <w:br w:type="page"/>
      </w:r>
    </w:p>
    <w:p w14:paraId="3D170CAD" w14:textId="77777777" w:rsidR="00890156" w:rsidRPr="003447DA" w:rsidRDefault="00890156" w:rsidP="00B577A3">
      <w:pPr>
        <w:pStyle w:val="Cnorml"/>
        <w:rPr>
          <w:b/>
          <w:sz w:val="28"/>
        </w:rPr>
      </w:pPr>
      <w:r w:rsidRPr="003447DA">
        <w:rPr>
          <w:b/>
          <w:sz w:val="28"/>
        </w:rPr>
        <w:lastRenderedPageBreak/>
        <w:t>Dokumentum történet</w:t>
      </w:r>
    </w:p>
    <w:p w14:paraId="3D170CAE" w14:textId="77777777" w:rsidR="00890156" w:rsidRPr="003447DA" w:rsidRDefault="00890156" w:rsidP="00B577A3">
      <w:pPr>
        <w:pStyle w:val="Cnorml"/>
        <w:rPr>
          <w:sz w:val="22"/>
        </w:rPr>
      </w:pPr>
      <w:r w:rsidRPr="003447DA">
        <w:rPr>
          <w:sz w:val="22"/>
        </w:rPr>
        <w:t>Kidolgozó változtatások követése</w:t>
      </w:r>
    </w:p>
    <w:tbl>
      <w:tblPr>
        <w:tblW w:w="9247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1378"/>
        <w:gridCol w:w="3674"/>
        <w:gridCol w:w="1722"/>
        <w:gridCol w:w="1722"/>
      </w:tblGrid>
      <w:tr w:rsidR="001777F5" w:rsidRPr="00D15C69" w14:paraId="3D170CB3" w14:textId="77777777" w:rsidTr="000B440C">
        <w:tc>
          <w:tcPr>
            <w:tcW w:w="751" w:type="dxa"/>
            <w:vMerge w:val="restart"/>
            <w:shd w:val="clear" w:color="auto" w:fill="FFFF00"/>
          </w:tcPr>
          <w:p w14:paraId="3D170CAF" w14:textId="77777777" w:rsidR="001777F5" w:rsidRPr="00D15C69" w:rsidRDefault="001777F5" w:rsidP="00D15C69">
            <w:pPr>
              <w:spacing w:after="0" w:line="240" w:lineRule="auto"/>
              <w:jc w:val="center"/>
              <w:rPr>
                <w:b/>
              </w:rPr>
            </w:pPr>
            <w:r w:rsidRPr="00D15C69">
              <w:rPr>
                <w:b/>
              </w:rPr>
              <w:t>Verzió</w:t>
            </w:r>
          </w:p>
        </w:tc>
        <w:tc>
          <w:tcPr>
            <w:tcW w:w="1378" w:type="dxa"/>
            <w:vMerge w:val="restart"/>
            <w:shd w:val="clear" w:color="auto" w:fill="FFFF00"/>
          </w:tcPr>
          <w:p w14:paraId="3D170CB0" w14:textId="77777777" w:rsidR="001777F5" w:rsidRPr="00D15C69" w:rsidRDefault="001777F5" w:rsidP="00D15C69">
            <w:pPr>
              <w:spacing w:after="0" w:line="240" w:lineRule="auto"/>
              <w:jc w:val="center"/>
              <w:rPr>
                <w:b/>
              </w:rPr>
            </w:pPr>
            <w:r w:rsidRPr="00D15C69">
              <w:rPr>
                <w:b/>
              </w:rPr>
              <w:t>Dátum</w:t>
            </w:r>
          </w:p>
        </w:tc>
        <w:tc>
          <w:tcPr>
            <w:tcW w:w="3674" w:type="dxa"/>
            <w:vMerge w:val="restart"/>
            <w:shd w:val="clear" w:color="auto" w:fill="FFFF00"/>
          </w:tcPr>
          <w:p w14:paraId="3D170CB1" w14:textId="77777777" w:rsidR="001777F5" w:rsidRPr="00D15C69" w:rsidRDefault="001777F5" w:rsidP="00D15C69">
            <w:pPr>
              <w:spacing w:after="0" w:line="240" w:lineRule="auto"/>
              <w:jc w:val="center"/>
              <w:rPr>
                <w:b/>
              </w:rPr>
            </w:pPr>
            <w:r w:rsidRPr="00D15C69">
              <w:rPr>
                <w:b/>
              </w:rPr>
              <w:t>Változtatás leírása / megjegyzések</w:t>
            </w:r>
          </w:p>
        </w:tc>
        <w:tc>
          <w:tcPr>
            <w:tcW w:w="3444" w:type="dxa"/>
            <w:gridSpan w:val="2"/>
            <w:shd w:val="clear" w:color="auto" w:fill="FFFF00"/>
          </w:tcPr>
          <w:p w14:paraId="3D170CB2" w14:textId="77777777" w:rsidR="001777F5" w:rsidRPr="00D15C69" w:rsidRDefault="001777F5" w:rsidP="00D15C69">
            <w:pPr>
              <w:spacing w:after="0" w:line="240" w:lineRule="auto"/>
              <w:jc w:val="center"/>
              <w:rPr>
                <w:b/>
              </w:rPr>
            </w:pPr>
            <w:r w:rsidRPr="00D15C69">
              <w:rPr>
                <w:b/>
              </w:rPr>
              <w:t>Kidolgozta, módosította</w:t>
            </w:r>
          </w:p>
        </w:tc>
      </w:tr>
      <w:tr w:rsidR="001777F5" w:rsidRPr="00D15C69" w14:paraId="3D170CB9" w14:textId="77777777" w:rsidTr="1BB4C3A3">
        <w:tc>
          <w:tcPr>
            <w:tcW w:w="751" w:type="dxa"/>
            <w:vMerge/>
            <w:shd w:val="clear" w:color="auto" w:fill="auto"/>
          </w:tcPr>
          <w:p w14:paraId="3D170CB4" w14:textId="77777777" w:rsidR="001777F5" w:rsidRPr="00D15C69" w:rsidRDefault="001777F5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1378" w:type="dxa"/>
            <w:vMerge/>
            <w:shd w:val="clear" w:color="auto" w:fill="auto"/>
          </w:tcPr>
          <w:p w14:paraId="3D170CB5" w14:textId="77777777" w:rsidR="001777F5" w:rsidRPr="00D15C69" w:rsidRDefault="001777F5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3674" w:type="dxa"/>
            <w:vMerge/>
            <w:shd w:val="clear" w:color="auto" w:fill="auto"/>
          </w:tcPr>
          <w:p w14:paraId="3D170CB6" w14:textId="77777777" w:rsidR="001777F5" w:rsidRPr="00D15C69" w:rsidRDefault="001777F5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1722" w:type="dxa"/>
            <w:shd w:val="clear" w:color="auto" w:fill="FFFF00"/>
          </w:tcPr>
          <w:p w14:paraId="3D170CB7" w14:textId="77777777" w:rsidR="001777F5" w:rsidRPr="00D15C69" w:rsidRDefault="001777F5" w:rsidP="00D15C69">
            <w:pPr>
              <w:spacing w:after="0" w:line="240" w:lineRule="auto"/>
              <w:rPr>
                <w:b/>
              </w:rPr>
            </w:pPr>
            <w:r w:rsidRPr="00D15C69">
              <w:rPr>
                <w:b/>
              </w:rPr>
              <w:t>Név</w:t>
            </w:r>
          </w:p>
        </w:tc>
        <w:tc>
          <w:tcPr>
            <w:tcW w:w="1722" w:type="dxa"/>
            <w:shd w:val="clear" w:color="auto" w:fill="FFFF00"/>
          </w:tcPr>
          <w:p w14:paraId="3D170CB8" w14:textId="77777777" w:rsidR="001777F5" w:rsidRPr="00D15C69" w:rsidRDefault="001777F5" w:rsidP="00D15C69">
            <w:pPr>
              <w:spacing w:after="0" w:line="240" w:lineRule="auto"/>
              <w:rPr>
                <w:b/>
              </w:rPr>
            </w:pPr>
            <w:r w:rsidRPr="00D15C69">
              <w:rPr>
                <w:b/>
              </w:rPr>
              <w:t>Állapot</w:t>
            </w:r>
          </w:p>
        </w:tc>
      </w:tr>
      <w:tr w:rsidR="001777F5" w:rsidRPr="003A0832" w14:paraId="3D170CBF" w14:textId="77777777" w:rsidTr="1BB4C3A3">
        <w:tc>
          <w:tcPr>
            <w:tcW w:w="751" w:type="dxa"/>
            <w:shd w:val="clear" w:color="auto" w:fill="auto"/>
          </w:tcPr>
          <w:p w14:paraId="3D170CBA" w14:textId="144EC868" w:rsidR="001777F5" w:rsidRPr="003A0832" w:rsidRDefault="000849DD" w:rsidP="000B440C">
            <w:pPr>
              <w:spacing w:after="0" w:line="240" w:lineRule="auto"/>
              <w:rPr>
                <w:bCs/>
              </w:rPr>
            </w:pPr>
            <w:r>
              <w:t>7</w:t>
            </w:r>
            <w:r w:rsidR="00CF0156" w:rsidRPr="003A0832">
              <w:t>.0</w:t>
            </w:r>
          </w:p>
        </w:tc>
        <w:tc>
          <w:tcPr>
            <w:tcW w:w="1378" w:type="dxa"/>
            <w:shd w:val="clear" w:color="auto" w:fill="auto"/>
          </w:tcPr>
          <w:p w14:paraId="3D170CBB" w14:textId="33EDD744" w:rsidR="001777F5" w:rsidRPr="003A0832" w:rsidRDefault="00412FE6" w:rsidP="000B440C">
            <w:pPr>
              <w:spacing w:after="0" w:line="240" w:lineRule="auto"/>
              <w:rPr>
                <w:bCs/>
              </w:rPr>
            </w:pPr>
            <w:r>
              <w:t>2024.05.17</w:t>
            </w:r>
          </w:p>
        </w:tc>
        <w:tc>
          <w:tcPr>
            <w:tcW w:w="3674" w:type="dxa"/>
            <w:shd w:val="clear" w:color="auto" w:fill="auto"/>
          </w:tcPr>
          <w:p w14:paraId="3D170CBC" w14:textId="387C2801" w:rsidR="001777F5" w:rsidRPr="00BD4D65" w:rsidRDefault="00BD4D65" w:rsidP="00D15C69">
            <w:pPr>
              <w:spacing w:after="0" w:line="240" w:lineRule="auto"/>
              <w:rPr>
                <w:b/>
                <w:bCs/>
              </w:rPr>
            </w:pPr>
            <w:r w:rsidRPr="00441950">
              <w:rPr>
                <w:rStyle w:val="Hiperhivatkozs"/>
              </w:rPr>
              <w:t>#89</w:t>
            </w:r>
            <w:r w:rsidR="006E0FCA">
              <w:rPr>
                <w:rStyle w:val="Hiperhivatkozs"/>
              </w:rPr>
              <w:t>2</w:t>
            </w:r>
            <w:r w:rsidR="005047B0">
              <w:rPr>
                <w:rStyle w:val="Hiperhivatkozs"/>
              </w:rPr>
              <w:t>45</w:t>
            </w:r>
            <w:r w:rsidRPr="00441950">
              <w:rPr>
                <w:bCs/>
              </w:rPr>
              <w:t xml:space="preserve"> </w:t>
            </w:r>
            <w:r w:rsidRPr="00BD4D65">
              <w:rPr>
                <w:bCs/>
              </w:rPr>
              <w:t xml:space="preserve">H03_01_HUBA_Bejelentő ablak </w:t>
            </w:r>
            <w:r w:rsidR="005047B0">
              <w:rPr>
                <w:bCs/>
              </w:rPr>
              <w:t>kialakítása</w:t>
            </w:r>
          </w:p>
        </w:tc>
        <w:tc>
          <w:tcPr>
            <w:tcW w:w="1722" w:type="dxa"/>
            <w:shd w:val="clear" w:color="auto" w:fill="auto"/>
          </w:tcPr>
          <w:p w14:paraId="3D170CBD" w14:textId="0FA2B85D" w:rsidR="001777F5" w:rsidRPr="003A0832" w:rsidRDefault="00412FE6" w:rsidP="000B440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3D170CBE" w14:textId="27395F3E" w:rsidR="001777F5" w:rsidRPr="003A0832" w:rsidRDefault="007016A7" w:rsidP="00D15C69">
            <w:pPr>
              <w:spacing w:after="0" w:line="240" w:lineRule="auto"/>
            </w:pPr>
            <w:r>
              <w:t>Ellenőrizhető</w:t>
            </w:r>
          </w:p>
        </w:tc>
      </w:tr>
      <w:tr w:rsidR="000849DD" w:rsidRPr="00D15C69" w14:paraId="3D170CCB" w14:textId="77777777" w:rsidTr="1BB4C3A3">
        <w:trPr>
          <w:trHeight w:val="227"/>
        </w:trPr>
        <w:tc>
          <w:tcPr>
            <w:tcW w:w="751" w:type="dxa"/>
            <w:shd w:val="clear" w:color="auto" w:fill="auto"/>
          </w:tcPr>
          <w:p w14:paraId="3D170CC6" w14:textId="7C1D8786" w:rsidR="000849DD" w:rsidRPr="00D15C69" w:rsidRDefault="000849DD" w:rsidP="000849DD">
            <w:pPr>
              <w:spacing w:after="0" w:line="240" w:lineRule="auto"/>
            </w:pPr>
            <w:r>
              <w:t>7</w:t>
            </w:r>
            <w:r w:rsidRPr="003A0832">
              <w:t>.0</w:t>
            </w:r>
          </w:p>
        </w:tc>
        <w:tc>
          <w:tcPr>
            <w:tcW w:w="1378" w:type="dxa"/>
            <w:shd w:val="clear" w:color="auto" w:fill="auto"/>
          </w:tcPr>
          <w:p w14:paraId="13B9CD34" w14:textId="77777777" w:rsidR="000849DD" w:rsidRDefault="000849DD" w:rsidP="000849DD">
            <w:pPr>
              <w:spacing w:after="0" w:line="240" w:lineRule="auto"/>
            </w:pPr>
            <w:r>
              <w:t>2024.05.27.</w:t>
            </w:r>
          </w:p>
          <w:p w14:paraId="3D170CC7" w14:textId="1769E5D7" w:rsidR="000849DD" w:rsidRPr="00D15C69" w:rsidRDefault="000849DD" w:rsidP="000849DD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3D170CC8" w14:textId="38930928" w:rsidR="000849DD" w:rsidRPr="00D15C69" w:rsidRDefault="000849DD" w:rsidP="000849DD">
            <w:pPr>
              <w:spacing w:after="0" w:line="240" w:lineRule="auto"/>
            </w:pPr>
            <w:r>
              <w:rPr>
                <w:rStyle w:val="Hiperhivatkozs"/>
              </w:rPr>
              <w:t>#</w:t>
            </w:r>
            <w:r w:rsidRPr="000849DD">
              <w:rPr>
                <w:rStyle w:val="Hiperhivatkozs"/>
              </w:rPr>
              <w:t>89247</w:t>
            </w:r>
            <w:r w:rsidR="0080517E">
              <w:rPr>
                <w:rStyle w:val="Hiperhivatkozs"/>
              </w:rPr>
              <w:t xml:space="preserve"> -</w:t>
            </w:r>
            <w:r w:rsidRPr="000849DD">
              <w:t xml:space="preserve"> H03_01_HUBA_Bejelentő ablak - 'Eseményt bejelentő'</w:t>
            </w:r>
          </w:p>
        </w:tc>
        <w:tc>
          <w:tcPr>
            <w:tcW w:w="1722" w:type="dxa"/>
            <w:shd w:val="clear" w:color="auto" w:fill="auto"/>
          </w:tcPr>
          <w:p w14:paraId="3D170CC9" w14:textId="4DDBBFAD" w:rsidR="000849DD" w:rsidRPr="00D15C69" w:rsidRDefault="000849DD" w:rsidP="000849DD">
            <w:pPr>
              <w:spacing w:after="0" w:line="240" w:lineRule="auto"/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3D170CCA" w14:textId="2A853666" w:rsidR="000849DD" w:rsidRPr="00D15C69" w:rsidRDefault="007016A7" w:rsidP="000849DD">
            <w:pPr>
              <w:spacing w:after="0" w:line="240" w:lineRule="auto"/>
            </w:pPr>
            <w:r>
              <w:t>Ellenőrizhető</w:t>
            </w:r>
          </w:p>
        </w:tc>
      </w:tr>
      <w:tr w:rsidR="000849DD" w:rsidRPr="00D15C69" w14:paraId="3D170CD1" w14:textId="77777777" w:rsidTr="1BB4C3A3">
        <w:tc>
          <w:tcPr>
            <w:tcW w:w="751" w:type="dxa"/>
            <w:shd w:val="clear" w:color="auto" w:fill="auto"/>
          </w:tcPr>
          <w:p w14:paraId="3D170CCC" w14:textId="7B99D9E2" w:rsidR="000849DD" w:rsidRPr="00D15C69" w:rsidRDefault="000849DD" w:rsidP="000849DD">
            <w:pPr>
              <w:spacing w:after="0" w:line="240" w:lineRule="auto"/>
            </w:pPr>
            <w:r>
              <w:t>7</w:t>
            </w:r>
            <w:r w:rsidRPr="003A0832">
              <w:t>.0</w:t>
            </w:r>
          </w:p>
        </w:tc>
        <w:tc>
          <w:tcPr>
            <w:tcW w:w="1378" w:type="dxa"/>
            <w:shd w:val="clear" w:color="auto" w:fill="auto"/>
          </w:tcPr>
          <w:p w14:paraId="6E39C785" w14:textId="77777777" w:rsidR="000849DD" w:rsidRDefault="000849DD" w:rsidP="000849DD">
            <w:pPr>
              <w:spacing w:after="0" w:line="240" w:lineRule="auto"/>
            </w:pPr>
            <w:r>
              <w:t>2024.05.27.</w:t>
            </w:r>
          </w:p>
          <w:p w14:paraId="3D170CCD" w14:textId="6C745181" w:rsidR="000849DD" w:rsidRPr="00D15C69" w:rsidRDefault="000849DD" w:rsidP="000849DD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3D170CCE" w14:textId="71884B5F" w:rsidR="000849DD" w:rsidRPr="00D15C69" w:rsidRDefault="000849DD" w:rsidP="000849DD">
            <w:pPr>
              <w:spacing w:after="0" w:line="240" w:lineRule="auto"/>
            </w:pPr>
            <w:r w:rsidRPr="000849DD">
              <w:rPr>
                <w:rStyle w:val="Hiperhivatkozs"/>
              </w:rPr>
              <w:t>#89248</w:t>
            </w:r>
            <w:r w:rsidR="0080517E">
              <w:rPr>
                <w:rStyle w:val="Hiperhivatkozs"/>
              </w:rPr>
              <w:t xml:space="preserve"> -</w:t>
            </w:r>
            <w:r w:rsidRPr="000849DD">
              <w:t xml:space="preserve"> H03_01_HUBA_Bejelentő ablak - 'Bejelentés módja', 'Bejelentés telefonszáma' és 'Bejelentés ideje'</w:t>
            </w:r>
          </w:p>
        </w:tc>
        <w:tc>
          <w:tcPr>
            <w:tcW w:w="1722" w:type="dxa"/>
            <w:shd w:val="clear" w:color="auto" w:fill="auto"/>
          </w:tcPr>
          <w:p w14:paraId="3D170CCF" w14:textId="23626392" w:rsidR="000849DD" w:rsidRPr="00D15C69" w:rsidRDefault="000849DD" w:rsidP="000849DD">
            <w:pPr>
              <w:spacing w:after="0" w:line="240" w:lineRule="auto"/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3D170CD0" w14:textId="03C6ACF0" w:rsidR="000849DD" w:rsidRPr="00D15C69" w:rsidRDefault="007016A7" w:rsidP="000849DD">
            <w:pPr>
              <w:spacing w:after="0" w:line="240" w:lineRule="auto"/>
            </w:pPr>
            <w:r>
              <w:t>Ellenőrizhető</w:t>
            </w:r>
          </w:p>
        </w:tc>
      </w:tr>
      <w:tr w:rsidR="00FC6D75" w:rsidRPr="00D15C69" w14:paraId="3D170CD7" w14:textId="77777777" w:rsidTr="1BB4C3A3">
        <w:tc>
          <w:tcPr>
            <w:tcW w:w="751" w:type="dxa"/>
            <w:shd w:val="clear" w:color="auto" w:fill="auto"/>
          </w:tcPr>
          <w:p w14:paraId="3D170CD2" w14:textId="4DC3048D" w:rsidR="00FC6D75" w:rsidRPr="00D15C69" w:rsidRDefault="0062472E" w:rsidP="00FC6D75">
            <w:pPr>
              <w:spacing w:after="0" w:line="240" w:lineRule="auto"/>
            </w:pPr>
            <w:r>
              <w:t>7.0</w:t>
            </w:r>
          </w:p>
        </w:tc>
        <w:tc>
          <w:tcPr>
            <w:tcW w:w="1378" w:type="dxa"/>
            <w:shd w:val="clear" w:color="auto" w:fill="auto"/>
          </w:tcPr>
          <w:p w14:paraId="3D170CD3" w14:textId="68520EB1" w:rsidR="00FC6D75" w:rsidRPr="00D15C69" w:rsidRDefault="0062472E" w:rsidP="00FC6D75">
            <w:pPr>
              <w:spacing w:after="0" w:line="240" w:lineRule="auto"/>
            </w:pPr>
            <w:r>
              <w:t>2024.05.27.</w:t>
            </w:r>
          </w:p>
        </w:tc>
        <w:tc>
          <w:tcPr>
            <w:tcW w:w="3674" w:type="dxa"/>
            <w:shd w:val="clear" w:color="auto" w:fill="auto"/>
          </w:tcPr>
          <w:p w14:paraId="3D170CD4" w14:textId="549E75D3" w:rsidR="00FC6D75" w:rsidRPr="00D15C69" w:rsidRDefault="00FC6D75" w:rsidP="00FC6D75">
            <w:pPr>
              <w:spacing w:after="0" w:line="240" w:lineRule="auto"/>
            </w:pPr>
            <w:r>
              <w:rPr>
                <w:rStyle w:val="Hiperhivatkozs"/>
              </w:rPr>
              <w:t>#</w:t>
            </w:r>
            <w:r w:rsidRPr="00030EF6">
              <w:rPr>
                <w:rStyle w:val="Hiperhivatkozs"/>
              </w:rPr>
              <w:t>89249</w:t>
            </w:r>
            <w:r w:rsidR="0080517E">
              <w:t xml:space="preserve"> - </w:t>
            </w:r>
            <w:r w:rsidRPr="00030EF6">
              <w:t>H03_01_HUBA_Bejelentő ablak - 'Rögzítő' és 'Rögzítés ideje'</w:t>
            </w:r>
          </w:p>
        </w:tc>
        <w:tc>
          <w:tcPr>
            <w:tcW w:w="1722" w:type="dxa"/>
            <w:shd w:val="clear" w:color="auto" w:fill="auto"/>
          </w:tcPr>
          <w:p w14:paraId="3D170CD5" w14:textId="15AB6096" w:rsidR="00FC6D75" w:rsidRPr="00D15C69" w:rsidRDefault="00FC6D75" w:rsidP="00FC6D75">
            <w:pPr>
              <w:spacing w:after="0" w:line="240" w:lineRule="auto"/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3D170CD6" w14:textId="4094144E" w:rsidR="00FC6D75" w:rsidRPr="00D15C69" w:rsidRDefault="007016A7" w:rsidP="00FC6D75">
            <w:pPr>
              <w:spacing w:after="0" w:line="240" w:lineRule="auto"/>
            </w:pPr>
            <w:r>
              <w:t>Ellenőrizhető</w:t>
            </w:r>
          </w:p>
        </w:tc>
      </w:tr>
      <w:tr w:rsidR="0062472E" w:rsidRPr="00D15C69" w14:paraId="066E7884" w14:textId="77777777" w:rsidTr="1BB4C3A3">
        <w:tc>
          <w:tcPr>
            <w:tcW w:w="751" w:type="dxa"/>
            <w:shd w:val="clear" w:color="auto" w:fill="auto"/>
          </w:tcPr>
          <w:p w14:paraId="1506CEC8" w14:textId="37EAA968" w:rsidR="0062472E" w:rsidRPr="00D15C69" w:rsidRDefault="0062472E" w:rsidP="0062472E">
            <w:pPr>
              <w:spacing w:after="0" w:line="240" w:lineRule="auto"/>
            </w:pPr>
            <w:r>
              <w:t>7</w:t>
            </w:r>
            <w:r w:rsidRPr="003A0832">
              <w:t>.0</w:t>
            </w:r>
          </w:p>
        </w:tc>
        <w:tc>
          <w:tcPr>
            <w:tcW w:w="1378" w:type="dxa"/>
            <w:shd w:val="clear" w:color="auto" w:fill="auto"/>
          </w:tcPr>
          <w:p w14:paraId="4071DB5D" w14:textId="77777777" w:rsidR="0062472E" w:rsidRDefault="0062472E" w:rsidP="0062472E">
            <w:pPr>
              <w:spacing w:after="0" w:line="240" w:lineRule="auto"/>
            </w:pPr>
            <w:r>
              <w:t>2024.05.27.</w:t>
            </w:r>
          </w:p>
          <w:p w14:paraId="41379743" w14:textId="77777777" w:rsidR="0062472E" w:rsidRPr="00D15C69" w:rsidRDefault="0062472E" w:rsidP="0062472E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0CB2BF8F" w14:textId="41C604B8" w:rsidR="0062472E" w:rsidRPr="00D15C69" w:rsidRDefault="0062472E" w:rsidP="0062472E">
            <w:pPr>
              <w:spacing w:after="0" w:line="240" w:lineRule="auto"/>
            </w:pPr>
            <w:r>
              <w:rPr>
                <w:rStyle w:val="Hiperhivatkozs"/>
              </w:rPr>
              <w:t>#</w:t>
            </w:r>
            <w:r w:rsidRPr="00030EF6">
              <w:rPr>
                <w:rStyle w:val="Hiperhivatkozs"/>
              </w:rPr>
              <w:t>89250</w:t>
            </w:r>
            <w:r w:rsidR="0080517E">
              <w:t xml:space="preserve"> -</w:t>
            </w:r>
            <w:r w:rsidRPr="00030EF6">
              <w:t xml:space="preserve"> H03_01_HUBA_Bejelentő ablak - 'Jelentéstől eltérő rögzítés ideje'</w:t>
            </w:r>
          </w:p>
        </w:tc>
        <w:tc>
          <w:tcPr>
            <w:tcW w:w="1722" w:type="dxa"/>
            <w:shd w:val="clear" w:color="auto" w:fill="auto"/>
          </w:tcPr>
          <w:p w14:paraId="406B78BD" w14:textId="19298B0F" w:rsidR="0062472E" w:rsidRPr="00D15C69" w:rsidRDefault="0062472E" w:rsidP="0062472E">
            <w:pPr>
              <w:spacing w:after="0" w:line="240" w:lineRule="auto"/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7603AF71" w14:textId="07D544CE" w:rsidR="0062472E" w:rsidRPr="00D15C69" w:rsidRDefault="007016A7" w:rsidP="0062472E">
            <w:pPr>
              <w:spacing w:after="0" w:line="240" w:lineRule="auto"/>
            </w:pPr>
            <w:r>
              <w:t>Ellenőrizhető</w:t>
            </w:r>
          </w:p>
        </w:tc>
      </w:tr>
      <w:tr w:rsidR="0062472E" w:rsidRPr="00D15C69" w14:paraId="521E70F4" w14:textId="77777777" w:rsidTr="1BB4C3A3">
        <w:tc>
          <w:tcPr>
            <w:tcW w:w="751" w:type="dxa"/>
            <w:shd w:val="clear" w:color="auto" w:fill="auto"/>
          </w:tcPr>
          <w:p w14:paraId="3A4FCD03" w14:textId="552B43C4" w:rsidR="0062472E" w:rsidRPr="00D15C69" w:rsidRDefault="0062472E" w:rsidP="0062472E">
            <w:pPr>
              <w:spacing w:after="0" w:line="240" w:lineRule="auto"/>
            </w:pPr>
            <w:r>
              <w:t>7</w:t>
            </w:r>
            <w:r w:rsidRPr="003A0832">
              <w:t>.0</w:t>
            </w:r>
          </w:p>
        </w:tc>
        <w:tc>
          <w:tcPr>
            <w:tcW w:w="1378" w:type="dxa"/>
            <w:shd w:val="clear" w:color="auto" w:fill="auto"/>
          </w:tcPr>
          <w:p w14:paraId="77D3A219" w14:textId="77777777" w:rsidR="0062472E" w:rsidRDefault="0062472E" w:rsidP="0062472E">
            <w:pPr>
              <w:spacing w:after="0" w:line="240" w:lineRule="auto"/>
            </w:pPr>
            <w:r>
              <w:t>2024.05.27.</w:t>
            </w:r>
          </w:p>
          <w:p w14:paraId="2278B808" w14:textId="77777777" w:rsidR="0062472E" w:rsidRPr="00D15C69" w:rsidRDefault="0062472E" w:rsidP="0062472E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0C38D517" w14:textId="0C82F949" w:rsidR="0062472E" w:rsidRPr="00D15C69" w:rsidRDefault="0062472E" w:rsidP="0062472E">
            <w:pPr>
              <w:spacing w:after="0" w:line="240" w:lineRule="auto"/>
            </w:pPr>
            <w:r w:rsidRPr="00030EF6">
              <w:rPr>
                <w:rStyle w:val="Hiperhivatkozs"/>
              </w:rPr>
              <w:t>#89251</w:t>
            </w:r>
            <w:r w:rsidR="0080517E">
              <w:t xml:space="preserve"> - </w:t>
            </w:r>
            <w:r w:rsidRPr="00030EF6">
              <w:t>H03_01_HUBA_Bejelentő ablak - nyomógombok</w:t>
            </w:r>
          </w:p>
        </w:tc>
        <w:tc>
          <w:tcPr>
            <w:tcW w:w="1722" w:type="dxa"/>
            <w:shd w:val="clear" w:color="auto" w:fill="auto"/>
          </w:tcPr>
          <w:p w14:paraId="7B538016" w14:textId="20469EDA" w:rsidR="0062472E" w:rsidRPr="00D15C69" w:rsidRDefault="0062472E" w:rsidP="0062472E">
            <w:pPr>
              <w:spacing w:after="0" w:line="240" w:lineRule="auto"/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4D65B6B1" w14:textId="44AFDA38" w:rsidR="0062472E" w:rsidRPr="00D15C69" w:rsidRDefault="007016A7" w:rsidP="0062472E">
            <w:pPr>
              <w:spacing w:after="0" w:line="240" w:lineRule="auto"/>
            </w:pPr>
            <w:r>
              <w:t>Ellenőrizhető</w:t>
            </w:r>
          </w:p>
        </w:tc>
      </w:tr>
      <w:tr w:rsidR="00FA211F" w:rsidRPr="00D15C69" w14:paraId="7DA10323" w14:textId="77777777" w:rsidTr="1BB4C3A3">
        <w:tc>
          <w:tcPr>
            <w:tcW w:w="751" w:type="dxa"/>
            <w:shd w:val="clear" w:color="auto" w:fill="auto"/>
          </w:tcPr>
          <w:p w14:paraId="575CC9DF" w14:textId="41E83C29" w:rsidR="00FA211F" w:rsidRDefault="00FA211F" w:rsidP="00FA211F">
            <w:pPr>
              <w:spacing w:after="0" w:line="240" w:lineRule="auto"/>
            </w:pPr>
            <w:r>
              <w:t>7.0</w:t>
            </w:r>
          </w:p>
        </w:tc>
        <w:tc>
          <w:tcPr>
            <w:tcW w:w="1378" w:type="dxa"/>
            <w:shd w:val="clear" w:color="auto" w:fill="auto"/>
          </w:tcPr>
          <w:p w14:paraId="1DB956BE" w14:textId="0558C844" w:rsidR="00FA211F" w:rsidRDefault="00FA211F" w:rsidP="00FA211F">
            <w:pPr>
              <w:spacing w:after="0" w:line="240" w:lineRule="auto"/>
            </w:pPr>
            <w:r>
              <w:t>2024.09.12</w:t>
            </w:r>
          </w:p>
        </w:tc>
        <w:tc>
          <w:tcPr>
            <w:tcW w:w="3674" w:type="dxa"/>
            <w:shd w:val="clear" w:color="auto" w:fill="auto"/>
          </w:tcPr>
          <w:p w14:paraId="6A416B9F" w14:textId="3A07843D" w:rsidR="00FA211F" w:rsidRPr="00030EF6" w:rsidRDefault="00FA211F" w:rsidP="00FA211F">
            <w:pPr>
              <w:spacing w:after="0" w:line="240" w:lineRule="auto"/>
              <w:rPr>
                <w:rStyle w:val="Hiperhivatkozs"/>
              </w:rPr>
            </w:pPr>
            <w:hyperlink r:id="rId16" w:history="1">
              <w:r w:rsidRPr="000E2D69">
                <w:rPr>
                  <w:rStyle w:val="Hiperhivatkozs"/>
                </w:rPr>
                <w:t>#93801</w:t>
              </w:r>
            </w:hyperlink>
            <w:r>
              <w:t xml:space="preserve"> - </w:t>
            </w:r>
            <w:r w:rsidRPr="000E2D69">
              <w:t xml:space="preserve">GVK - HUBA - </w:t>
            </w:r>
            <w:proofErr w:type="spellStart"/>
            <w:r w:rsidRPr="000E2D69">
              <w:t>Pre_activity_ID</w:t>
            </w:r>
            <w:proofErr w:type="spellEnd"/>
            <w:r w:rsidRPr="000E2D69">
              <w:t xml:space="preserve"> töltése</w:t>
            </w:r>
          </w:p>
        </w:tc>
        <w:tc>
          <w:tcPr>
            <w:tcW w:w="1722" w:type="dxa"/>
            <w:shd w:val="clear" w:color="auto" w:fill="auto"/>
          </w:tcPr>
          <w:p w14:paraId="6ACAA03B" w14:textId="4D68E017" w:rsidR="00FA211F" w:rsidRDefault="00FA211F" w:rsidP="00FA211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Vörös Gábor</w:t>
            </w:r>
          </w:p>
        </w:tc>
        <w:tc>
          <w:tcPr>
            <w:tcW w:w="1722" w:type="dxa"/>
            <w:shd w:val="clear" w:color="auto" w:fill="auto"/>
          </w:tcPr>
          <w:p w14:paraId="7A71DFBB" w14:textId="4B69BA95" w:rsidR="00FA211F" w:rsidRDefault="00FA211F" w:rsidP="00FA211F">
            <w:pPr>
              <w:spacing w:after="0" w:line="240" w:lineRule="auto"/>
            </w:pPr>
            <w:r>
              <w:t>Ellenőrizhető</w:t>
            </w:r>
          </w:p>
        </w:tc>
      </w:tr>
      <w:tr w:rsidR="00E232A6" w:rsidRPr="00D15C69" w14:paraId="1393A05A" w14:textId="77777777" w:rsidTr="1BB4C3A3">
        <w:tc>
          <w:tcPr>
            <w:tcW w:w="751" w:type="dxa"/>
            <w:shd w:val="clear" w:color="auto" w:fill="auto"/>
          </w:tcPr>
          <w:p w14:paraId="589F124F" w14:textId="78164992" w:rsidR="00E232A6" w:rsidRDefault="00E232A6" w:rsidP="00E232A6">
            <w:pPr>
              <w:spacing w:after="0" w:line="240" w:lineRule="auto"/>
            </w:pPr>
            <w:r>
              <w:t>7.</w:t>
            </w:r>
            <w:r w:rsidR="007016A7">
              <w:t>0</w:t>
            </w:r>
          </w:p>
        </w:tc>
        <w:tc>
          <w:tcPr>
            <w:tcW w:w="1378" w:type="dxa"/>
            <w:shd w:val="clear" w:color="auto" w:fill="auto"/>
          </w:tcPr>
          <w:p w14:paraId="698E4D6B" w14:textId="0302235C" w:rsidR="00E232A6" w:rsidRDefault="00E232A6" w:rsidP="00E232A6">
            <w:pPr>
              <w:spacing w:after="0" w:line="240" w:lineRule="auto"/>
            </w:pPr>
            <w:r>
              <w:t>2024.09.24</w:t>
            </w:r>
          </w:p>
        </w:tc>
        <w:tc>
          <w:tcPr>
            <w:tcW w:w="3674" w:type="dxa"/>
            <w:shd w:val="clear" w:color="auto" w:fill="auto"/>
          </w:tcPr>
          <w:p w14:paraId="133CF138" w14:textId="32F87C97" w:rsidR="00E232A6" w:rsidRDefault="00E232A6" w:rsidP="00E232A6">
            <w:pPr>
              <w:spacing w:after="0" w:line="240" w:lineRule="auto"/>
            </w:pPr>
            <w:hyperlink r:id="rId17" w:history="1">
              <w:r w:rsidRPr="00E232A6">
                <w:rPr>
                  <w:rStyle w:val="Hiperhivatkozs"/>
                </w:rPr>
                <w:t>#89383</w:t>
              </w:r>
            </w:hyperlink>
            <w:r>
              <w:t xml:space="preserve"> - </w:t>
            </w:r>
            <w:r w:rsidRPr="00E232A6">
              <w:t>HUBA betűkód kivezetése</w:t>
            </w:r>
          </w:p>
        </w:tc>
        <w:tc>
          <w:tcPr>
            <w:tcW w:w="1722" w:type="dxa"/>
            <w:shd w:val="clear" w:color="auto" w:fill="auto"/>
          </w:tcPr>
          <w:p w14:paraId="23FEA1AD" w14:textId="478DC72A" w:rsidR="00E232A6" w:rsidRDefault="00E232A6" w:rsidP="00E232A6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Berkesi Ádám</w:t>
            </w:r>
          </w:p>
        </w:tc>
        <w:tc>
          <w:tcPr>
            <w:tcW w:w="1722" w:type="dxa"/>
            <w:shd w:val="clear" w:color="auto" w:fill="auto"/>
          </w:tcPr>
          <w:p w14:paraId="7A8D2364" w14:textId="45402989" w:rsidR="00E232A6" w:rsidRDefault="00E232A6" w:rsidP="00E232A6">
            <w:pPr>
              <w:spacing w:after="0" w:line="240" w:lineRule="auto"/>
            </w:pPr>
            <w:r>
              <w:t>Ellenőrizhető</w:t>
            </w:r>
          </w:p>
        </w:tc>
      </w:tr>
      <w:tr w:rsidR="006C18B4" w:rsidRPr="00D15C69" w14:paraId="5604BCA6" w14:textId="77777777" w:rsidTr="1BB4C3A3">
        <w:tc>
          <w:tcPr>
            <w:tcW w:w="751" w:type="dxa"/>
            <w:shd w:val="clear" w:color="auto" w:fill="auto"/>
          </w:tcPr>
          <w:p w14:paraId="5F05EA5E" w14:textId="54F453A7" w:rsidR="006C18B4" w:rsidRPr="006C18B4" w:rsidRDefault="006C18B4" w:rsidP="006C18B4">
            <w:pPr>
              <w:spacing w:after="0" w:line="240" w:lineRule="auto"/>
              <w:rPr>
                <w:b/>
                <w:bCs/>
              </w:rPr>
            </w:pPr>
            <w:r>
              <w:t>7.</w:t>
            </w:r>
            <w:r w:rsidR="007016A7">
              <w:t>0</w:t>
            </w:r>
          </w:p>
        </w:tc>
        <w:tc>
          <w:tcPr>
            <w:tcW w:w="1378" w:type="dxa"/>
            <w:shd w:val="clear" w:color="auto" w:fill="auto"/>
          </w:tcPr>
          <w:p w14:paraId="00FD082C" w14:textId="6D1E4C01" w:rsidR="006C18B4" w:rsidRDefault="006C18B4" w:rsidP="006C18B4">
            <w:pPr>
              <w:spacing w:after="0" w:line="240" w:lineRule="auto"/>
            </w:pPr>
            <w:r>
              <w:t>2024.09.26.</w:t>
            </w:r>
          </w:p>
        </w:tc>
        <w:tc>
          <w:tcPr>
            <w:tcW w:w="3674" w:type="dxa"/>
            <w:shd w:val="clear" w:color="auto" w:fill="auto"/>
          </w:tcPr>
          <w:p w14:paraId="062F224E" w14:textId="3E56AE7C" w:rsidR="006C18B4" w:rsidRDefault="006C18B4" w:rsidP="006C18B4">
            <w:pPr>
              <w:spacing w:after="0" w:line="240" w:lineRule="auto"/>
            </w:pPr>
            <w:hyperlink r:id="rId18" w:history="1">
              <w:r w:rsidRPr="00F13EE1">
                <w:rPr>
                  <w:rStyle w:val="Hiperhivatkozs"/>
                </w:rPr>
                <w:t>#94</w:t>
              </w:r>
              <w:r>
                <w:rPr>
                  <w:rStyle w:val="Hiperhivatkozs"/>
                </w:rPr>
                <w:t>357</w:t>
              </w:r>
            </w:hyperlink>
            <w:r w:rsidRPr="002E7C81">
              <w:rPr>
                <w:rStyle w:val="Hiperhivatkozs"/>
                <w:color w:val="auto"/>
                <w:u w:val="none"/>
              </w:rPr>
              <w:t xml:space="preserve"> -</w:t>
            </w:r>
            <w:r>
              <w:rPr>
                <w:rStyle w:val="Hiperhivatkozs"/>
                <w:color w:val="auto"/>
                <w:u w:val="none"/>
              </w:rPr>
              <w:t xml:space="preserve"> </w:t>
            </w:r>
            <w:r w:rsidRPr="002E7C81">
              <w:t>HUBA - H03_01 - HUBA azonosító megjelenítése</w:t>
            </w:r>
          </w:p>
        </w:tc>
        <w:tc>
          <w:tcPr>
            <w:tcW w:w="1722" w:type="dxa"/>
            <w:shd w:val="clear" w:color="auto" w:fill="auto"/>
          </w:tcPr>
          <w:p w14:paraId="5943C528" w14:textId="1E70A916" w:rsidR="006C18B4" w:rsidRDefault="006C18B4" w:rsidP="006C18B4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17EF650F" w14:textId="7543EFD1" w:rsidR="006C18B4" w:rsidRDefault="007016A7" w:rsidP="006C18B4">
            <w:pPr>
              <w:spacing w:after="0" w:line="240" w:lineRule="auto"/>
            </w:pPr>
            <w:r>
              <w:t>Ellenőrizhető</w:t>
            </w:r>
          </w:p>
        </w:tc>
      </w:tr>
      <w:tr w:rsidR="007016A7" w:rsidRPr="00D15C69" w14:paraId="6F630902" w14:textId="77777777" w:rsidTr="1BB4C3A3">
        <w:tc>
          <w:tcPr>
            <w:tcW w:w="751" w:type="dxa"/>
            <w:shd w:val="clear" w:color="auto" w:fill="auto"/>
          </w:tcPr>
          <w:p w14:paraId="54E491D2" w14:textId="397E59B6" w:rsidR="007016A7" w:rsidRDefault="007016A7" w:rsidP="007016A7">
            <w:pPr>
              <w:spacing w:after="0" w:line="240" w:lineRule="auto"/>
            </w:pPr>
            <w:r>
              <w:t>7.0</w:t>
            </w:r>
          </w:p>
        </w:tc>
        <w:tc>
          <w:tcPr>
            <w:tcW w:w="1378" w:type="dxa"/>
            <w:shd w:val="clear" w:color="auto" w:fill="auto"/>
          </w:tcPr>
          <w:p w14:paraId="5FBB0D37" w14:textId="156605F0" w:rsidR="007016A7" w:rsidRDefault="007016A7" w:rsidP="007016A7">
            <w:pPr>
              <w:spacing w:after="0" w:line="240" w:lineRule="auto"/>
            </w:pPr>
            <w:r>
              <w:t>2024.10.17</w:t>
            </w:r>
          </w:p>
        </w:tc>
        <w:tc>
          <w:tcPr>
            <w:tcW w:w="3674" w:type="dxa"/>
            <w:shd w:val="clear" w:color="auto" w:fill="auto"/>
          </w:tcPr>
          <w:p w14:paraId="25F6CE59" w14:textId="1FEADF3B" w:rsidR="007016A7" w:rsidRDefault="007016A7" w:rsidP="007016A7">
            <w:pPr>
              <w:spacing w:after="0" w:line="240" w:lineRule="auto"/>
            </w:pPr>
            <w:hyperlink r:id="rId19" w:history="1">
              <w:r w:rsidRPr="00F13EE1">
                <w:rPr>
                  <w:rStyle w:val="Hiperhivatkozs"/>
                </w:rPr>
                <w:t>#9</w:t>
              </w:r>
              <w:r>
                <w:rPr>
                  <w:rStyle w:val="Hiperhivatkozs"/>
                </w:rPr>
                <w:t>2775</w:t>
              </w:r>
            </w:hyperlink>
            <w:r>
              <w:rPr>
                <w:rStyle w:val="Hiperhivatkozs"/>
              </w:rPr>
              <w:t xml:space="preserve"> -</w:t>
            </w:r>
            <w:r w:rsidRPr="002E7C81">
              <w:rPr>
                <w:rStyle w:val="Hiperhivatkozs"/>
                <w:color w:val="auto"/>
                <w:u w:val="none"/>
              </w:rPr>
              <w:t xml:space="preserve"> </w:t>
            </w:r>
            <w:r w:rsidRPr="007016A7">
              <w:t>DB mentés sikertelenségéről felhasználó tájékoztatása</w:t>
            </w:r>
          </w:p>
        </w:tc>
        <w:tc>
          <w:tcPr>
            <w:tcW w:w="1722" w:type="dxa"/>
            <w:shd w:val="clear" w:color="auto" w:fill="auto"/>
          </w:tcPr>
          <w:p w14:paraId="0856FE3B" w14:textId="4C5B6ACC" w:rsidR="007016A7" w:rsidRDefault="007016A7" w:rsidP="007016A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0C63E55E" w14:textId="1718EC39" w:rsidR="007016A7" w:rsidRDefault="007016A7" w:rsidP="007016A7">
            <w:pPr>
              <w:spacing w:after="0" w:line="240" w:lineRule="auto"/>
            </w:pPr>
            <w:r>
              <w:t>Ellenőrizhető</w:t>
            </w:r>
          </w:p>
        </w:tc>
      </w:tr>
      <w:tr w:rsidR="00D54BF9" w:rsidRPr="00D15C69" w14:paraId="0C8DE890" w14:textId="77777777" w:rsidTr="00D54BF9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E92EA" w14:textId="77777777" w:rsidR="00D54BF9" w:rsidRDefault="00D54BF9" w:rsidP="004723B4">
            <w:pPr>
              <w:spacing w:after="0" w:line="240" w:lineRule="auto"/>
            </w:pPr>
            <w:r>
              <w:t>7.1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6F706" w14:textId="77777777" w:rsidR="00D54BF9" w:rsidRDefault="00D54BF9" w:rsidP="004723B4">
            <w:pPr>
              <w:spacing w:after="0" w:line="240" w:lineRule="auto"/>
            </w:pPr>
            <w:r>
              <w:t>2025.01.14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F56C1" w14:textId="77777777" w:rsidR="00D54BF9" w:rsidRDefault="00D54BF9" w:rsidP="004723B4">
            <w:pPr>
              <w:spacing w:after="0" w:line="240" w:lineRule="auto"/>
            </w:pPr>
            <w:hyperlink r:id="rId20" w:history="1">
              <w:r w:rsidRPr="00D54BF9">
                <w:rPr>
                  <w:rStyle w:val="Hiperhivatkozs"/>
                </w:rPr>
                <w:t>#96564</w:t>
              </w:r>
            </w:hyperlink>
            <w:r>
              <w:t xml:space="preserve"> - </w:t>
            </w:r>
            <w:r w:rsidRPr="00BE3F80">
              <w:t xml:space="preserve">HUBA - Konkurenskezelés </w:t>
            </w:r>
            <w:proofErr w:type="spellStart"/>
            <w:r w:rsidRPr="00BE3F80">
              <w:t>trace</w:t>
            </w:r>
            <w:proofErr w:type="spellEnd"/>
            <w:r w:rsidRPr="00BE3F80">
              <w:t xml:space="preserve"> </w:t>
            </w:r>
            <w:proofErr w:type="spellStart"/>
            <w:r w:rsidRPr="00BE3F80">
              <w:t>condition</w:t>
            </w:r>
            <w:proofErr w:type="spellEnd"/>
            <w:r w:rsidRPr="00BE3F80">
              <w:t xml:space="preserve"> megoldása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FFF14" w14:textId="77777777" w:rsidR="00D54BF9" w:rsidRDefault="00D54BF9" w:rsidP="004723B4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Vörös Gábor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A1B9" w14:textId="77777777" w:rsidR="00D54BF9" w:rsidRDefault="00D54BF9" w:rsidP="004723B4">
            <w:pPr>
              <w:spacing w:after="0" w:line="240" w:lineRule="auto"/>
            </w:pPr>
            <w:r>
              <w:t>Elkészült</w:t>
            </w:r>
          </w:p>
        </w:tc>
      </w:tr>
      <w:tr w:rsidR="00AC05AE" w:rsidRPr="00D15C69" w14:paraId="21EB09A9" w14:textId="77777777" w:rsidTr="00D54BF9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5DBEC" w14:textId="6C1415A9" w:rsidR="00AC05AE" w:rsidRDefault="00AC05AE" w:rsidP="00AC05AE">
            <w:pPr>
              <w:spacing w:after="0" w:line="240" w:lineRule="auto"/>
            </w:pPr>
            <w:r>
              <w:t>7.2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299EB" w14:textId="792A49BF" w:rsidR="00AC05AE" w:rsidRDefault="00AC05AE" w:rsidP="00AC05AE">
            <w:pPr>
              <w:spacing w:after="0" w:line="240" w:lineRule="auto"/>
            </w:pPr>
            <w:r>
              <w:t>2025.01.21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9426" w14:textId="77C1B63D" w:rsidR="00AC05AE" w:rsidRDefault="00AC05AE" w:rsidP="00AC05AE">
            <w:pPr>
              <w:spacing w:after="0" w:line="240" w:lineRule="auto"/>
            </w:pPr>
            <w:hyperlink r:id="rId21" w:history="1">
              <w:r w:rsidRPr="00D54BF9">
                <w:rPr>
                  <w:rStyle w:val="Hiperhivatkozs"/>
                </w:rPr>
                <w:t>#9</w:t>
              </w:r>
            </w:hyperlink>
            <w:r>
              <w:rPr>
                <w:rStyle w:val="Hiperhivatkozs"/>
              </w:rPr>
              <w:t>8613</w:t>
            </w:r>
            <w:r>
              <w:t xml:space="preserve"> - </w:t>
            </w:r>
            <w:r w:rsidRPr="00AC05AE">
              <w:t>HUBA - Global AD-</w:t>
            </w:r>
            <w:proofErr w:type="spellStart"/>
            <w:r w:rsidRPr="00AC05AE">
              <w:t>ból</w:t>
            </w:r>
            <w:proofErr w:type="spellEnd"/>
            <w:r w:rsidRPr="00AC05AE">
              <w:t xml:space="preserve"> keresés 3 karakter megadását követően - első 3 karakter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B7675" w14:textId="49F647AA" w:rsidR="00AC05AE" w:rsidRDefault="00AC05AE" w:rsidP="00AC05AE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3BB3" w14:textId="0828220C" w:rsidR="00AC05AE" w:rsidRDefault="00AC05AE" w:rsidP="00AC05AE">
            <w:pPr>
              <w:spacing w:after="0" w:line="240" w:lineRule="auto"/>
            </w:pPr>
            <w:r>
              <w:t>Ellenőrizhető</w:t>
            </w:r>
          </w:p>
        </w:tc>
      </w:tr>
    </w:tbl>
    <w:p w14:paraId="3D170CDE" w14:textId="77777777" w:rsidR="001777F5" w:rsidRPr="00E02543" w:rsidRDefault="001777F5" w:rsidP="00B577A3">
      <w:pPr>
        <w:pStyle w:val="Cnorml"/>
        <w:rPr>
          <w:sz w:val="22"/>
        </w:rPr>
      </w:pPr>
    </w:p>
    <w:p w14:paraId="3D170CDF" w14:textId="77777777" w:rsidR="00890156" w:rsidRPr="00046FE5" w:rsidRDefault="00890156">
      <w:pPr>
        <w:pStyle w:val="Cnorml"/>
        <w:rPr>
          <w:sz w:val="22"/>
        </w:rPr>
      </w:pPr>
      <w:r w:rsidRPr="1BB4C3A3">
        <w:rPr>
          <w:sz w:val="22"/>
        </w:rPr>
        <w:t>MÁV SZK Ellenőrzések követése</w:t>
      </w:r>
    </w:p>
    <w:tbl>
      <w:tblPr>
        <w:tblW w:w="9247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1378"/>
        <w:gridCol w:w="3674"/>
        <w:gridCol w:w="1722"/>
        <w:gridCol w:w="1722"/>
      </w:tblGrid>
      <w:tr w:rsidR="009345E1" w:rsidRPr="00D15C69" w14:paraId="3D170CE4" w14:textId="77777777" w:rsidTr="00A5785A">
        <w:trPr>
          <w:trHeight w:val="244"/>
        </w:trPr>
        <w:tc>
          <w:tcPr>
            <w:tcW w:w="751" w:type="dxa"/>
            <w:vMerge w:val="restart"/>
            <w:shd w:val="clear" w:color="auto" w:fill="FFFF00"/>
          </w:tcPr>
          <w:p w14:paraId="3D170CE0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Verzió</w:t>
            </w:r>
          </w:p>
        </w:tc>
        <w:tc>
          <w:tcPr>
            <w:tcW w:w="1378" w:type="dxa"/>
            <w:vMerge w:val="restart"/>
            <w:shd w:val="clear" w:color="auto" w:fill="FFFF00"/>
          </w:tcPr>
          <w:p w14:paraId="3D170CE1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Dátum</w:t>
            </w:r>
          </w:p>
        </w:tc>
        <w:tc>
          <w:tcPr>
            <w:tcW w:w="3674" w:type="dxa"/>
            <w:vMerge w:val="restart"/>
            <w:shd w:val="clear" w:color="auto" w:fill="FFFF00"/>
          </w:tcPr>
          <w:p w14:paraId="3D170CE2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Változtatás leírása / megjegyzések</w:t>
            </w:r>
          </w:p>
        </w:tc>
        <w:tc>
          <w:tcPr>
            <w:tcW w:w="3444" w:type="dxa"/>
            <w:gridSpan w:val="2"/>
            <w:shd w:val="clear" w:color="auto" w:fill="FFFF00"/>
          </w:tcPr>
          <w:p w14:paraId="3D170CE3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Kidolgozta, módosította</w:t>
            </w:r>
          </w:p>
        </w:tc>
      </w:tr>
      <w:tr w:rsidR="009345E1" w:rsidRPr="00D15C69" w14:paraId="3D170CEA" w14:textId="77777777" w:rsidTr="00A5785A">
        <w:tc>
          <w:tcPr>
            <w:tcW w:w="751" w:type="dxa"/>
            <w:vMerge/>
            <w:shd w:val="clear" w:color="auto" w:fill="auto"/>
          </w:tcPr>
          <w:p w14:paraId="3D170CE5" w14:textId="77777777" w:rsidR="009345E1" w:rsidRPr="00D15C69" w:rsidRDefault="009345E1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1378" w:type="dxa"/>
            <w:vMerge/>
            <w:shd w:val="clear" w:color="auto" w:fill="auto"/>
          </w:tcPr>
          <w:p w14:paraId="3D170CE6" w14:textId="77777777" w:rsidR="009345E1" w:rsidRPr="00D15C69" w:rsidRDefault="009345E1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3674" w:type="dxa"/>
            <w:vMerge/>
            <w:shd w:val="clear" w:color="auto" w:fill="auto"/>
          </w:tcPr>
          <w:p w14:paraId="3D170CE7" w14:textId="77777777" w:rsidR="009345E1" w:rsidRPr="00D15C69" w:rsidRDefault="009345E1" w:rsidP="00D15C69">
            <w:pPr>
              <w:spacing w:after="0" w:line="240" w:lineRule="auto"/>
              <w:rPr>
                <w:b/>
              </w:rPr>
            </w:pPr>
          </w:p>
        </w:tc>
        <w:tc>
          <w:tcPr>
            <w:tcW w:w="1722" w:type="dxa"/>
            <w:shd w:val="clear" w:color="auto" w:fill="FFFF00"/>
          </w:tcPr>
          <w:p w14:paraId="3D170CE8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Név</w:t>
            </w:r>
          </w:p>
        </w:tc>
        <w:tc>
          <w:tcPr>
            <w:tcW w:w="1722" w:type="dxa"/>
            <w:shd w:val="clear" w:color="auto" w:fill="FFFF00"/>
          </w:tcPr>
          <w:p w14:paraId="3D170CE9" w14:textId="77777777" w:rsidR="009345E1" w:rsidRPr="00046FE5" w:rsidRDefault="009345E1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Állapot</w:t>
            </w:r>
          </w:p>
        </w:tc>
      </w:tr>
      <w:tr w:rsidR="009345E1" w:rsidRPr="003A0832" w14:paraId="3D170CF0" w14:textId="77777777" w:rsidTr="00A5785A">
        <w:tc>
          <w:tcPr>
            <w:tcW w:w="751" w:type="dxa"/>
            <w:shd w:val="clear" w:color="auto" w:fill="auto"/>
          </w:tcPr>
          <w:p w14:paraId="3D170CEB" w14:textId="73A78CF5" w:rsidR="009345E1" w:rsidRPr="003A0832" w:rsidRDefault="003A0832" w:rsidP="00046FE5">
            <w:pPr>
              <w:spacing w:after="0" w:line="240" w:lineRule="auto"/>
              <w:rPr>
                <w:bCs/>
              </w:rPr>
            </w:pPr>
            <w:r w:rsidRPr="003A0832">
              <w:t>1.0</w:t>
            </w:r>
          </w:p>
        </w:tc>
        <w:tc>
          <w:tcPr>
            <w:tcW w:w="1378" w:type="dxa"/>
            <w:shd w:val="clear" w:color="auto" w:fill="auto"/>
          </w:tcPr>
          <w:p w14:paraId="3D170CEC" w14:textId="6CA2A3D2" w:rsidR="009345E1" w:rsidRPr="003A0832" w:rsidRDefault="00412FE6" w:rsidP="00046FE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2024.05.17</w:t>
            </w:r>
          </w:p>
        </w:tc>
        <w:tc>
          <w:tcPr>
            <w:tcW w:w="3674" w:type="dxa"/>
            <w:shd w:val="clear" w:color="auto" w:fill="auto"/>
          </w:tcPr>
          <w:p w14:paraId="3D170CED" w14:textId="10BBB1A6" w:rsidR="009345E1" w:rsidRPr="003A0832" w:rsidRDefault="00412FE6" w:rsidP="1BB4C3A3">
            <w:pPr>
              <w:spacing w:after="0" w:line="240" w:lineRule="auto"/>
              <w:rPr>
                <w:bCs/>
              </w:rPr>
            </w:pPr>
            <w:r>
              <w:t>MÁV Véglegesítésre átadható</w:t>
            </w:r>
          </w:p>
        </w:tc>
        <w:tc>
          <w:tcPr>
            <w:tcW w:w="1722" w:type="dxa"/>
            <w:shd w:val="clear" w:color="auto" w:fill="auto"/>
          </w:tcPr>
          <w:p w14:paraId="3D170CEE" w14:textId="49DD6934" w:rsidR="009345E1" w:rsidRPr="003A0832" w:rsidRDefault="00412FE6" w:rsidP="00046FE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Kovács Eszter</w:t>
            </w:r>
          </w:p>
        </w:tc>
        <w:tc>
          <w:tcPr>
            <w:tcW w:w="1722" w:type="dxa"/>
            <w:shd w:val="clear" w:color="auto" w:fill="auto"/>
          </w:tcPr>
          <w:p w14:paraId="3D170CEF" w14:textId="69FCB6FD" w:rsidR="009345E1" w:rsidRPr="003A0832" w:rsidRDefault="009345E1" w:rsidP="00046FE5">
            <w:pPr>
              <w:spacing w:after="0" w:line="240" w:lineRule="auto"/>
              <w:rPr>
                <w:bCs/>
              </w:rPr>
            </w:pPr>
          </w:p>
        </w:tc>
      </w:tr>
      <w:tr w:rsidR="009345E1" w:rsidRPr="00D15C69" w14:paraId="3D170CF6" w14:textId="77777777" w:rsidTr="00A5785A">
        <w:tc>
          <w:tcPr>
            <w:tcW w:w="751" w:type="dxa"/>
            <w:shd w:val="clear" w:color="auto" w:fill="auto"/>
          </w:tcPr>
          <w:p w14:paraId="3D170CF1" w14:textId="465863C8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378" w:type="dxa"/>
            <w:shd w:val="clear" w:color="auto" w:fill="auto"/>
          </w:tcPr>
          <w:p w14:paraId="3D170CF2" w14:textId="2F50B5BA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3D170CF3" w14:textId="52A8C314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CF4" w14:textId="5C520C25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CF5" w14:textId="78FEA6CD" w:rsidR="009345E1" w:rsidRPr="00D15C69" w:rsidRDefault="009345E1" w:rsidP="00D15C69">
            <w:pPr>
              <w:spacing w:after="0" w:line="240" w:lineRule="auto"/>
            </w:pPr>
          </w:p>
        </w:tc>
      </w:tr>
      <w:tr w:rsidR="009345E1" w:rsidRPr="00D15C69" w14:paraId="3D170CFC" w14:textId="77777777" w:rsidTr="00A5785A">
        <w:tc>
          <w:tcPr>
            <w:tcW w:w="751" w:type="dxa"/>
            <w:shd w:val="clear" w:color="auto" w:fill="auto"/>
          </w:tcPr>
          <w:p w14:paraId="3D170CF7" w14:textId="6AE57677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378" w:type="dxa"/>
            <w:shd w:val="clear" w:color="auto" w:fill="auto"/>
          </w:tcPr>
          <w:p w14:paraId="3D170CF8" w14:textId="2FB26BFC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3D170CF9" w14:textId="420E0A6A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CFA" w14:textId="2DF24356" w:rsidR="009345E1" w:rsidRPr="00D15C69" w:rsidRDefault="009345E1" w:rsidP="00D15C69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CFB" w14:textId="47F8C6DF" w:rsidR="009345E1" w:rsidRPr="00D15C69" w:rsidRDefault="009345E1" w:rsidP="00D15C69">
            <w:pPr>
              <w:spacing w:after="0" w:line="240" w:lineRule="auto"/>
            </w:pPr>
          </w:p>
        </w:tc>
      </w:tr>
      <w:tr w:rsidR="00A5785A" w:rsidRPr="00D15C69" w14:paraId="3D170D02" w14:textId="77777777" w:rsidTr="00A5785A">
        <w:tc>
          <w:tcPr>
            <w:tcW w:w="751" w:type="dxa"/>
            <w:shd w:val="clear" w:color="auto" w:fill="auto"/>
          </w:tcPr>
          <w:p w14:paraId="3D170CFD" w14:textId="2376E525" w:rsidR="00A5785A" w:rsidRPr="00D15C69" w:rsidRDefault="00A5785A" w:rsidP="00A5785A">
            <w:pPr>
              <w:spacing w:after="0" w:line="240" w:lineRule="auto"/>
            </w:pPr>
          </w:p>
        </w:tc>
        <w:tc>
          <w:tcPr>
            <w:tcW w:w="1378" w:type="dxa"/>
            <w:shd w:val="clear" w:color="auto" w:fill="auto"/>
          </w:tcPr>
          <w:p w14:paraId="3D170CFE" w14:textId="23418423" w:rsidR="00A5785A" w:rsidRPr="00D15C69" w:rsidRDefault="00A5785A" w:rsidP="00A5785A">
            <w:pPr>
              <w:spacing w:after="0" w:line="240" w:lineRule="auto"/>
            </w:pPr>
          </w:p>
        </w:tc>
        <w:tc>
          <w:tcPr>
            <w:tcW w:w="3674" w:type="dxa"/>
            <w:shd w:val="clear" w:color="auto" w:fill="auto"/>
          </w:tcPr>
          <w:p w14:paraId="3D170CFF" w14:textId="5AE52176" w:rsidR="00A5785A" w:rsidRPr="00D15C69" w:rsidRDefault="00A5785A" w:rsidP="00FE64D2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D00" w14:textId="65FAA051" w:rsidR="00A5785A" w:rsidRPr="00D15C69" w:rsidRDefault="00A5785A" w:rsidP="00A5785A">
            <w:pPr>
              <w:spacing w:after="0" w:line="240" w:lineRule="auto"/>
            </w:pPr>
          </w:p>
        </w:tc>
        <w:tc>
          <w:tcPr>
            <w:tcW w:w="1722" w:type="dxa"/>
            <w:shd w:val="clear" w:color="auto" w:fill="auto"/>
          </w:tcPr>
          <w:p w14:paraId="3D170D01" w14:textId="7FFE9DDA" w:rsidR="00A5785A" w:rsidRPr="00D15C69" w:rsidRDefault="00A5785A" w:rsidP="00A5785A">
            <w:pPr>
              <w:spacing w:after="0" w:line="240" w:lineRule="auto"/>
            </w:pPr>
          </w:p>
        </w:tc>
      </w:tr>
    </w:tbl>
    <w:p w14:paraId="3D170D0F" w14:textId="77777777" w:rsidR="003447DA" w:rsidRPr="00E02543" w:rsidRDefault="003447DA" w:rsidP="00B577A3">
      <w:pPr>
        <w:pStyle w:val="Cnorml"/>
        <w:rPr>
          <w:sz w:val="22"/>
        </w:rPr>
      </w:pPr>
    </w:p>
    <w:p w14:paraId="3D170D10" w14:textId="77777777" w:rsidR="00E02543" w:rsidRPr="00046FE5" w:rsidRDefault="00890156">
      <w:pPr>
        <w:pStyle w:val="Cnorml"/>
        <w:rPr>
          <w:sz w:val="22"/>
        </w:rPr>
      </w:pPr>
      <w:r w:rsidRPr="1BB4C3A3">
        <w:rPr>
          <w:sz w:val="22"/>
        </w:rPr>
        <w:t>MÁV Engedélyezt</w:t>
      </w:r>
      <w:r w:rsidR="00E02543" w:rsidRPr="1BB4C3A3">
        <w:rPr>
          <w:sz w:val="22"/>
        </w:rPr>
        <w:t>etés követése/ eredmény átvétele</w:t>
      </w:r>
    </w:p>
    <w:tbl>
      <w:tblPr>
        <w:tblW w:w="924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1378"/>
        <w:gridCol w:w="3674"/>
        <w:gridCol w:w="1722"/>
        <w:gridCol w:w="1722"/>
      </w:tblGrid>
      <w:tr w:rsidR="0002519A" w:rsidRPr="00D15C69" w14:paraId="3D170D16" w14:textId="77777777" w:rsidTr="1BB4C3A3">
        <w:trPr>
          <w:trHeight w:val="366"/>
        </w:trPr>
        <w:tc>
          <w:tcPr>
            <w:tcW w:w="751" w:type="dxa"/>
            <w:shd w:val="clear" w:color="auto" w:fill="FFFF00"/>
          </w:tcPr>
          <w:p w14:paraId="3D170D11" w14:textId="77777777" w:rsidR="0002519A" w:rsidRPr="00046FE5" w:rsidRDefault="0002519A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Verzió</w:t>
            </w:r>
          </w:p>
        </w:tc>
        <w:tc>
          <w:tcPr>
            <w:tcW w:w="1378" w:type="dxa"/>
            <w:shd w:val="clear" w:color="auto" w:fill="FFFF00"/>
          </w:tcPr>
          <w:p w14:paraId="3D170D12" w14:textId="77777777" w:rsidR="0002519A" w:rsidRPr="00046FE5" w:rsidRDefault="0002519A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Dátum</w:t>
            </w:r>
          </w:p>
        </w:tc>
        <w:tc>
          <w:tcPr>
            <w:tcW w:w="3674" w:type="dxa"/>
            <w:shd w:val="clear" w:color="auto" w:fill="FFFF00"/>
          </w:tcPr>
          <w:p w14:paraId="3D170D13" w14:textId="77777777" w:rsidR="0002519A" w:rsidRPr="00046FE5" w:rsidRDefault="0002519A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Változtatás leírása / megjegyzések</w:t>
            </w:r>
          </w:p>
        </w:tc>
        <w:tc>
          <w:tcPr>
            <w:tcW w:w="1722" w:type="dxa"/>
            <w:shd w:val="clear" w:color="auto" w:fill="FFFF00"/>
          </w:tcPr>
          <w:p w14:paraId="3D170D14" w14:textId="77777777" w:rsidR="0002519A" w:rsidRPr="00046FE5" w:rsidRDefault="0002519A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Név</w:t>
            </w:r>
          </w:p>
        </w:tc>
        <w:tc>
          <w:tcPr>
            <w:tcW w:w="1722" w:type="dxa"/>
            <w:shd w:val="clear" w:color="auto" w:fill="FFFF00"/>
          </w:tcPr>
          <w:p w14:paraId="3D170D15" w14:textId="3F211F12" w:rsidR="0002519A" w:rsidRPr="00046FE5" w:rsidRDefault="00041BA9" w:rsidP="00046FE5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Aláírás</w:t>
            </w:r>
          </w:p>
        </w:tc>
      </w:tr>
      <w:tr w:rsidR="00E02543" w:rsidRPr="00D15C69" w14:paraId="3D170D1C" w14:textId="77777777" w:rsidTr="1BB4C3A3">
        <w:tc>
          <w:tcPr>
            <w:tcW w:w="751" w:type="dxa"/>
            <w:shd w:val="clear" w:color="auto" w:fill="auto"/>
          </w:tcPr>
          <w:p w14:paraId="3D170D17" w14:textId="29F095EF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378" w:type="dxa"/>
            <w:shd w:val="clear" w:color="auto" w:fill="auto"/>
          </w:tcPr>
          <w:p w14:paraId="3D170D18" w14:textId="3DC9E858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3674" w:type="dxa"/>
            <w:shd w:val="clear" w:color="auto" w:fill="auto"/>
          </w:tcPr>
          <w:p w14:paraId="3D170D19" w14:textId="4CD02E74" w:rsidR="00E02543" w:rsidRPr="00D15C69" w:rsidRDefault="00E02543" w:rsidP="1BB4C3A3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1A" w14:textId="4E19BF64" w:rsidR="00E02543" w:rsidRPr="00D15C69" w:rsidRDefault="00E02543" w:rsidP="1BB4C3A3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1B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</w:tr>
      <w:tr w:rsidR="00E02543" w:rsidRPr="00D15C69" w14:paraId="3D170D22" w14:textId="77777777" w:rsidTr="1BB4C3A3">
        <w:tc>
          <w:tcPr>
            <w:tcW w:w="751" w:type="dxa"/>
            <w:shd w:val="clear" w:color="auto" w:fill="auto"/>
          </w:tcPr>
          <w:p w14:paraId="3D170D1D" w14:textId="047679CA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378" w:type="dxa"/>
            <w:shd w:val="clear" w:color="auto" w:fill="auto"/>
          </w:tcPr>
          <w:p w14:paraId="3D170D1E" w14:textId="1ED5A061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3674" w:type="dxa"/>
            <w:shd w:val="clear" w:color="auto" w:fill="auto"/>
          </w:tcPr>
          <w:p w14:paraId="3D170D1F" w14:textId="7D361521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0" w14:textId="7A17C6E4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1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</w:tr>
      <w:tr w:rsidR="00E02543" w:rsidRPr="00D15C69" w14:paraId="3D170D28" w14:textId="77777777" w:rsidTr="1BB4C3A3">
        <w:tc>
          <w:tcPr>
            <w:tcW w:w="751" w:type="dxa"/>
            <w:shd w:val="clear" w:color="auto" w:fill="auto"/>
          </w:tcPr>
          <w:p w14:paraId="3D170D23" w14:textId="0A6A0C46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378" w:type="dxa"/>
            <w:shd w:val="clear" w:color="auto" w:fill="auto"/>
          </w:tcPr>
          <w:p w14:paraId="3D170D24" w14:textId="636A91D9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3674" w:type="dxa"/>
            <w:shd w:val="clear" w:color="auto" w:fill="auto"/>
          </w:tcPr>
          <w:p w14:paraId="3D170D25" w14:textId="1B77F123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6" w14:textId="502AF7F9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7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</w:tr>
      <w:tr w:rsidR="00E02543" w:rsidRPr="00D15C69" w14:paraId="3D170D2E" w14:textId="77777777" w:rsidTr="1BB4C3A3">
        <w:tc>
          <w:tcPr>
            <w:tcW w:w="751" w:type="dxa"/>
            <w:shd w:val="clear" w:color="auto" w:fill="auto"/>
          </w:tcPr>
          <w:p w14:paraId="3D170D29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378" w:type="dxa"/>
            <w:shd w:val="clear" w:color="auto" w:fill="auto"/>
          </w:tcPr>
          <w:p w14:paraId="3D170D2A" w14:textId="40352A7E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3674" w:type="dxa"/>
            <w:shd w:val="clear" w:color="auto" w:fill="auto"/>
          </w:tcPr>
          <w:p w14:paraId="3D170D2B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C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  <w:tc>
          <w:tcPr>
            <w:tcW w:w="1722" w:type="dxa"/>
            <w:shd w:val="clear" w:color="auto" w:fill="auto"/>
          </w:tcPr>
          <w:p w14:paraId="3D170D2D" w14:textId="77777777" w:rsidR="00E02543" w:rsidRPr="00D15C69" w:rsidRDefault="00E02543" w:rsidP="00D15C69">
            <w:pPr>
              <w:spacing w:after="0" w:line="240" w:lineRule="auto"/>
              <w:rPr>
                <w:bCs/>
              </w:rPr>
            </w:pPr>
          </w:p>
        </w:tc>
      </w:tr>
    </w:tbl>
    <w:p w14:paraId="70B238C3" w14:textId="77777777" w:rsidR="009B71DA" w:rsidRPr="009B71DA" w:rsidRDefault="009B71DA">
      <w:pPr>
        <w:rPr>
          <w:sz w:val="24"/>
          <w:szCs w:val="24"/>
        </w:rPr>
      </w:pPr>
    </w:p>
    <w:p w14:paraId="0C3773FC" w14:textId="77777777" w:rsidR="00EE2E60" w:rsidRDefault="00EE2E60">
      <w:pPr>
        <w:spacing w:after="0" w:line="240" w:lineRule="auto"/>
        <w:rPr>
          <w:rFonts w:cs="Calibri"/>
          <w:b/>
          <w:color w:val="365F91"/>
          <w:sz w:val="28"/>
          <w:szCs w:val="28"/>
        </w:rPr>
      </w:pPr>
      <w:r>
        <w:br w:type="page"/>
      </w:r>
    </w:p>
    <w:p w14:paraId="3D170D3D" w14:textId="0BA67732" w:rsidR="000B5A10" w:rsidRPr="000B5A10" w:rsidRDefault="00890156" w:rsidP="009B71DA">
      <w:pPr>
        <w:pStyle w:val="C1"/>
        <w:spacing w:after="0" w:line="240" w:lineRule="auto"/>
        <w:ind w:left="357" w:hanging="357"/>
        <w:outlineLvl w:val="0"/>
      </w:pPr>
      <w:r>
        <w:lastRenderedPageBreak/>
        <w:t>Általános ismertetés</w:t>
      </w:r>
    </w:p>
    <w:p w14:paraId="3D170D3E" w14:textId="2377C078" w:rsidR="00890156" w:rsidRDefault="003A0832" w:rsidP="009B71DA">
      <w:pPr>
        <w:pStyle w:val="C2"/>
        <w:spacing w:after="0" w:line="240" w:lineRule="auto"/>
        <w:ind w:left="788" w:hanging="431"/>
        <w:outlineLvl w:val="1"/>
      </w:pPr>
      <w:r>
        <w:t>A használati eset</w:t>
      </w:r>
      <w:r w:rsidR="00890156">
        <w:t xml:space="preserve"> modulkapcsolatai</w:t>
      </w:r>
    </w:p>
    <w:p w14:paraId="0BF58B0B" w14:textId="5C024DE4" w:rsidR="003C11C8" w:rsidRPr="003A0832" w:rsidRDefault="003C11C8" w:rsidP="003A0832">
      <w:pPr>
        <w:pStyle w:val="Cnorml"/>
      </w:pPr>
      <w:r w:rsidRPr="003A0832">
        <w:rPr>
          <w:b/>
        </w:rPr>
        <w:t>Szolgáltatások leírásának elérhetősége:</w:t>
      </w:r>
    </w:p>
    <w:p w14:paraId="5F7311BF" w14:textId="796011BB" w:rsidR="003C11C8" w:rsidRDefault="003C11C8" w:rsidP="003A0832">
      <w:pPr>
        <w:pStyle w:val="Cnorml"/>
        <w:rPr>
          <w:rStyle w:val="Hiperhivatkozs"/>
        </w:rPr>
      </w:pPr>
      <w:hyperlink r:id="rId22" w:history="1">
        <w:r w:rsidRPr="003C11C8">
          <w:rPr>
            <w:rStyle w:val="Hiperhivatkozs"/>
          </w:rPr>
          <w:t>GVK_webalkalmazás_szolgáltatások.docx</w:t>
        </w:r>
      </w:hyperlink>
    </w:p>
    <w:p w14:paraId="1A6AE06A" w14:textId="77777777" w:rsidR="00112602" w:rsidRDefault="00112602" w:rsidP="003A0832">
      <w:pPr>
        <w:pStyle w:val="Cnorml"/>
        <w:rPr>
          <w:rStyle w:val="Hiperhivatkozs"/>
        </w:rPr>
      </w:pPr>
    </w:p>
    <w:p w14:paraId="789D8EF9" w14:textId="1A65FC94" w:rsidR="00112602" w:rsidRDefault="0093486C" w:rsidP="003A0832">
      <w:pPr>
        <w:pStyle w:val="Cnorml"/>
      </w:pPr>
      <w:r>
        <w:rPr>
          <w:noProof/>
        </w:rPr>
        <w:drawing>
          <wp:inline distT="0" distB="0" distL="0" distR="0" wp14:anchorId="559779C1" wp14:editId="2F26BF99">
            <wp:extent cx="5723809" cy="505714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A5F" w14:textId="77777777" w:rsidR="00EE2E60" w:rsidRPr="003A0832" w:rsidRDefault="00EE2E60" w:rsidP="00EE2E60">
      <w:pPr>
        <w:pStyle w:val="Cnorml"/>
        <w:ind w:left="0"/>
      </w:pPr>
    </w:p>
    <w:p w14:paraId="3D170D41" w14:textId="4F0D2034" w:rsidR="00890156" w:rsidRPr="0013744A" w:rsidRDefault="003A0832" w:rsidP="00F015D3">
      <w:pPr>
        <w:pStyle w:val="C2"/>
        <w:outlineLvl w:val="1"/>
      </w:pPr>
      <w:r>
        <w:t>A használati eset</w:t>
      </w:r>
      <w:r w:rsidR="007C189B">
        <w:t xml:space="preserve"> </w:t>
      </w:r>
      <w:r w:rsidR="00890156" w:rsidRPr="0013744A">
        <w:t>célja, feladatai</w:t>
      </w:r>
    </w:p>
    <w:p w14:paraId="440176F2" w14:textId="3BD188D3" w:rsidR="003F1CB5" w:rsidRPr="003F1CB5" w:rsidRDefault="003F1CB5" w:rsidP="007604F6">
      <w:pPr>
        <w:pStyle w:val="C1"/>
        <w:numPr>
          <w:ilvl w:val="0"/>
          <w:numId w:val="0"/>
        </w:numPr>
        <w:ind w:left="360"/>
        <w:rPr>
          <w:rFonts w:cs="Times New Roman"/>
          <w:b w:val="0"/>
          <w:color w:val="000000"/>
          <w:sz w:val="24"/>
          <w:szCs w:val="22"/>
        </w:rPr>
      </w:pPr>
      <w:bookmarkStart w:id="1" w:name="_Hlk40874609"/>
      <w:r w:rsidRPr="003F1CB5">
        <w:rPr>
          <w:rFonts w:cs="Times New Roman"/>
          <w:b w:val="0"/>
          <w:color w:val="000000"/>
          <w:sz w:val="24"/>
          <w:szCs w:val="22"/>
        </w:rPr>
        <w:t xml:space="preserve">A használati eset célja </w:t>
      </w:r>
      <w:proofErr w:type="gramStart"/>
      <w:r w:rsidRPr="003F1CB5">
        <w:rPr>
          <w:rFonts w:cs="Times New Roman"/>
          <w:b w:val="0"/>
          <w:color w:val="000000"/>
          <w:sz w:val="24"/>
          <w:szCs w:val="22"/>
        </w:rPr>
        <w:t>a</w:t>
      </w:r>
      <w:proofErr w:type="gramEnd"/>
      <w:r w:rsidRPr="003F1CB5">
        <w:rPr>
          <w:rFonts w:cs="Times New Roman"/>
          <w:b w:val="0"/>
          <w:color w:val="000000"/>
          <w:sz w:val="24"/>
          <w:szCs w:val="22"/>
        </w:rPr>
        <w:t xml:space="preserve"> </w:t>
      </w:r>
      <w:r w:rsidR="007227B4">
        <w:rPr>
          <w:rFonts w:cs="Times New Roman"/>
          <w:b w:val="0"/>
          <w:color w:val="000000"/>
          <w:sz w:val="24"/>
          <w:szCs w:val="22"/>
        </w:rPr>
        <w:t>egy HUBA</w:t>
      </w:r>
      <w:r w:rsidRPr="003F1CB5">
        <w:rPr>
          <w:rFonts w:cs="Times New Roman"/>
          <w:b w:val="0"/>
          <w:color w:val="000000"/>
          <w:sz w:val="24"/>
          <w:szCs w:val="22"/>
        </w:rPr>
        <w:t xml:space="preserve"> bejegyzés</w:t>
      </w:r>
      <w:r>
        <w:rPr>
          <w:rFonts w:cs="Times New Roman"/>
          <w:b w:val="0"/>
          <w:color w:val="000000"/>
          <w:sz w:val="24"/>
          <w:szCs w:val="22"/>
        </w:rPr>
        <w:t>hez kapcsolódó bejelentés adatok megadása</w:t>
      </w:r>
      <w:r w:rsidRPr="003F1CB5">
        <w:rPr>
          <w:rFonts w:cs="Times New Roman"/>
          <w:b w:val="0"/>
          <w:color w:val="000000"/>
          <w:sz w:val="24"/>
          <w:szCs w:val="22"/>
        </w:rPr>
        <w:t>.</w:t>
      </w:r>
    </w:p>
    <w:p w14:paraId="3D170D45" w14:textId="075E31F5" w:rsidR="00D01EEF" w:rsidRPr="0056510B" w:rsidRDefault="00452B41">
      <w:pPr>
        <w:pStyle w:val="Cnorml"/>
        <w:rPr>
          <w:color w:val="000000"/>
        </w:rPr>
      </w:pPr>
      <w:r w:rsidRPr="00C54F7B">
        <w:rPr>
          <w:color w:val="000000"/>
        </w:rPr>
        <w:t>Feladata, hogy</w:t>
      </w:r>
      <w:r w:rsidR="00AB6C91" w:rsidRPr="00AB6C91">
        <w:t xml:space="preserve"> </w:t>
      </w:r>
      <w:r w:rsidR="00AB6C91">
        <w:t>lehetőséget biztosítson</w:t>
      </w:r>
    </w:p>
    <w:p w14:paraId="2595E670" w14:textId="78FCFA08" w:rsidR="00115C50" w:rsidRDefault="003F1CB5" w:rsidP="00EC4B19">
      <w:pPr>
        <w:pStyle w:val="Cnorml"/>
        <w:numPr>
          <w:ilvl w:val="0"/>
          <w:numId w:val="3"/>
        </w:numPr>
      </w:pPr>
      <w:r>
        <w:t>a rögzített bejegyzéshez kapcsolódó bejelentés adatainak megadása.</w:t>
      </w:r>
    </w:p>
    <w:p w14:paraId="322BD42A" w14:textId="70EA0856" w:rsidR="007227B4" w:rsidRDefault="007227B4" w:rsidP="00EC4B19">
      <w:pPr>
        <w:pStyle w:val="Cnorml"/>
        <w:numPr>
          <w:ilvl w:val="0"/>
          <w:numId w:val="3"/>
        </w:numPr>
      </w:pPr>
      <w:r>
        <w:t>a rögzített bejelentés adatok megtekintésére.</w:t>
      </w:r>
    </w:p>
    <w:p w14:paraId="6D9F0A9E" w14:textId="3D66C3F8" w:rsidR="009069CE" w:rsidRDefault="009069CE">
      <w:pPr>
        <w:spacing w:after="0" w:line="240" w:lineRule="auto"/>
        <w:rPr>
          <w:sz w:val="24"/>
        </w:rPr>
      </w:pPr>
      <w:r>
        <w:br w:type="page"/>
      </w:r>
    </w:p>
    <w:p w14:paraId="2A78E02E" w14:textId="77777777" w:rsidR="009069CE" w:rsidRDefault="009069CE" w:rsidP="009069CE">
      <w:pPr>
        <w:pStyle w:val="Cnorml"/>
        <w:ind w:left="1400"/>
      </w:pPr>
    </w:p>
    <w:p w14:paraId="40CD9F5A" w14:textId="14D2DB25" w:rsidR="009D4354" w:rsidRPr="0013744A" w:rsidRDefault="009D4354" w:rsidP="007604F6">
      <w:pPr>
        <w:pStyle w:val="C1"/>
        <w:spacing w:after="0" w:line="240" w:lineRule="auto"/>
        <w:ind w:left="357" w:hanging="357"/>
        <w:outlineLvl w:val="0"/>
      </w:pPr>
      <w:r>
        <w:t xml:space="preserve">A </w:t>
      </w:r>
      <w:r w:rsidR="003A0832">
        <w:t xml:space="preserve">használati eset </w:t>
      </w:r>
      <w:r w:rsidRPr="0013744A">
        <w:t>ablakai</w:t>
      </w:r>
    </w:p>
    <w:p w14:paraId="2B67071B" w14:textId="77777777" w:rsidR="009D4354" w:rsidRPr="0013744A" w:rsidRDefault="009D4354" w:rsidP="009D4354">
      <w:pPr>
        <w:pStyle w:val="C2"/>
        <w:keepNext/>
        <w:outlineLvl w:val="1"/>
      </w:pPr>
      <w:r w:rsidRPr="0013744A">
        <w:t>Ablakok közötti kapcsolat, navigálás</w:t>
      </w:r>
    </w:p>
    <w:p w14:paraId="20C32211" w14:textId="3ABD2836" w:rsidR="00F1139A" w:rsidRDefault="00380D3F">
      <w:pPr>
        <w:spacing w:after="0" w:line="240" w:lineRule="auto"/>
        <w:rPr>
          <w:sz w:val="24"/>
        </w:rPr>
      </w:pPr>
      <w:bookmarkStart w:id="2" w:name="A_01"/>
      <w:bookmarkStart w:id="3" w:name="_Hlk41987603"/>
      <w:bookmarkEnd w:id="1"/>
      <w:r>
        <w:rPr>
          <w:noProof/>
        </w:rPr>
        <w:drawing>
          <wp:inline distT="0" distB="0" distL="0" distR="0" wp14:anchorId="05BC732B" wp14:editId="2F8D9A19">
            <wp:extent cx="4914286" cy="3904762"/>
            <wp:effectExtent l="0" t="0" r="635" b="635"/>
            <wp:docPr id="718873694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73694" name="Kép 1" descr="A képen szöveg, képernyőkép, képernyő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3523" w14:textId="01B85C55" w:rsidR="007A611E" w:rsidRDefault="007A611E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3D170D4C" w14:textId="1B427F04" w:rsidR="00A5734E" w:rsidRPr="0013744A" w:rsidRDefault="003A0832" w:rsidP="00F1139A">
      <w:pPr>
        <w:pStyle w:val="C2"/>
        <w:keepNext/>
        <w:outlineLvl w:val="1"/>
      </w:pPr>
      <w:r>
        <w:lastRenderedPageBreak/>
        <w:t>UC_H</w:t>
      </w:r>
      <w:bookmarkEnd w:id="2"/>
      <w:r w:rsidR="00ED4B33">
        <w:t>03</w:t>
      </w:r>
      <w:r w:rsidR="00AE06FA">
        <w:t xml:space="preserve"> </w:t>
      </w:r>
      <w:r w:rsidR="001A6EA2">
        <w:t>-</w:t>
      </w:r>
      <w:r w:rsidR="00ED4B33">
        <w:t>HUBA</w:t>
      </w:r>
      <w:r w:rsidR="001A6EA2">
        <w:t xml:space="preserve"> </w:t>
      </w:r>
      <w:r w:rsidR="005047B0">
        <w:t>–</w:t>
      </w:r>
      <w:r w:rsidR="00BD0E84">
        <w:t xml:space="preserve"> </w:t>
      </w:r>
      <w:bookmarkEnd w:id="3"/>
      <w:r w:rsidR="00ED4B33">
        <w:t>Bejelentés</w:t>
      </w:r>
      <w:r w:rsidR="005047B0">
        <w:t xml:space="preserve"> </w:t>
      </w:r>
      <w:r w:rsidR="005047B0" w:rsidRPr="005047B0">
        <w:rPr>
          <w:rStyle w:val="Hiperhivatkozs"/>
          <w:b w:val="0"/>
          <w:bCs/>
          <w:color w:val="auto"/>
          <w:u w:val="none"/>
          <w:vertAlign w:val="superscript"/>
        </w:rPr>
        <w:t>#89245</w:t>
      </w:r>
    </w:p>
    <w:p w14:paraId="3D170D4D" w14:textId="48A99658" w:rsidR="00890156" w:rsidRPr="0013744A" w:rsidRDefault="00890156" w:rsidP="00F015D3">
      <w:pPr>
        <w:pStyle w:val="C3"/>
        <w:outlineLvl w:val="2"/>
      </w:pPr>
      <w:r w:rsidRPr="0013744A">
        <w:t>Ablak feladatai</w:t>
      </w:r>
    </w:p>
    <w:p w14:paraId="243643CB" w14:textId="2CC977CA" w:rsidR="00E0553B" w:rsidRDefault="000A7E4B" w:rsidP="00F12B6E">
      <w:pPr>
        <w:spacing w:before="60"/>
        <w:contextualSpacing/>
        <w:jc w:val="both"/>
        <w:rPr>
          <w:sz w:val="24"/>
          <w:szCs w:val="24"/>
        </w:rPr>
      </w:pPr>
      <w:r w:rsidRPr="000A7E4B">
        <w:rPr>
          <w:rStyle w:val="Hiperhivatkozs"/>
          <w:color w:val="auto"/>
          <w:u w:val="none"/>
          <w:vertAlign w:val="superscript"/>
        </w:rPr>
        <w:t>#89</w:t>
      </w:r>
      <w:r w:rsidR="005047B0">
        <w:rPr>
          <w:rStyle w:val="Hiperhivatkozs"/>
          <w:color w:val="auto"/>
          <w:u w:val="none"/>
          <w:vertAlign w:val="superscript"/>
        </w:rPr>
        <w:t>245</w:t>
      </w:r>
      <w:r w:rsidRPr="000A7E4B">
        <w:rPr>
          <w:bCs/>
        </w:rPr>
        <w:t xml:space="preserve"> </w:t>
      </w:r>
      <w:r w:rsidR="00F12B6E" w:rsidRPr="00840735">
        <w:rPr>
          <w:sz w:val="24"/>
          <w:szCs w:val="24"/>
        </w:rPr>
        <w:t>A „</w:t>
      </w:r>
      <w:r w:rsidR="00F12B6E" w:rsidRPr="00840735">
        <w:rPr>
          <w:rStyle w:val="Hiperhivatkozs"/>
          <w:b/>
          <w:bCs/>
          <w:sz w:val="24"/>
          <w:szCs w:val="24"/>
        </w:rPr>
        <w:t>H03_01</w:t>
      </w:r>
      <w:r w:rsidR="00F12B6E" w:rsidRPr="00840735">
        <w:rPr>
          <w:color w:val="0070C0"/>
          <w:sz w:val="24"/>
          <w:szCs w:val="24"/>
        </w:rPr>
        <w:t xml:space="preserve"> </w:t>
      </w:r>
      <w:r w:rsidR="00F12B6E" w:rsidRPr="00840735">
        <w:rPr>
          <w:b/>
          <w:bCs/>
          <w:sz w:val="24"/>
          <w:szCs w:val="24"/>
        </w:rPr>
        <w:t xml:space="preserve">- HUBA </w:t>
      </w:r>
      <w:r w:rsidR="00840735" w:rsidRPr="00840735">
        <w:rPr>
          <w:b/>
          <w:bCs/>
          <w:sz w:val="24"/>
          <w:szCs w:val="24"/>
        </w:rPr>
        <w:t>- B</w:t>
      </w:r>
      <w:r w:rsidR="00F12B6E" w:rsidRPr="00840735">
        <w:rPr>
          <w:b/>
          <w:bCs/>
          <w:sz w:val="24"/>
          <w:szCs w:val="24"/>
        </w:rPr>
        <w:t>ejelent</w:t>
      </w:r>
      <w:r w:rsidR="00073990">
        <w:rPr>
          <w:b/>
          <w:bCs/>
          <w:sz w:val="24"/>
          <w:szCs w:val="24"/>
        </w:rPr>
        <w:t>ő</w:t>
      </w:r>
      <w:r w:rsidR="00F12B6E" w:rsidRPr="00840735">
        <w:rPr>
          <w:sz w:val="24"/>
          <w:szCs w:val="24"/>
        </w:rPr>
        <w:t xml:space="preserve">” ablak a </w:t>
      </w:r>
      <w:r w:rsidR="00F12B6E" w:rsidRPr="00F65586">
        <w:rPr>
          <w:sz w:val="24"/>
          <w:szCs w:val="24"/>
        </w:rPr>
        <w:t>„</w:t>
      </w:r>
      <w:r w:rsidR="00F12B6E" w:rsidRPr="00F65586">
        <w:rPr>
          <w:rStyle w:val="Hiperhivatkozs"/>
          <w:b/>
          <w:bCs/>
          <w:sz w:val="24"/>
          <w:szCs w:val="24"/>
        </w:rPr>
        <w:t>H02</w:t>
      </w:r>
      <w:r w:rsidR="00840735" w:rsidRPr="00F65586">
        <w:rPr>
          <w:rStyle w:val="Hiperhivatkozs"/>
          <w:b/>
          <w:bCs/>
          <w:sz w:val="24"/>
          <w:szCs w:val="24"/>
        </w:rPr>
        <w:t>_01</w:t>
      </w:r>
      <w:r w:rsidR="00F12B6E" w:rsidRPr="00840735">
        <w:rPr>
          <w:rStyle w:val="Hiperhivatkozs"/>
          <w:b/>
          <w:bCs/>
        </w:rPr>
        <w:t xml:space="preserve"> </w:t>
      </w:r>
      <w:r w:rsidR="00F12B6E" w:rsidRPr="00840735">
        <w:rPr>
          <w:sz w:val="24"/>
          <w:szCs w:val="24"/>
        </w:rPr>
        <w:t xml:space="preserve">- </w:t>
      </w:r>
      <w:r w:rsidR="00F12B6E" w:rsidRPr="00840735">
        <w:rPr>
          <w:b/>
          <w:bCs/>
          <w:sz w:val="24"/>
          <w:szCs w:val="24"/>
        </w:rPr>
        <w:t xml:space="preserve">HUBA </w:t>
      </w:r>
      <w:r w:rsidR="00840735">
        <w:rPr>
          <w:b/>
          <w:bCs/>
          <w:sz w:val="24"/>
          <w:szCs w:val="24"/>
        </w:rPr>
        <w:t>- B</w:t>
      </w:r>
      <w:r w:rsidR="00F12B6E" w:rsidRPr="00840735">
        <w:rPr>
          <w:b/>
          <w:bCs/>
          <w:sz w:val="24"/>
          <w:szCs w:val="24"/>
        </w:rPr>
        <w:t>ejegyzés kezelése</w:t>
      </w:r>
      <w:r w:rsidR="00F12B6E" w:rsidRPr="00840735">
        <w:rPr>
          <w:sz w:val="24"/>
          <w:szCs w:val="24"/>
        </w:rPr>
        <w:t xml:space="preserve">” ablakról nyitható meg, a </w:t>
      </w:r>
      <w:r w:rsidR="00C85BBF" w:rsidRPr="00936BF3">
        <w:rPr>
          <w:noProof/>
        </w:rPr>
        <w:drawing>
          <wp:inline distT="0" distB="0" distL="0" distR="0" wp14:anchorId="308BC6FC" wp14:editId="7D5D8D7B">
            <wp:extent cx="236950" cy="209254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45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BF" w:rsidRPr="00840735">
        <w:rPr>
          <w:sz w:val="24"/>
          <w:szCs w:val="24"/>
        </w:rPr>
        <w:t xml:space="preserve"> </w:t>
      </w:r>
      <w:r w:rsidR="00F12B6E" w:rsidRPr="00C85BBF">
        <w:rPr>
          <w:sz w:val="24"/>
          <w:szCs w:val="24"/>
        </w:rPr>
        <w:t>„</w:t>
      </w:r>
      <w:r w:rsidR="00F12B6E" w:rsidRPr="00C85BBF">
        <w:rPr>
          <w:i/>
          <w:iCs/>
          <w:sz w:val="24"/>
          <w:szCs w:val="24"/>
        </w:rPr>
        <w:t>Bejelentő szerkesztése</w:t>
      </w:r>
      <w:r w:rsidR="00F12B6E" w:rsidRPr="00C85BBF">
        <w:rPr>
          <w:sz w:val="24"/>
          <w:szCs w:val="24"/>
        </w:rPr>
        <w:t>”</w:t>
      </w:r>
      <w:r w:rsidR="00F12B6E" w:rsidRPr="00840735">
        <w:rPr>
          <w:sz w:val="24"/>
          <w:szCs w:val="24"/>
        </w:rPr>
        <w:t xml:space="preserve"> </w:t>
      </w:r>
      <w:r w:rsidR="00260444">
        <w:rPr>
          <w:sz w:val="24"/>
          <w:szCs w:val="24"/>
        </w:rPr>
        <w:t>vagy</w:t>
      </w:r>
      <w:r w:rsidR="00C85BBF">
        <w:rPr>
          <w:sz w:val="24"/>
          <w:szCs w:val="24"/>
        </w:rPr>
        <w:t xml:space="preserve"> </w:t>
      </w:r>
      <w:r w:rsidR="00C85BBF" w:rsidRPr="00936BF3">
        <w:rPr>
          <w:noProof/>
        </w:rPr>
        <w:drawing>
          <wp:inline distT="0" distB="0" distL="0" distR="0" wp14:anchorId="1295B9FC" wp14:editId="150CB445">
            <wp:extent cx="187515" cy="163779"/>
            <wp:effectExtent l="0" t="0" r="317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574" cy="1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444">
        <w:rPr>
          <w:sz w:val="24"/>
          <w:szCs w:val="24"/>
        </w:rPr>
        <w:t xml:space="preserve"> </w:t>
      </w:r>
      <w:r w:rsidR="00260444" w:rsidRPr="00C85BBF">
        <w:rPr>
          <w:sz w:val="24"/>
          <w:szCs w:val="24"/>
        </w:rPr>
        <w:t>„</w:t>
      </w:r>
      <w:r w:rsidR="00260444" w:rsidRPr="00C85BBF">
        <w:rPr>
          <w:i/>
          <w:iCs/>
          <w:sz w:val="24"/>
          <w:szCs w:val="24"/>
        </w:rPr>
        <w:t>Bejelentő megtekintése</w:t>
      </w:r>
      <w:r w:rsidR="00260444" w:rsidRPr="00C85BBF">
        <w:rPr>
          <w:sz w:val="24"/>
          <w:szCs w:val="24"/>
        </w:rPr>
        <w:t xml:space="preserve">” </w:t>
      </w:r>
      <w:r w:rsidR="00F12B6E" w:rsidRPr="00C85BBF">
        <w:rPr>
          <w:sz w:val="24"/>
          <w:szCs w:val="24"/>
        </w:rPr>
        <w:t>nyomógomb</w:t>
      </w:r>
      <w:r w:rsidR="00840735">
        <w:rPr>
          <w:sz w:val="24"/>
          <w:szCs w:val="24"/>
        </w:rPr>
        <w:t xml:space="preserve"> kezelését követően nyílik meg</w:t>
      </w:r>
      <w:r w:rsidR="00251F8E">
        <w:rPr>
          <w:sz w:val="24"/>
          <w:szCs w:val="24"/>
        </w:rPr>
        <w:t xml:space="preserve"> </w:t>
      </w:r>
      <w:r w:rsidR="00840735">
        <w:rPr>
          <w:sz w:val="24"/>
          <w:szCs w:val="24"/>
        </w:rPr>
        <w:t xml:space="preserve">azon GVK profil </w:t>
      </w:r>
      <w:proofErr w:type="spellStart"/>
      <w:r w:rsidR="00840735">
        <w:rPr>
          <w:sz w:val="24"/>
          <w:szCs w:val="24"/>
        </w:rPr>
        <w:t>azonosítójű</w:t>
      </w:r>
      <w:proofErr w:type="spellEnd"/>
      <w:r w:rsidR="00840735">
        <w:rPr>
          <w:sz w:val="24"/>
          <w:szCs w:val="24"/>
        </w:rPr>
        <w:t xml:space="preserve"> felhasználó </w:t>
      </w:r>
      <w:proofErr w:type="gramStart"/>
      <w:r w:rsidR="00840735">
        <w:rPr>
          <w:sz w:val="24"/>
          <w:szCs w:val="24"/>
        </w:rPr>
        <w:t>számára</w:t>
      </w:r>
      <w:proofErr w:type="gramEnd"/>
      <w:r w:rsidR="00840735">
        <w:rPr>
          <w:sz w:val="24"/>
          <w:szCs w:val="24"/>
        </w:rPr>
        <w:t xml:space="preserve"> akihez az </w:t>
      </w:r>
    </w:p>
    <w:p w14:paraId="144B8B61" w14:textId="7770BFA3" w:rsidR="00260444" w:rsidRPr="00260444" w:rsidRDefault="00840735" w:rsidP="00260444">
      <w:pPr>
        <w:pStyle w:val="Listaszerbekezds"/>
        <w:numPr>
          <w:ilvl w:val="0"/>
          <w:numId w:val="3"/>
        </w:numPr>
        <w:spacing w:before="60"/>
        <w:jc w:val="both"/>
        <w:rPr>
          <w:sz w:val="24"/>
          <w:szCs w:val="24"/>
        </w:rPr>
      </w:pPr>
      <w:r w:rsidRPr="00E0553B">
        <w:rPr>
          <w:b/>
          <w:bCs/>
          <w:sz w:val="24"/>
          <w:szCs w:val="24"/>
        </w:rPr>
        <w:t>OP_H03</w:t>
      </w:r>
      <w:r w:rsidR="00E0553B">
        <w:rPr>
          <w:b/>
          <w:bCs/>
          <w:sz w:val="24"/>
          <w:szCs w:val="24"/>
        </w:rPr>
        <w:t>_01</w:t>
      </w:r>
      <w:r w:rsidRPr="00E0553B">
        <w:rPr>
          <w:b/>
          <w:bCs/>
          <w:sz w:val="24"/>
          <w:szCs w:val="24"/>
        </w:rPr>
        <w:t>_</w:t>
      </w:r>
      <w:r w:rsidR="004A6E68" w:rsidRPr="00E0553B">
        <w:rPr>
          <w:b/>
          <w:bCs/>
          <w:sz w:val="24"/>
          <w:szCs w:val="24"/>
        </w:rPr>
        <w:t>BejelentésSzerkeszt</w:t>
      </w:r>
      <w:r w:rsidR="00260444">
        <w:rPr>
          <w:b/>
          <w:bCs/>
          <w:sz w:val="24"/>
          <w:szCs w:val="24"/>
        </w:rPr>
        <w:t xml:space="preserve"> </w:t>
      </w:r>
    </w:p>
    <w:p w14:paraId="616A8D21" w14:textId="1408E739" w:rsidR="00F12B6E" w:rsidRPr="00E0553B" w:rsidRDefault="00E0553B" w:rsidP="00E0553B">
      <w:pPr>
        <w:pStyle w:val="Listaszerbekezds"/>
        <w:numPr>
          <w:ilvl w:val="0"/>
          <w:numId w:val="3"/>
        </w:numPr>
        <w:spacing w:before="60"/>
        <w:jc w:val="both"/>
        <w:rPr>
          <w:sz w:val="24"/>
          <w:szCs w:val="24"/>
        </w:rPr>
      </w:pPr>
      <w:r w:rsidRPr="00E0553B">
        <w:rPr>
          <w:b/>
          <w:bCs/>
          <w:sz w:val="24"/>
          <w:szCs w:val="24"/>
        </w:rPr>
        <w:t>OP_H03</w:t>
      </w:r>
      <w:r>
        <w:rPr>
          <w:b/>
          <w:bCs/>
          <w:sz w:val="24"/>
          <w:szCs w:val="24"/>
        </w:rPr>
        <w:t>_01</w:t>
      </w:r>
      <w:r w:rsidRPr="00E0553B">
        <w:rPr>
          <w:b/>
          <w:bCs/>
          <w:sz w:val="24"/>
          <w:szCs w:val="24"/>
        </w:rPr>
        <w:t>_Bejelentés</w:t>
      </w:r>
      <w:r>
        <w:rPr>
          <w:b/>
          <w:bCs/>
          <w:sz w:val="24"/>
          <w:szCs w:val="24"/>
        </w:rPr>
        <w:t>Megtekint</w:t>
      </w:r>
      <w:r w:rsidR="004A6E68" w:rsidRPr="00E0553B">
        <w:rPr>
          <w:sz w:val="24"/>
          <w:szCs w:val="24"/>
        </w:rPr>
        <w:t xml:space="preserve"> </w:t>
      </w:r>
      <w:r w:rsidR="00840735" w:rsidRPr="00E0553B">
        <w:rPr>
          <w:sz w:val="24"/>
          <w:szCs w:val="24"/>
        </w:rPr>
        <w:t xml:space="preserve">operandus </w:t>
      </w:r>
      <w:proofErr w:type="spellStart"/>
      <w:r w:rsidR="00840735" w:rsidRPr="00E0553B">
        <w:rPr>
          <w:sz w:val="24"/>
          <w:szCs w:val="24"/>
        </w:rPr>
        <w:t>hozzzá</w:t>
      </w:r>
      <w:proofErr w:type="spellEnd"/>
      <w:r w:rsidR="00840735" w:rsidRPr="00E0553B">
        <w:rPr>
          <w:sz w:val="24"/>
          <w:szCs w:val="24"/>
        </w:rPr>
        <w:t xml:space="preserve"> van rendelve.</w:t>
      </w:r>
    </w:p>
    <w:p w14:paraId="5441C137" w14:textId="77777777" w:rsidR="001200E6" w:rsidRDefault="001200E6" w:rsidP="001200E6">
      <w:pPr>
        <w:pStyle w:val="Listaszerbekezds"/>
        <w:spacing w:before="60"/>
        <w:ind w:left="788"/>
        <w:jc w:val="both"/>
        <w:rPr>
          <w:sz w:val="24"/>
          <w:szCs w:val="24"/>
          <w:highlight w:val="yellow"/>
        </w:rPr>
      </w:pPr>
    </w:p>
    <w:p w14:paraId="3D170D50" w14:textId="118D2CFF" w:rsidR="00890156" w:rsidRPr="0013744A" w:rsidRDefault="00890156" w:rsidP="004F52FB">
      <w:pPr>
        <w:pStyle w:val="C3"/>
        <w:keepNext/>
        <w:ind w:left="505" w:hanging="505"/>
        <w:outlineLvl w:val="2"/>
      </w:pPr>
      <w:r w:rsidRPr="0013744A">
        <w:t>Ablak megjelenése</w:t>
      </w:r>
      <w:r w:rsidR="00D1403B">
        <w:t xml:space="preserve"> </w:t>
      </w:r>
      <w:r w:rsidR="00B77E58" w:rsidRPr="005047B0">
        <w:rPr>
          <w:rStyle w:val="Hiperhivatkozs"/>
          <w:b w:val="0"/>
          <w:bCs/>
          <w:color w:val="auto"/>
          <w:u w:val="none"/>
          <w:vertAlign w:val="superscript"/>
        </w:rPr>
        <w:t>#89245</w:t>
      </w:r>
    </w:p>
    <w:p w14:paraId="09DE5AA2" w14:textId="2F8AFE75" w:rsidR="000E24D4" w:rsidRDefault="00F65586" w:rsidP="000E24D4">
      <w:pPr>
        <w:pStyle w:val="Cnorml"/>
        <w:ind w:left="505"/>
      </w:pPr>
      <w:r>
        <w:t xml:space="preserve">A </w:t>
      </w:r>
      <w:r w:rsidRPr="00840735">
        <w:rPr>
          <w:szCs w:val="24"/>
        </w:rPr>
        <w:t>„</w:t>
      </w:r>
      <w:r w:rsidRPr="00840735">
        <w:rPr>
          <w:rStyle w:val="Hiperhivatkozs"/>
          <w:b/>
          <w:bCs/>
          <w:szCs w:val="24"/>
        </w:rPr>
        <w:t>H03_01</w:t>
      </w:r>
      <w:r w:rsidRPr="00840735">
        <w:rPr>
          <w:color w:val="0070C0"/>
          <w:szCs w:val="24"/>
        </w:rPr>
        <w:t xml:space="preserve"> </w:t>
      </w:r>
      <w:r w:rsidRPr="00840735">
        <w:rPr>
          <w:b/>
          <w:bCs/>
          <w:szCs w:val="24"/>
        </w:rPr>
        <w:t xml:space="preserve">- HUBA </w:t>
      </w:r>
      <w:r>
        <w:rPr>
          <w:b/>
          <w:bCs/>
          <w:szCs w:val="24"/>
        </w:rPr>
        <w:t>–</w:t>
      </w:r>
      <w:r w:rsidRPr="00840735">
        <w:rPr>
          <w:b/>
          <w:bCs/>
          <w:szCs w:val="24"/>
        </w:rPr>
        <w:t xml:space="preserve"> Bejelent</w:t>
      </w:r>
      <w:r w:rsidR="00073990">
        <w:rPr>
          <w:b/>
          <w:bCs/>
          <w:szCs w:val="24"/>
        </w:rPr>
        <w:t>ő</w:t>
      </w:r>
      <w:r>
        <w:rPr>
          <w:b/>
          <w:bCs/>
          <w:szCs w:val="24"/>
        </w:rPr>
        <w:t xml:space="preserve">” </w:t>
      </w:r>
      <w:r>
        <w:t>ablak új böngésző lapon nyílik meg</w:t>
      </w:r>
      <w:r w:rsidR="000E24D4">
        <w:t>, és kétféle módban nyitható meg:</w:t>
      </w:r>
    </w:p>
    <w:p w14:paraId="020AC895" w14:textId="02508F9F" w:rsidR="000E24D4" w:rsidRDefault="00073990" w:rsidP="000E24D4">
      <w:pPr>
        <w:pStyle w:val="Cnorml"/>
        <w:numPr>
          <w:ilvl w:val="0"/>
          <w:numId w:val="21"/>
        </w:numPr>
      </w:pPr>
      <w:r>
        <w:t>S</w:t>
      </w:r>
      <w:r w:rsidR="000E24D4">
        <w:t>zerkesztés/Rögzítés</w:t>
      </w:r>
    </w:p>
    <w:p w14:paraId="56BE7095" w14:textId="37DAE76C" w:rsidR="000E24D4" w:rsidRDefault="000E24D4" w:rsidP="000E24D4">
      <w:pPr>
        <w:pStyle w:val="Cnorml"/>
        <w:numPr>
          <w:ilvl w:val="0"/>
          <w:numId w:val="20"/>
        </w:numPr>
      </w:pPr>
      <w:r>
        <w:t>Megtekintés</w:t>
      </w:r>
    </w:p>
    <w:p w14:paraId="0A019368" w14:textId="22B17C9E" w:rsidR="00FC05CD" w:rsidRPr="00A87D18" w:rsidRDefault="00FB27CA" w:rsidP="00574B6C">
      <w:pPr>
        <w:pStyle w:val="Cnorml"/>
        <w:ind w:left="0"/>
      </w:pPr>
      <w:r>
        <w:rPr>
          <w:noProof/>
        </w:rPr>
        <w:drawing>
          <wp:inline distT="0" distB="0" distL="0" distR="0" wp14:anchorId="0E068441" wp14:editId="7479F7AB">
            <wp:extent cx="5759450" cy="2439670"/>
            <wp:effectExtent l="0" t="0" r="0" b="0"/>
            <wp:docPr id="1633648929" name="Kép 1" descr="A képen szöveg, szoftver, Weblap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48929" name="Kép 1" descr="A képen szöveg, szoftver, Weblap, Webhely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D53" w14:textId="65888802" w:rsidR="00890156" w:rsidRPr="0013744A" w:rsidRDefault="00890156" w:rsidP="0087093C">
      <w:pPr>
        <w:pStyle w:val="C3"/>
        <w:keepNext/>
        <w:ind w:left="505" w:hanging="505"/>
        <w:outlineLvl w:val="2"/>
      </w:pPr>
      <w:r w:rsidRPr="0013744A">
        <w:t>Ablak működése</w:t>
      </w:r>
      <w:r w:rsidR="00B77E58">
        <w:t xml:space="preserve"> </w:t>
      </w:r>
      <w:r w:rsidR="00B77E58" w:rsidRPr="005047B0">
        <w:rPr>
          <w:rStyle w:val="Hiperhivatkozs"/>
          <w:b w:val="0"/>
          <w:bCs/>
          <w:color w:val="auto"/>
          <w:u w:val="none"/>
          <w:vertAlign w:val="superscript"/>
        </w:rPr>
        <w:t>#89245</w:t>
      </w:r>
    </w:p>
    <w:p w14:paraId="10F17AC3" w14:textId="4FF7741E" w:rsidR="00F65586" w:rsidRDefault="00F65586" w:rsidP="00F65586">
      <w:pPr>
        <w:spacing w:after="80"/>
        <w:jc w:val="both"/>
        <w:rPr>
          <w:sz w:val="24"/>
        </w:rPr>
      </w:pPr>
      <w:bookmarkStart w:id="4" w:name="_Hlk152686381"/>
      <w:r w:rsidRPr="00E171DE">
        <w:rPr>
          <w:sz w:val="24"/>
          <w:szCs w:val="24"/>
        </w:rPr>
        <w:t xml:space="preserve">Az ablak megnyitása </w:t>
      </w:r>
      <w:r w:rsidRPr="00F65586">
        <w:rPr>
          <w:sz w:val="24"/>
          <w:szCs w:val="24"/>
        </w:rPr>
        <w:t xml:space="preserve">az </w:t>
      </w:r>
      <w:bookmarkStart w:id="5" w:name="_Hlk44414757"/>
      <w:r w:rsidRPr="00F65586">
        <w:rPr>
          <w:sz w:val="24"/>
          <w:szCs w:val="24"/>
        </w:rPr>
        <w:t>„</w:t>
      </w:r>
      <w:r w:rsidRPr="00F65586">
        <w:rPr>
          <w:rStyle w:val="Hiperhivatkozs"/>
          <w:b/>
          <w:bCs/>
          <w:sz w:val="24"/>
          <w:szCs w:val="24"/>
        </w:rPr>
        <w:t xml:space="preserve">H02_01 </w:t>
      </w:r>
      <w:r w:rsidRPr="00F65586">
        <w:rPr>
          <w:sz w:val="24"/>
          <w:szCs w:val="24"/>
        </w:rPr>
        <w:t>-</w:t>
      </w:r>
      <w:r w:rsidRPr="00840735">
        <w:rPr>
          <w:sz w:val="24"/>
          <w:szCs w:val="24"/>
        </w:rPr>
        <w:t xml:space="preserve"> </w:t>
      </w:r>
      <w:r w:rsidRPr="00840735">
        <w:rPr>
          <w:b/>
          <w:bCs/>
          <w:sz w:val="24"/>
          <w:szCs w:val="24"/>
        </w:rPr>
        <w:t xml:space="preserve">HUBA </w:t>
      </w:r>
      <w:r>
        <w:rPr>
          <w:b/>
          <w:bCs/>
          <w:sz w:val="24"/>
          <w:szCs w:val="24"/>
        </w:rPr>
        <w:t>- B</w:t>
      </w:r>
      <w:r w:rsidRPr="00840735">
        <w:rPr>
          <w:b/>
          <w:bCs/>
          <w:sz w:val="24"/>
          <w:szCs w:val="24"/>
        </w:rPr>
        <w:t>ejegyzés kezelése</w:t>
      </w:r>
      <w:r w:rsidRPr="00E171DE">
        <w:rPr>
          <w:sz w:val="24"/>
          <w:szCs w:val="24"/>
        </w:rPr>
        <w:t xml:space="preserve">” </w:t>
      </w:r>
      <w:bookmarkEnd w:id="5"/>
      <w:r w:rsidRPr="00E171DE">
        <w:rPr>
          <w:sz w:val="24"/>
          <w:szCs w:val="24"/>
        </w:rPr>
        <w:t xml:space="preserve">felületen található  </w:t>
      </w:r>
      <w:r w:rsidR="00936BF3" w:rsidRPr="00936BF3">
        <w:rPr>
          <w:noProof/>
        </w:rPr>
        <w:drawing>
          <wp:inline distT="0" distB="0" distL="0" distR="0" wp14:anchorId="14CF7DD3" wp14:editId="124AAF61">
            <wp:extent cx="236950" cy="20925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45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BF3" w:rsidRPr="00F65586">
        <w:rPr>
          <w:sz w:val="24"/>
          <w:szCs w:val="24"/>
          <w:highlight w:val="yellow"/>
        </w:rPr>
        <w:t xml:space="preserve"> </w:t>
      </w:r>
      <w:r w:rsidRPr="00936BF3">
        <w:rPr>
          <w:sz w:val="24"/>
          <w:szCs w:val="24"/>
        </w:rPr>
        <w:t>„</w:t>
      </w:r>
      <w:r w:rsidRPr="00936BF3">
        <w:rPr>
          <w:i/>
          <w:iCs/>
          <w:sz w:val="24"/>
          <w:szCs w:val="24"/>
        </w:rPr>
        <w:t>Bejelentő szerkesztése</w:t>
      </w:r>
      <w:r w:rsidRPr="00936BF3">
        <w:rPr>
          <w:sz w:val="24"/>
          <w:szCs w:val="24"/>
        </w:rPr>
        <w:t>”</w:t>
      </w:r>
      <w:r w:rsidR="00411F61" w:rsidRPr="00936BF3">
        <w:rPr>
          <w:sz w:val="24"/>
          <w:szCs w:val="24"/>
        </w:rPr>
        <w:t xml:space="preserve"> vagy </w:t>
      </w:r>
      <w:r w:rsidR="00936BF3" w:rsidRPr="00936BF3">
        <w:rPr>
          <w:noProof/>
        </w:rPr>
        <w:drawing>
          <wp:inline distT="0" distB="0" distL="0" distR="0" wp14:anchorId="4769090E" wp14:editId="03A8FEB2">
            <wp:extent cx="187515" cy="163779"/>
            <wp:effectExtent l="0" t="0" r="317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574" cy="1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BF3" w:rsidRPr="00936BF3">
        <w:rPr>
          <w:sz w:val="24"/>
          <w:szCs w:val="24"/>
        </w:rPr>
        <w:t xml:space="preserve"> </w:t>
      </w:r>
      <w:r w:rsidR="00411F61" w:rsidRPr="00936BF3">
        <w:rPr>
          <w:sz w:val="24"/>
          <w:szCs w:val="24"/>
        </w:rPr>
        <w:t>„Bejelentő megtekintése”</w:t>
      </w:r>
      <w:r w:rsidRPr="00936BF3">
        <w:rPr>
          <w:sz w:val="24"/>
          <w:szCs w:val="24"/>
        </w:rPr>
        <w:t xml:space="preserve"> nyomógomb</w:t>
      </w:r>
      <w:r w:rsidRPr="00E171DE">
        <w:rPr>
          <w:sz w:val="24"/>
          <w:szCs w:val="24"/>
        </w:rPr>
        <w:t xml:space="preserve"> kezelését követően történik</w:t>
      </w:r>
      <w:r w:rsidRPr="00E171DE">
        <w:rPr>
          <w:sz w:val="24"/>
        </w:rPr>
        <w:t xml:space="preserve"> új böngésző </w:t>
      </w:r>
      <w:r>
        <w:rPr>
          <w:sz w:val="24"/>
        </w:rPr>
        <w:t>lapon</w:t>
      </w:r>
      <w:r w:rsidRPr="00DE553B">
        <w:rPr>
          <w:sz w:val="24"/>
        </w:rPr>
        <w:t xml:space="preserve">. </w:t>
      </w:r>
      <w:r w:rsidR="003B2DC2">
        <w:rPr>
          <w:sz w:val="24"/>
        </w:rPr>
        <w:t xml:space="preserve"> </w:t>
      </w:r>
      <w:r w:rsidRPr="00DE553B">
        <w:rPr>
          <w:sz w:val="24"/>
        </w:rPr>
        <w:t xml:space="preserve">A rendszer az </w:t>
      </w:r>
      <w:r w:rsidRPr="00DE553B">
        <w:rPr>
          <w:sz w:val="24"/>
          <w:szCs w:val="24"/>
        </w:rPr>
        <w:t>„</w:t>
      </w:r>
      <w:r w:rsidR="00636B3F" w:rsidRPr="00840735">
        <w:rPr>
          <w:rStyle w:val="Hiperhivatkozs"/>
          <w:b/>
          <w:bCs/>
          <w:sz w:val="24"/>
          <w:szCs w:val="24"/>
        </w:rPr>
        <w:t>H03_01</w:t>
      </w:r>
      <w:r w:rsidR="00636B3F" w:rsidRPr="00840735">
        <w:rPr>
          <w:color w:val="0070C0"/>
          <w:sz w:val="24"/>
          <w:szCs w:val="24"/>
        </w:rPr>
        <w:t xml:space="preserve"> </w:t>
      </w:r>
      <w:r w:rsidR="00636B3F" w:rsidRPr="00840735">
        <w:rPr>
          <w:b/>
          <w:bCs/>
          <w:sz w:val="24"/>
          <w:szCs w:val="24"/>
        </w:rPr>
        <w:t>- HUBA - Bejelent</w:t>
      </w:r>
      <w:r w:rsidR="00073990">
        <w:rPr>
          <w:b/>
          <w:bCs/>
          <w:sz w:val="24"/>
          <w:szCs w:val="24"/>
        </w:rPr>
        <w:t>ő</w:t>
      </w:r>
      <w:r w:rsidRPr="00DE553B">
        <w:rPr>
          <w:sz w:val="24"/>
          <w:szCs w:val="24"/>
        </w:rPr>
        <w:t xml:space="preserve">” </w:t>
      </w:r>
      <w:r w:rsidRPr="00DE553B">
        <w:rPr>
          <w:sz w:val="24"/>
        </w:rPr>
        <w:t>ablakot max</w:t>
      </w:r>
      <w:r w:rsidRPr="009E5A48">
        <w:rPr>
          <w:sz w:val="24"/>
        </w:rPr>
        <w:t>imum</w:t>
      </w:r>
      <w:r w:rsidRPr="00DE553B">
        <w:rPr>
          <w:sz w:val="24"/>
        </w:rPr>
        <w:t xml:space="preserve"> egyszer </w:t>
      </w:r>
      <w:r>
        <w:rPr>
          <w:sz w:val="24"/>
        </w:rPr>
        <w:t>nyitja</w:t>
      </w:r>
      <w:r w:rsidRPr="00DE553B">
        <w:rPr>
          <w:sz w:val="24"/>
        </w:rPr>
        <w:t xml:space="preserve"> meg új </w:t>
      </w:r>
      <w:r>
        <w:rPr>
          <w:sz w:val="24"/>
        </w:rPr>
        <w:t>böngésző lapon. A</w:t>
      </w:r>
      <w:r w:rsidRPr="00DE553B">
        <w:rPr>
          <w:sz w:val="24"/>
        </w:rPr>
        <w:t xml:space="preserve">mennyiben az </w:t>
      </w:r>
      <w:r w:rsidRPr="003D4A14">
        <w:rPr>
          <w:sz w:val="24"/>
          <w:szCs w:val="24"/>
        </w:rPr>
        <w:t>„</w:t>
      </w:r>
      <w:r w:rsidR="00636B3F" w:rsidRPr="00F65586">
        <w:rPr>
          <w:rStyle w:val="Hiperhivatkozs"/>
          <w:b/>
          <w:bCs/>
          <w:sz w:val="24"/>
          <w:szCs w:val="24"/>
        </w:rPr>
        <w:t xml:space="preserve">H02_01 </w:t>
      </w:r>
      <w:r w:rsidR="00636B3F" w:rsidRPr="00F65586">
        <w:rPr>
          <w:sz w:val="24"/>
          <w:szCs w:val="24"/>
        </w:rPr>
        <w:t>-</w:t>
      </w:r>
      <w:r w:rsidR="00636B3F" w:rsidRPr="00840735">
        <w:rPr>
          <w:sz w:val="24"/>
          <w:szCs w:val="24"/>
        </w:rPr>
        <w:t xml:space="preserve"> </w:t>
      </w:r>
      <w:r w:rsidR="00636B3F" w:rsidRPr="00840735">
        <w:rPr>
          <w:b/>
          <w:bCs/>
          <w:sz w:val="24"/>
          <w:szCs w:val="24"/>
        </w:rPr>
        <w:t xml:space="preserve">HUBA </w:t>
      </w:r>
      <w:r w:rsidR="00636B3F">
        <w:rPr>
          <w:b/>
          <w:bCs/>
          <w:sz w:val="24"/>
          <w:szCs w:val="24"/>
        </w:rPr>
        <w:t>- B</w:t>
      </w:r>
      <w:r w:rsidR="00636B3F" w:rsidRPr="00840735">
        <w:rPr>
          <w:b/>
          <w:bCs/>
          <w:sz w:val="24"/>
          <w:szCs w:val="24"/>
        </w:rPr>
        <w:t>ejegyzés kezelése</w:t>
      </w:r>
      <w:r w:rsidRPr="003D4A1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ablakról </w:t>
      </w:r>
      <w:r w:rsidRPr="00DE553B">
        <w:rPr>
          <w:sz w:val="24"/>
        </w:rPr>
        <w:t xml:space="preserve">többször próbálja meg a </w:t>
      </w:r>
      <w:r w:rsidRPr="006D158D">
        <w:rPr>
          <w:sz w:val="24"/>
          <w:szCs w:val="24"/>
        </w:rPr>
        <w:t xml:space="preserve">GVK profil azonosítójú felhasználó </w:t>
      </w:r>
      <w:r w:rsidRPr="00DE553B">
        <w:rPr>
          <w:sz w:val="24"/>
        </w:rPr>
        <w:t xml:space="preserve">megnyitni, a korábban megnyitott </w:t>
      </w:r>
      <w:r w:rsidR="00636B3F" w:rsidRPr="00DE553B">
        <w:rPr>
          <w:sz w:val="24"/>
          <w:szCs w:val="24"/>
        </w:rPr>
        <w:t>„</w:t>
      </w:r>
      <w:r w:rsidR="00636B3F" w:rsidRPr="00840735">
        <w:rPr>
          <w:rStyle w:val="Hiperhivatkozs"/>
          <w:b/>
          <w:bCs/>
          <w:sz w:val="24"/>
          <w:szCs w:val="24"/>
        </w:rPr>
        <w:t>H03_01</w:t>
      </w:r>
      <w:r w:rsidR="00636B3F" w:rsidRPr="00840735">
        <w:rPr>
          <w:color w:val="0070C0"/>
          <w:sz w:val="24"/>
          <w:szCs w:val="24"/>
        </w:rPr>
        <w:t xml:space="preserve"> </w:t>
      </w:r>
      <w:r w:rsidR="00636B3F" w:rsidRPr="00840735">
        <w:rPr>
          <w:b/>
          <w:bCs/>
          <w:sz w:val="24"/>
          <w:szCs w:val="24"/>
        </w:rPr>
        <w:t>- HUBA - Bejelent</w:t>
      </w:r>
      <w:r w:rsidR="00073990">
        <w:rPr>
          <w:b/>
          <w:bCs/>
          <w:sz w:val="24"/>
          <w:szCs w:val="24"/>
        </w:rPr>
        <w:t>ő</w:t>
      </w:r>
      <w:r w:rsidRPr="003D4A14">
        <w:rPr>
          <w:sz w:val="24"/>
          <w:szCs w:val="24"/>
        </w:rPr>
        <w:t xml:space="preserve"> </w:t>
      </w:r>
      <w:r w:rsidRPr="00DE553B">
        <w:rPr>
          <w:sz w:val="24"/>
        </w:rPr>
        <w:t>ablak frissül az alapértelmezett módon.</w:t>
      </w:r>
      <w:bookmarkEnd w:id="4"/>
    </w:p>
    <w:p w14:paraId="0AB948A5" w14:textId="326CE4F5" w:rsidR="003B2DC2" w:rsidRPr="00557A3A" w:rsidRDefault="00260444" w:rsidP="00260444">
      <w:pPr>
        <w:spacing w:before="60"/>
        <w:jc w:val="both"/>
        <w:rPr>
          <w:rFonts w:cs="Calibri"/>
          <w:szCs w:val="20"/>
          <w:lang w:eastAsia="hu-HU"/>
        </w:rPr>
      </w:pPr>
      <w:bookmarkStart w:id="6" w:name="_Hlk152926455"/>
      <w:r w:rsidRPr="000A7E4B">
        <w:rPr>
          <w:rStyle w:val="Hiperhivatkozs"/>
          <w:color w:val="auto"/>
          <w:u w:val="none"/>
          <w:vertAlign w:val="superscript"/>
        </w:rPr>
        <w:t>#</w:t>
      </w:r>
      <w:r w:rsidR="00B77E58" w:rsidRPr="00B77E58">
        <w:rPr>
          <w:rStyle w:val="Hiperhivatkozs"/>
          <w:color w:val="auto"/>
          <w:u w:val="none"/>
          <w:vertAlign w:val="superscript"/>
        </w:rPr>
        <w:t>89245</w:t>
      </w:r>
      <w:r w:rsidR="00B77E58">
        <w:rPr>
          <w:rStyle w:val="Hiperhivatkozs"/>
          <w:b/>
          <w:bCs/>
          <w:color w:val="auto"/>
          <w:u w:val="none"/>
          <w:vertAlign w:val="superscript"/>
        </w:rPr>
        <w:t xml:space="preserve"> </w:t>
      </w:r>
      <w:r w:rsidR="003B2DC2" w:rsidRPr="00936BF3">
        <w:rPr>
          <w:sz w:val="24"/>
          <w:szCs w:val="24"/>
        </w:rPr>
        <w:t xml:space="preserve">A </w:t>
      </w:r>
      <w:r w:rsidR="00B0741E" w:rsidRPr="00936BF3">
        <w:rPr>
          <w:noProof/>
        </w:rPr>
        <w:drawing>
          <wp:inline distT="0" distB="0" distL="0" distR="0" wp14:anchorId="63452BCA" wp14:editId="1430D2D5">
            <wp:extent cx="237535" cy="20977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503" cy="2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DC2" w:rsidRPr="00936BF3">
        <w:rPr>
          <w:sz w:val="24"/>
          <w:szCs w:val="24"/>
        </w:rPr>
        <w:t xml:space="preserve"> („</w:t>
      </w:r>
      <w:r w:rsidR="003B2DC2" w:rsidRPr="00936BF3">
        <w:rPr>
          <w:i/>
          <w:iCs/>
          <w:sz w:val="24"/>
          <w:szCs w:val="24"/>
        </w:rPr>
        <w:t>Bejelentő szerkesztése</w:t>
      </w:r>
      <w:r w:rsidR="003B2DC2" w:rsidRPr="00936BF3">
        <w:rPr>
          <w:sz w:val="24"/>
          <w:szCs w:val="24"/>
        </w:rPr>
        <w:t>”) nyomógomb</w:t>
      </w:r>
      <w:r w:rsidR="003B2DC2" w:rsidRPr="00260444">
        <w:rPr>
          <w:sz w:val="24"/>
          <w:szCs w:val="24"/>
        </w:rPr>
        <w:t xml:space="preserve"> csak azon GVK profil azonosítójú felhasználó számára </w:t>
      </w:r>
      <w:commentRangeStart w:id="7"/>
      <w:r w:rsidRPr="00260444">
        <w:rPr>
          <w:noProof/>
          <w:sz w:val="24"/>
        </w:rPr>
        <w:t>érhető el</w:t>
      </w:r>
      <w:r w:rsidR="003B2DC2" w:rsidRPr="00260444">
        <w:rPr>
          <w:sz w:val="24"/>
          <w:szCs w:val="24"/>
        </w:rPr>
        <w:t xml:space="preserve"> </w:t>
      </w:r>
      <w:commentRangeEnd w:id="7"/>
      <w:r>
        <w:rPr>
          <w:rStyle w:val="Jegyzethivatkozs"/>
        </w:rPr>
        <w:commentReference w:id="7"/>
      </w:r>
      <w:r w:rsidR="003B2DC2" w:rsidRPr="00260444">
        <w:rPr>
          <w:sz w:val="24"/>
          <w:szCs w:val="24"/>
        </w:rPr>
        <w:t xml:space="preserve">akihez az </w:t>
      </w:r>
      <w:r w:rsidRPr="00260444">
        <w:rPr>
          <w:b/>
          <w:bCs/>
          <w:sz w:val="24"/>
          <w:szCs w:val="24"/>
        </w:rPr>
        <w:t>OP_H03_01_BejelentésSzerkeszt</w:t>
      </w:r>
      <w:r w:rsidR="003B2DC2">
        <w:rPr>
          <w:sz w:val="24"/>
          <w:szCs w:val="24"/>
        </w:rPr>
        <w:t xml:space="preserve"> operandusok </w:t>
      </w:r>
      <w:r>
        <w:rPr>
          <w:sz w:val="24"/>
          <w:szCs w:val="24"/>
        </w:rPr>
        <w:t>hozzá van rendelve.</w:t>
      </w:r>
      <w:bookmarkEnd w:id="6"/>
    </w:p>
    <w:p w14:paraId="1E1B610C" w14:textId="557810F0" w:rsidR="00260444" w:rsidRPr="00557A3A" w:rsidRDefault="00260444" w:rsidP="00260444">
      <w:pPr>
        <w:spacing w:before="60"/>
        <w:jc w:val="both"/>
        <w:rPr>
          <w:rFonts w:cs="Calibri"/>
          <w:szCs w:val="20"/>
          <w:lang w:eastAsia="hu-HU"/>
        </w:rPr>
      </w:pPr>
      <w:r w:rsidRPr="00936BF3">
        <w:rPr>
          <w:sz w:val="24"/>
          <w:szCs w:val="24"/>
        </w:rPr>
        <w:lastRenderedPageBreak/>
        <w:t xml:space="preserve">A </w:t>
      </w:r>
      <w:r w:rsidR="00B0741E" w:rsidRPr="00936BF3">
        <w:rPr>
          <w:noProof/>
        </w:rPr>
        <w:drawing>
          <wp:inline distT="0" distB="0" distL="0" distR="0" wp14:anchorId="2F6F020E" wp14:editId="231AA219">
            <wp:extent cx="224044" cy="195684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2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41E" w:rsidRPr="00936BF3">
        <w:rPr>
          <w:sz w:val="24"/>
          <w:szCs w:val="24"/>
        </w:rPr>
        <w:t xml:space="preserve"> </w:t>
      </w:r>
      <w:r w:rsidRPr="00936BF3">
        <w:rPr>
          <w:sz w:val="24"/>
          <w:szCs w:val="24"/>
        </w:rPr>
        <w:t>(„</w:t>
      </w:r>
      <w:r w:rsidRPr="00936BF3">
        <w:rPr>
          <w:i/>
          <w:iCs/>
          <w:sz w:val="24"/>
          <w:szCs w:val="24"/>
        </w:rPr>
        <w:t>Bejelentő megtekintése</w:t>
      </w:r>
      <w:r w:rsidRPr="00936BF3">
        <w:rPr>
          <w:sz w:val="24"/>
          <w:szCs w:val="24"/>
        </w:rPr>
        <w:t>”) nyomógomb</w:t>
      </w:r>
      <w:r w:rsidRPr="00260444">
        <w:rPr>
          <w:sz w:val="24"/>
          <w:szCs w:val="24"/>
        </w:rPr>
        <w:t xml:space="preserve"> csak azon GVK profil azonosítójú felhasználó számára </w:t>
      </w:r>
      <w:r w:rsidRPr="00260444">
        <w:rPr>
          <w:noProof/>
          <w:sz w:val="24"/>
        </w:rPr>
        <w:t>érhető el</w:t>
      </w:r>
      <w:r w:rsidRPr="00260444">
        <w:rPr>
          <w:sz w:val="24"/>
          <w:szCs w:val="24"/>
        </w:rPr>
        <w:t xml:space="preserve"> akihez az </w:t>
      </w:r>
      <w:r w:rsidRPr="00E0553B">
        <w:rPr>
          <w:b/>
          <w:bCs/>
          <w:sz w:val="24"/>
          <w:szCs w:val="24"/>
        </w:rPr>
        <w:t>OP_H03</w:t>
      </w:r>
      <w:r>
        <w:rPr>
          <w:b/>
          <w:bCs/>
          <w:sz w:val="24"/>
          <w:szCs w:val="24"/>
        </w:rPr>
        <w:t>_01</w:t>
      </w:r>
      <w:r w:rsidRPr="00E0553B">
        <w:rPr>
          <w:b/>
          <w:bCs/>
          <w:sz w:val="24"/>
          <w:szCs w:val="24"/>
        </w:rPr>
        <w:t>_Bejelentés</w:t>
      </w:r>
      <w:r>
        <w:rPr>
          <w:b/>
          <w:bCs/>
          <w:sz w:val="24"/>
          <w:szCs w:val="24"/>
        </w:rPr>
        <w:t>Megtekint</w:t>
      </w:r>
      <w:r w:rsidRPr="00E0553B">
        <w:rPr>
          <w:sz w:val="24"/>
          <w:szCs w:val="24"/>
        </w:rPr>
        <w:t xml:space="preserve"> </w:t>
      </w:r>
      <w:r>
        <w:rPr>
          <w:sz w:val="24"/>
          <w:szCs w:val="24"/>
        </w:rPr>
        <w:t>operandusok hozzá van rendelve.</w:t>
      </w:r>
    </w:p>
    <w:p w14:paraId="120CA8ED" w14:textId="77777777" w:rsidR="003B2DC2" w:rsidRDefault="003B2DC2" w:rsidP="00F65586">
      <w:pPr>
        <w:spacing w:after="80"/>
        <w:jc w:val="both"/>
        <w:rPr>
          <w:sz w:val="24"/>
        </w:rPr>
      </w:pPr>
    </w:p>
    <w:p w14:paraId="1CEA304F" w14:textId="1052978C" w:rsidR="009F6A66" w:rsidRDefault="009F6A66" w:rsidP="00F43245">
      <w:pPr>
        <w:pStyle w:val="Ctblzatcmnorml"/>
        <w:keepNext/>
      </w:pPr>
      <w:r>
        <w:t>Az ablak felépítése</w:t>
      </w:r>
      <w:r w:rsidR="00B77E58">
        <w:t xml:space="preserve"> </w:t>
      </w:r>
    </w:p>
    <w:p w14:paraId="6CBAC1C6" w14:textId="77777777" w:rsidR="00DB1BA0" w:rsidRDefault="00DB1BA0" w:rsidP="00DB1BA0">
      <w:pPr>
        <w:pStyle w:val="Cnorml"/>
        <w:numPr>
          <w:ilvl w:val="0"/>
          <w:numId w:val="8"/>
        </w:numPr>
        <w:ind w:left="1429" w:hanging="357"/>
      </w:pPr>
      <w:r>
        <w:t>Az ablak kitölti a teljes képernyőt.</w:t>
      </w:r>
    </w:p>
    <w:p w14:paraId="53A8B20E" w14:textId="77777777" w:rsidR="00DB1BA0" w:rsidRDefault="00DB1BA0" w:rsidP="00DB1BA0">
      <w:pPr>
        <w:pStyle w:val="Cnorml"/>
        <w:keepNext/>
        <w:numPr>
          <w:ilvl w:val="0"/>
          <w:numId w:val="8"/>
        </w:numPr>
        <w:ind w:left="1429" w:hanging="357"/>
      </w:pPr>
      <w:r>
        <w:t xml:space="preserve">Fejléc </w:t>
      </w:r>
    </w:p>
    <w:p w14:paraId="09C396EF" w14:textId="77777777" w:rsidR="00DB1BA0" w:rsidRDefault="00DB1BA0" w:rsidP="00DB1BA0">
      <w:pPr>
        <w:pStyle w:val="Cnorml"/>
        <w:keepNext/>
        <w:ind w:left="1418"/>
      </w:pPr>
      <w:r>
        <w:t>F</w:t>
      </w:r>
      <w:r w:rsidRPr="00233F52">
        <w:t>ejlesztői (DEV)</w:t>
      </w:r>
      <w:r>
        <w:t>, Belső t</w:t>
      </w:r>
      <w:r w:rsidRPr="00233F52">
        <w:t xml:space="preserve">eszt (TEST) </w:t>
      </w:r>
      <w:r>
        <w:t>és Felhasználói teszt (QA)</w:t>
      </w:r>
      <w:r w:rsidRPr="00233F52">
        <w:t xml:space="preserve"> környezet használatakor a fejléc háttérszíne középszürke (</w:t>
      </w:r>
      <w:r w:rsidRPr="005B4162">
        <w:t>7F7F7F</w:t>
      </w:r>
      <w:r w:rsidRPr="00233F52">
        <w:t>)</w:t>
      </w:r>
      <w:r>
        <w:t>.</w:t>
      </w:r>
    </w:p>
    <w:p w14:paraId="2F820C1E" w14:textId="77777777" w:rsidR="00DB1BA0" w:rsidRDefault="00DB1BA0" w:rsidP="00DB1BA0">
      <w:pPr>
        <w:pStyle w:val="Cnorml"/>
        <w:ind w:left="1418"/>
      </w:pPr>
      <w:r w:rsidRPr="009D2512">
        <w:rPr>
          <w:vertAlign w:val="superscript"/>
        </w:rPr>
        <w:t>#82283</w:t>
      </w:r>
      <w:r>
        <w:t xml:space="preserve"> Üzemi (PROD)</w:t>
      </w:r>
    </w:p>
    <w:p w14:paraId="2B17A4B4" w14:textId="7B246035" w:rsidR="00DB1BA0" w:rsidRPr="00BB4C4A" w:rsidRDefault="00D1403B" w:rsidP="00DB1BA0">
      <w:pPr>
        <w:pStyle w:val="Cnorml"/>
        <w:ind w:left="284"/>
        <w:jc w:val="left"/>
      </w:pPr>
      <w:r>
        <w:rPr>
          <w:noProof/>
        </w:rPr>
        <w:drawing>
          <wp:inline distT="0" distB="0" distL="0" distR="0" wp14:anchorId="3D8BC7F1" wp14:editId="41B5EAB4">
            <wp:extent cx="5759450" cy="270510"/>
            <wp:effectExtent l="0" t="0" r="0" b="0"/>
            <wp:docPr id="3733338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38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6402" w14:textId="77777777" w:rsidR="00DB1BA0" w:rsidRDefault="00DB1BA0" w:rsidP="00DB1BA0">
      <w:pPr>
        <w:pStyle w:val="Cnorml"/>
        <w:keepNext/>
        <w:ind w:left="1418"/>
      </w:pPr>
      <w:r w:rsidRPr="009D2512">
        <w:rPr>
          <w:vertAlign w:val="superscript"/>
        </w:rPr>
        <w:t>#82283</w:t>
      </w:r>
      <w:r>
        <w:t xml:space="preserve"> Felhasználói teszt (QA)</w:t>
      </w:r>
    </w:p>
    <w:p w14:paraId="070779AC" w14:textId="77777777" w:rsidR="00DB1BA0" w:rsidRPr="00956963" w:rsidRDefault="00DB1BA0" w:rsidP="00DB1BA0">
      <w:pPr>
        <w:pStyle w:val="Cnorml"/>
        <w:keepNext/>
        <w:ind w:left="1418"/>
        <w:jc w:val="center"/>
      </w:pPr>
      <w:r w:rsidRPr="00892922">
        <w:rPr>
          <w:highlight w:val="yellow"/>
        </w:rPr>
        <w:t>Képernyőfotó a megvalósítás után.</w:t>
      </w:r>
    </w:p>
    <w:p w14:paraId="44D35FE6" w14:textId="77777777" w:rsidR="00DB1BA0" w:rsidRDefault="00DB1BA0" w:rsidP="00DB1BA0">
      <w:pPr>
        <w:pStyle w:val="Cnorml"/>
        <w:keepNext/>
        <w:ind w:left="1418"/>
      </w:pPr>
      <w:r w:rsidRPr="009D2512">
        <w:rPr>
          <w:vertAlign w:val="superscript"/>
        </w:rPr>
        <w:t>#82283</w:t>
      </w:r>
      <w:r>
        <w:rPr>
          <w:vertAlign w:val="superscript"/>
        </w:rPr>
        <w:t xml:space="preserve"> </w:t>
      </w:r>
      <w:r>
        <w:t>Belső teszt (TEST)</w:t>
      </w:r>
    </w:p>
    <w:p w14:paraId="7B0325FF" w14:textId="6D83BB68" w:rsidR="00DB1BA0" w:rsidRDefault="00BF59C1" w:rsidP="00DB1BA0">
      <w:pPr>
        <w:pStyle w:val="Cnorml"/>
        <w:keepNext/>
        <w:ind w:left="1418"/>
      </w:pPr>
      <w:r>
        <w:rPr>
          <w:noProof/>
        </w:rPr>
        <w:drawing>
          <wp:inline distT="0" distB="0" distL="0" distR="0" wp14:anchorId="6AC8C5F6" wp14:editId="335F63C8">
            <wp:extent cx="5759450" cy="347345"/>
            <wp:effectExtent l="0" t="0" r="0" b="0"/>
            <wp:docPr id="20472024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024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512">
        <w:rPr>
          <w:vertAlign w:val="superscript"/>
        </w:rPr>
        <w:t xml:space="preserve"> </w:t>
      </w:r>
      <w:r w:rsidR="00DB1BA0" w:rsidRPr="009D2512">
        <w:rPr>
          <w:vertAlign w:val="superscript"/>
        </w:rPr>
        <w:t>#82283</w:t>
      </w:r>
      <w:r w:rsidR="00DB1BA0">
        <w:rPr>
          <w:vertAlign w:val="superscript"/>
        </w:rPr>
        <w:t xml:space="preserve"> </w:t>
      </w:r>
      <w:r w:rsidR="00DB1BA0">
        <w:t>Fejlesztői (DEV)</w:t>
      </w:r>
    </w:p>
    <w:p w14:paraId="42D59DA6" w14:textId="77777777" w:rsidR="00DB1BA0" w:rsidRPr="00956963" w:rsidRDefault="00DB1BA0" w:rsidP="00DB1BA0">
      <w:pPr>
        <w:pStyle w:val="Cnorml"/>
        <w:keepNext/>
        <w:ind w:left="1407"/>
        <w:jc w:val="center"/>
      </w:pPr>
      <w:r w:rsidRPr="009D198C">
        <w:rPr>
          <w:highlight w:val="yellow"/>
        </w:rPr>
        <w:t>Képernyőfotó a megvalósítás után.</w:t>
      </w:r>
    </w:p>
    <w:p w14:paraId="180DC671" w14:textId="015D8BB4" w:rsidR="00DB1BA0" w:rsidRDefault="00DB1BA0" w:rsidP="00DB1BA0">
      <w:pPr>
        <w:pStyle w:val="Cnorml"/>
        <w:numPr>
          <w:ilvl w:val="1"/>
          <w:numId w:val="8"/>
        </w:numPr>
        <w:spacing w:after="0"/>
      </w:pPr>
      <w:r>
        <w:t>Középen az ablak azonosítóját és megnevezését</w:t>
      </w:r>
      <w:r w:rsidRPr="000231B1">
        <w:t xml:space="preserve">: </w:t>
      </w:r>
      <w:r>
        <w:t>„</w:t>
      </w:r>
      <w:r w:rsidR="003C1D62" w:rsidRPr="00840735">
        <w:rPr>
          <w:rStyle w:val="Hiperhivatkozs"/>
          <w:b/>
          <w:bCs/>
          <w:szCs w:val="24"/>
        </w:rPr>
        <w:t>H03_01</w:t>
      </w:r>
      <w:r w:rsidR="003C1D62" w:rsidRPr="00840735">
        <w:rPr>
          <w:color w:val="0070C0"/>
          <w:szCs w:val="24"/>
        </w:rPr>
        <w:t xml:space="preserve"> </w:t>
      </w:r>
      <w:r w:rsidR="003C1D62" w:rsidRPr="00840735">
        <w:rPr>
          <w:b/>
          <w:bCs/>
          <w:szCs w:val="24"/>
        </w:rPr>
        <w:t>- HUBA - Bejelentés</w:t>
      </w:r>
      <w:r>
        <w:t>”</w:t>
      </w:r>
    </w:p>
    <w:p w14:paraId="6382AE6C" w14:textId="77777777" w:rsidR="00DB1BA0" w:rsidRDefault="00DB1BA0" w:rsidP="00DB1BA0">
      <w:pPr>
        <w:pStyle w:val="Cnorml"/>
        <w:numPr>
          <w:ilvl w:val="1"/>
          <w:numId w:val="8"/>
        </w:numPr>
        <w:spacing w:after="0"/>
      </w:pPr>
      <w:r w:rsidRPr="00335BF3">
        <w:rPr>
          <w:vertAlign w:val="superscript"/>
        </w:rPr>
        <w:t>#58495</w:t>
      </w:r>
      <w:r>
        <w:t xml:space="preserve"> Jobb szélen:</w:t>
      </w:r>
    </w:p>
    <w:p w14:paraId="276A491E" w14:textId="77777777" w:rsidR="00DB1BA0" w:rsidRDefault="00DB1BA0" w:rsidP="00DB1BA0">
      <w:pPr>
        <w:pStyle w:val="Cnorml"/>
        <w:numPr>
          <w:ilvl w:val="2"/>
          <w:numId w:val="8"/>
        </w:numPr>
        <w:spacing w:before="0" w:after="0"/>
      </w:pPr>
      <w:r>
        <w:t xml:space="preserve">Rendszer neve és logója, valamint </w:t>
      </w:r>
      <w:r w:rsidRPr="003204B9">
        <w:rPr>
          <w:vertAlign w:val="superscript"/>
        </w:rPr>
        <w:t>#70030</w:t>
      </w:r>
      <w:r>
        <w:t xml:space="preserve"> a rendszer neve alatt a frontend verziószáma jelenik meg.</w:t>
      </w:r>
    </w:p>
    <w:p w14:paraId="3383BC3F" w14:textId="77777777" w:rsidR="00DB1BA0" w:rsidRDefault="00DB1BA0" w:rsidP="00DB1BA0">
      <w:pPr>
        <w:pStyle w:val="Cnorml"/>
        <w:spacing w:after="0"/>
        <w:ind w:left="2840"/>
      </w:pPr>
      <w:r>
        <w:rPr>
          <w:noProof/>
          <w:lang w:eastAsia="hu-HU"/>
        </w:rPr>
        <w:drawing>
          <wp:inline distT="0" distB="0" distL="0" distR="0" wp14:anchorId="006411FC" wp14:editId="1A129CD5">
            <wp:extent cx="739140" cy="327160"/>
            <wp:effectExtent l="0" t="0" r="3810" b="0"/>
            <wp:docPr id="1928323773" name="Kép 1928323773" descr="A képen szöveg, Betűtípus, Acélkék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23773" name="Kép 1928323773" descr="A képen szöveg, Betűtípus, Acélkék, embléma látható&#10;&#10;Automatikusan generált leírás"/>
                    <pic:cNvPicPr/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92" cy="3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724" w14:textId="77777777" w:rsidR="00DB1BA0" w:rsidRDefault="00DB1BA0" w:rsidP="00DB1BA0">
      <w:pPr>
        <w:pStyle w:val="Cnorml"/>
        <w:numPr>
          <w:ilvl w:val="2"/>
          <w:numId w:val="8"/>
        </w:numPr>
        <w:spacing w:after="0"/>
      </w:pPr>
      <w:r>
        <w:t>A logó előtt a GVK környezet neve:</w:t>
      </w:r>
    </w:p>
    <w:p w14:paraId="37224A25" w14:textId="77777777" w:rsidR="00DB1BA0" w:rsidRDefault="00DB1BA0" w:rsidP="00DB1BA0">
      <w:pPr>
        <w:pStyle w:val="Cnorml"/>
        <w:numPr>
          <w:ilvl w:val="3"/>
          <w:numId w:val="8"/>
        </w:numPr>
        <w:spacing w:before="0" w:after="0"/>
      </w:pPr>
      <w:r>
        <w:t>üzemi (PROD): Nem jelenik meg a kliensen.</w:t>
      </w:r>
    </w:p>
    <w:p w14:paraId="39832DA8" w14:textId="77777777" w:rsidR="00DB1BA0" w:rsidRDefault="00DB1BA0" w:rsidP="00DB1BA0">
      <w:pPr>
        <w:pStyle w:val="Cnorml"/>
        <w:numPr>
          <w:ilvl w:val="3"/>
          <w:numId w:val="8"/>
        </w:numPr>
        <w:spacing w:before="0" w:after="0"/>
      </w:pPr>
      <w:r w:rsidRPr="003204B9">
        <w:rPr>
          <w:vertAlign w:val="superscript"/>
        </w:rPr>
        <w:t>#66395</w:t>
      </w:r>
      <w:r>
        <w:t xml:space="preserve"> felhasználói teszt (QA): „</w:t>
      </w:r>
      <w:r w:rsidRPr="003204B9">
        <w:rPr>
          <w:b/>
        </w:rPr>
        <w:t>QA</w:t>
      </w:r>
      <w:r>
        <w:t>”</w:t>
      </w:r>
    </w:p>
    <w:p w14:paraId="787B530E" w14:textId="77777777" w:rsidR="00DB1BA0" w:rsidRDefault="00DB1BA0" w:rsidP="00DB1BA0">
      <w:pPr>
        <w:pStyle w:val="Cnorml"/>
        <w:numPr>
          <w:ilvl w:val="3"/>
          <w:numId w:val="8"/>
        </w:numPr>
        <w:spacing w:before="0" w:after="0"/>
      </w:pPr>
      <w:r>
        <w:t>teszt (TEST): „</w:t>
      </w:r>
      <w:r w:rsidRPr="00C54F7B">
        <w:rPr>
          <w:b/>
          <w:bCs/>
        </w:rPr>
        <w:t>TEST</w:t>
      </w:r>
      <w:r>
        <w:t>”</w:t>
      </w:r>
    </w:p>
    <w:p w14:paraId="2E2E35CD" w14:textId="77777777" w:rsidR="00DB1BA0" w:rsidRDefault="00DB1BA0" w:rsidP="00DB1BA0">
      <w:pPr>
        <w:pStyle w:val="Cnorml"/>
        <w:numPr>
          <w:ilvl w:val="3"/>
          <w:numId w:val="8"/>
        </w:numPr>
        <w:spacing w:before="0" w:after="0"/>
      </w:pPr>
      <w:r>
        <w:t>fejlesztői (DEV): „</w:t>
      </w:r>
      <w:r w:rsidRPr="003204B9">
        <w:rPr>
          <w:b/>
          <w:bCs/>
        </w:rPr>
        <w:t>DEV</w:t>
      </w:r>
      <w:r>
        <w:t>”</w:t>
      </w:r>
    </w:p>
    <w:p w14:paraId="3DD2BABC" w14:textId="77777777" w:rsidR="00DB1BA0" w:rsidRDefault="00DB1BA0" w:rsidP="00DB1BA0">
      <w:pPr>
        <w:pStyle w:val="Cnorml"/>
        <w:numPr>
          <w:ilvl w:val="2"/>
          <w:numId w:val="8"/>
        </w:numPr>
        <w:spacing w:after="0"/>
      </w:pPr>
      <w:r w:rsidRPr="006E1167">
        <w:rPr>
          <w:vertAlign w:val="superscript"/>
        </w:rPr>
        <w:t>#82283</w:t>
      </w:r>
      <w:r>
        <w:t xml:space="preserve"> GVK profil név: </w:t>
      </w:r>
      <w:r>
        <w:rPr>
          <w:noProof/>
          <w:lang w:eastAsia="hu-HU"/>
        </w:rPr>
        <w:drawing>
          <wp:inline distT="0" distB="0" distL="0" distR="0" wp14:anchorId="57175844" wp14:editId="35A21C73">
            <wp:extent cx="937260" cy="321542"/>
            <wp:effectExtent l="0" t="0" r="0" b="2540"/>
            <wp:docPr id="1928323774" name="Kép 192832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8000" cy="3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027" w14:textId="77777777" w:rsidR="00DB1BA0" w:rsidRDefault="00DB1BA0" w:rsidP="00DB1BA0">
      <w:pPr>
        <w:pStyle w:val="Cnorml"/>
        <w:spacing w:before="0" w:after="0"/>
        <w:ind w:left="2847"/>
        <w:rPr>
          <w:szCs w:val="24"/>
          <w:vertAlign w:val="superscript"/>
        </w:rPr>
      </w:pPr>
      <w:r>
        <w:t>A GVK-</w:t>
      </w:r>
      <w:proofErr w:type="spellStart"/>
      <w:r>
        <w:t>ba</w:t>
      </w:r>
      <w:proofErr w:type="spellEnd"/>
      <w:r>
        <w:t xml:space="preserve"> történt bejelentkezéskor érvényes GVK profil név megjelenítésére szolgál. </w:t>
      </w:r>
      <w:r w:rsidRPr="000A3124">
        <w:rPr>
          <w:szCs w:val="24"/>
          <w:vertAlign w:val="superscript"/>
        </w:rPr>
        <w:t>#822</w:t>
      </w:r>
      <w:r>
        <w:rPr>
          <w:szCs w:val="24"/>
          <w:vertAlign w:val="superscript"/>
        </w:rPr>
        <w:t>83</w:t>
      </w:r>
      <w:r w:rsidRPr="000A3124">
        <w:rPr>
          <w:szCs w:val="24"/>
          <w:vertAlign w:val="superscript"/>
        </w:rPr>
        <w:t xml:space="preserve"> vége</w:t>
      </w:r>
    </w:p>
    <w:p w14:paraId="24FFD95F" w14:textId="77777777" w:rsidR="007A69FB" w:rsidRDefault="007A69FB" w:rsidP="00DB1BA0">
      <w:pPr>
        <w:pStyle w:val="Cnorml"/>
        <w:spacing w:before="0" w:after="0"/>
        <w:ind w:left="2847"/>
        <w:rPr>
          <w:szCs w:val="24"/>
          <w:vertAlign w:val="superscript"/>
        </w:rPr>
      </w:pPr>
    </w:p>
    <w:p w14:paraId="2DB2DC56" w14:textId="2FB97190" w:rsidR="007A69FB" w:rsidRDefault="007A69FB" w:rsidP="007A69FB">
      <w:pPr>
        <w:pStyle w:val="Cnorml"/>
        <w:numPr>
          <w:ilvl w:val="0"/>
          <w:numId w:val="8"/>
        </w:numPr>
        <w:ind w:left="1429" w:hanging="357"/>
      </w:pPr>
      <w:r>
        <w:t>Fejléc alatt az alábbi két adat jelenik meg:</w:t>
      </w:r>
    </w:p>
    <w:p w14:paraId="476B4D4C" w14:textId="55BC34FE" w:rsidR="001200E6" w:rsidRDefault="006C18B4" w:rsidP="001200E6">
      <w:pPr>
        <w:pStyle w:val="Cnorml"/>
        <w:numPr>
          <w:ilvl w:val="1"/>
          <w:numId w:val="8"/>
        </w:numPr>
      </w:pPr>
      <w:r w:rsidRPr="006C18B4">
        <w:rPr>
          <w:vertAlign w:val="superscript"/>
        </w:rPr>
        <w:t>#94357</w:t>
      </w:r>
      <w:r>
        <w:rPr>
          <w:rStyle w:val="Hiperhivatkozs"/>
          <w:color w:val="auto"/>
          <w:u w:val="none"/>
        </w:rPr>
        <w:t xml:space="preserve"> </w:t>
      </w:r>
      <w:r w:rsidR="001200E6">
        <w:t>HUBA Azonosító</w:t>
      </w:r>
    </w:p>
    <w:p w14:paraId="25462CDD" w14:textId="258BDBDF" w:rsidR="001200E6" w:rsidRPr="00E232A6" w:rsidRDefault="00E232A6" w:rsidP="001200E6">
      <w:pPr>
        <w:pStyle w:val="Cnorml"/>
        <w:numPr>
          <w:ilvl w:val="1"/>
          <w:numId w:val="8"/>
        </w:numPr>
        <w:rPr>
          <w:strike/>
        </w:rPr>
      </w:pPr>
      <w:r w:rsidRPr="00474EFF">
        <w:rPr>
          <w:vertAlign w:val="superscript"/>
        </w:rPr>
        <w:lastRenderedPageBreak/>
        <w:t>#89383</w:t>
      </w:r>
      <w:r>
        <w:rPr>
          <w:vertAlign w:val="superscript"/>
        </w:rPr>
        <w:t xml:space="preserve"> </w:t>
      </w:r>
      <w:r w:rsidR="001200E6" w:rsidRPr="00E232A6">
        <w:rPr>
          <w:strike/>
        </w:rPr>
        <w:t>HUBA Betűkód</w:t>
      </w:r>
      <w:r>
        <w:rPr>
          <w:strike/>
        </w:rPr>
        <w:t xml:space="preserve"> </w:t>
      </w:r>
      <w:r w:rsidRPr="00265B88">
        <w:rPr>
          <w:vertAlign w:val="superscript"/>
        </w:rPr>
        <w:t>#89383</w:t>
      </w:r>
    </w:p>
    <w:p w14:paraId="4FB35439" w14:textId="2A683CA1" w:rsidR="007A69FB" w:rsidRDefault="007A69FB" w:rsidP="00C85941">
      <w:pPr>
        <w:pStyle w:val="Cnorml"/>
        <w:spacing w:before="0" w:after="0"/>
        <w:ind w:left="0"/>
        <w:jc w:val="left"/>
      </w:pPr>
    </w:p>
    <w:p w14:paraId="68640C5C" w14:textId="4F56100D" w:rsidR="009D198C" w:rsidRDefault="006C18B4" w:rsidP="009F6A66">
      <w:pPr>
        <w:pStyle w:val="Ctblzatcmnorml"/>
      </w:pPr>
      <w:r>
        <w:rPr>
          <w:noProof/>
        </w:rPr>
        <w:drawing>
          <wp:inline distT="0" distB="0" distL="0" distR="0" wp14:anchorId="33B2936C" wp14:editId="64CE61C3">
            <wp:extent cx="5753100" cy="2286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45D4" w14:textId="4F3CBE79" w:rsidR="009F6A66" w:rsidRDefault="009F6A66" w:rsidP="009F6A66">
      <w:pPr>
        <w:pStyle w:val="Ctblzatcmnorml"/>
      </w:pPr>
      <w:r>
        <w:t>Az ablak működési leírása</w:t>
      </w:r>
      <w:r w:rsidR="0047186A">
        <w:t xml:space="preserve"> </w:t>
      </w:r>
    </w:p>
    <w:p w14:paraId="5FA61B98" w14:textId="77777777" w:rsidR="00782719" w:rsidRDefault="00782719" w:rsidP="00B47CC8">
      <w:pPr>
        <w:pStyle w:val="Cnorml"/>
        <w:ind w:left="567"/>
      </w:pPr>
      <w:r>
        <w:t>A képernyő kettő különböző módban nyitható meg, a továbbiakban eszerint tagolva kerül bemutatásra a működés. Megnyitási módok:</w:t>
      </w:r>
    </w:p>
    <w:p w14:paraId="027D7395" w14:textId="77777777" w:rsidR="00782719" w:rsidRDefault="00782719" w:rsidP="00B47CC8">
      <w:pPr>
        <w:pStyle w:val="Cnorml"/>
        <w:numPr>
          <w:ilvl w:val="0"/>
          <w:numId w:val="18"/>
        </w:numPr>
        <w:ind w:left="993" w:firstLine="142"/>
      </w:pPr>
      <w:r>
        <w:t>Szerkesztés/Rögzítés</w:t>
      </w:r>
    </w:p>
    <w:p w14:paraId="21C7DB0B" w14:textId="77777777" w:rsidR="00782719" w:rsidRDefault="00782719" w:rsidP="00B47CC8">
      <w:pPr>
        <w:pStyle w:val="Cnorml"/>
        <w:numPr>
          <w:ilvl w:val="0"/>
          <w:numId w:val="18"/>
        </w:numPr>
        <w:ind w:left="993" w:firstLine="142"/>
      </w:pPr>
      <w:r>
        <w:t>Megtekintés</w:t>
      </w:r>
    </w:p>
    <w:p w14:paraId="690D78B8" w14:textId="77777777" w:rsidR="000E24D4" w:rsidRDefault="000E24D4" w:rsidP="000E24D4">
      <w:pPr>
        <w:pStyle w:val="Cnorml"/>
        <w:ind w:left="0"/>
      </w:pPr>
    </w:p>
    <w:p w14:paraId="302CD71D" w14:textId="41E3A8EB" w:rsidR="000E24D4" w:rsidRDefault="000E24D4" w:rsidP="000E24D4">
      <w:pPr>
        <w:pStyle w:val="Ctblzatcmnorml"/>
        <w:ind w:left="0" w:firstLine="709"/>
      </w:pPr>
      <w:r>
        <w:t xml:space="preserve">Az ablak működési leírása </w:t>
      </w:r>
    </w:p>
    <w:p w14:paraId="434547FB" w14:textId="0F87FFA0" w:rsidR="000E24D4" w:rsidRDefault="000E24D4" w:rsidP="000E24D4">
      <w:pPr>
        <w:pStyle w:val="Cnorml"/>
        <w:ind w:left="0" w:firstLine="360"/>
      </w:pPr>
      <w:r>
        <w:t>A képernyő kettő különböző módban nyitható meg:</w:t>
      </w:r>
    </w:p>
    <w:p w14:paraId="2DB3B390" w14:textId="77777777" w:rsidR="000E24D4" w:rsidRDefault="000E24D4" w:rsidP="000E24D4">
      <w:pPr>
        <w:pStyle w:val="Cnorml"/>
        <w:numPr>
          <w:ilvl w:val="0"/>
          <w:numId w:val="18"/>
        </w:numPr>
        <w:ind w:left="993" w:firstLine="142"/>
      </w:pPr>
      <w:r>
        <w:t>Szerkesztés/Rögzítés</w:t>
      </w:r>
    </w:p>
    <w:p w14:paraId="6830651E" w14:textId="416BD1CF" w:rsidR="000E24D4" w:rsidRDefault="000E24D4" w:rsidP="000E24D4">
      <w:pPr>
        <w:pStyle w:val="Cnorml"/>
        <w:spacing w:after="0"/>
        <w:ind w:left="1418"/>
      </w:pPr>
      <w:r>
        <w:t>Ebben az esetben a „</w:t>
      </w:r>
      <w:r w:rsidRPr="00840735">
        <w:rPr>
          <w:rStyle w:val="Hiperhivatkozs"/>
          <w:b/>
          <w:bCs/>
          <w:szCs w:val="24"/>
        </w:rPr>
        <w:t>H03_01</w:t>
      </w:r>
      <w:r w:rsidRPr="00840735">
        <w:rPr>
          <w:color w:val="0070C0"/>
          <w:szCs w:val="24"/>
        </w:rPr>
        <w:t xml:space="preserve"> </w:t>
      </w:r>
      <w:r w:rsidRPr="00840735">
        <w:rPr>
          <w:b/>
          <w:bCs/>
          <w:szCs w:val="24"/>
        </w:rPr>
        <w:t>- HUBA - Bejelent</w:t>
      </w:r>
      <w:r w:rsidR="00F77357">
        <w:rPr>
          <w:b/>
          <w:bCs/>
          <w:szCs w:val="24"/>
        </w:rPr>
        <w:t>ő</w:t>
      </w:r>
      <w:r>
        <w:t xml:space="preserve">” ablak mentésével jön létre a </w:t>
      </w:r>
      <w:r w:rsidRPr="00826106">
        <w:t xml:space="preserve">Bejelentő </w:t>
      </w:r>
      <w:proofErr w:type="spellStart"/>
      <w:r w:rsidRPr="00826106">
        <w:t>adatai</w:t>
      </w:r>
      <w:r w:rsidR="00826106" w:rsidRPr="00826106">
        <w:t>,a</w:t>
      </w:r>
      <w:proofErr w:type="spellEnd"/>
      <w:r w:rsidR="00826106" w:rsidRPr="00826106">
        <w:t xml:space="preserve"> konkurenskezelés aktív.</w:t>
      </w:r>
    </w:p>
    <w:p w14:paraId="23D4459E" w14:textId="77777777" w:rsidR="000E24D4" w:rsidRDefault="000E24D4" w:rsidP="000E24D4">
      <w:pPr>
        <w:pStyle w:val="Cnorml"/>
        <w:numPr>
          <w:ilvl w:val="0"/>
          <w:numId w:val="18"/>
        </w:numPr>
        <w:ind w:left="1418"/>
      </w:pPr>
      <w:r>
        <w:t>Megtekintés</w:t>
      </w:r>
    </w:p>
    <w:p w14:paraId="7084C2AA" w14:textId="10929B8B" w:rsidR="000E24D4" w:rsidRDefault="000E24D4" w:rsidP="000E24D4">
      <w:pPr>
        <w:pStyle w:val="Cnorml"/>
        <w:ind w:left="1418"/>
      </w:pPr>
      <w:r>
        <w:t>Megtekintés esetén betöltéskor feltöltődnek a mezők a korábban mentett tartalommal, minden mező inaktív, és nincs konkurenskezelés sem.</w:t>
      </w:r>
    </w:p>
    <w:p w14:paraId="413B6EF4" w14:textId="77777777" w:rsidR="0061121C" w:rsidRDefault="0061121C" w:rsidP="0061121C">
      <w:pPr>
        <w:pStyle w:val="Ctblzatcmnorml"/>
        <w:ind w:left="0"/>
      </w:pPr>
    </w:p>
    <w:p w14:paraId="4BF136DF" w14:textId="6CEF72ED" w:rsidR="00242D39" w:rsidRDefault="00B77E58" w:rsidP="00242D39">
      <w:pPr>
        <w:pStyle w:val="Cnorml"/>
        <w:spacing w:after="0"/>
        <w:ind w:left="0"/>
      </w:pPr>
      <w:bookmarkStart w:id="8" w:name="_Hlk148451205"/>
      <w:r w:rsidRPr="005047B0">
        <w:rPr>
          <w:rStyle w:val="Hiperhivatkozs"/>
          <w:b/>
          <w:bCs/>
          <w:color w:val="auto"/>
          <w:u w:val="none"/>
          <w:vertAlign w:val="superscript"/>
        </w:rPr>
        <w:t>#</w:t>
      </w:r>
      <w:r w:rsidRPr="00B77E58">
        <w:rPr>
          <w:rStyle w:val="Hiperhivatkozs"/>
          <w:color w:val="auto"/>
          <w:u w:val="none"/>
          <w:vertAlign w:val="superscript"/>
        </w:rPr>
        <w:t>89245</w:t>
      </w:r>
      <w:r w:rsidR="00D54BF9">
        <w:rPr>
          <w:rStyle w:val="Hiperhivatkozs"/>
          <w:color w:val="auto"/>
          <w:u w:val="none"/>
          <w:vertAlign w:val="superscript"/>
        </w:rPr>
        <w:t>, #96564</w:t>
      </w:r>
      <w:r>
        <w:rPr>
          <w:rStyle w:val="Hiperhivatkozs"/>
          <w:b/>
          <w:bCs/>
          <w:color w:val="auto"/>
          <w:u w:val="none"/>
          <w:vertAlign w:val="superscript"/>
        </w:rPr>
        <w:t xml:space="preserve"> </w:t>
      </w:r>
      <w:r w:rsidR="00242D39" w:rsidRPr="00C8453E">
        <w:rPr>
          <w:b/>
        </w:rPr>
        <w:t>Ablak</w:t>
      </w:r>
      <w:r w:rsidR="00242D39">
        <w:rPr>
          <w:b/>
        </w:rPr>
        <w:t xml:space="preserve"> </w:t>
      </w:r>
      <w:r w:rsidR="00242D39" w:rsidRPr="00C8453E">
        <w:rPr>
          <w:b/>
        </w:rPr>
        <w:t>betöltés</w:t>
      </w:r>
    </w:p>
    <w:bookmarkEnd w:id="8"/>
    <w:p w14:paraId="3C8FBF62" w14:textId="77777777" w:rsidR="000432A9" w:rsidRDefault="000432A9" w:rsidP="000432A9">
      <w:pPr>
        <w:pStyle w:val="Cnorml"/>
        <w:ind w:left="0"/>
      </w:pPr>
      <w:r>
        <w:t xml:space="preserve">Amennyiben a felhasználó módosításra nyitotta meg a képernyőt, az alábbi sorrendben </w:t>
      </w:r>
      <w:proofErr w:type="spellStart"/>
      <w:r>
        <w:t>hajtódik</w:t>
      </w:r>
      <w:proofErr w:type="spellEnd"/>
      <w:r>
        <w:t xml:space="preserve"> végre az ablak betöltése. A kliens meghívja 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 az alábbi bemenő paraméterekkel:</w:t>
      </w:r>
    </w:p>
    <w:p w14:paraId="71ADD4E9" w14:textId="36013ED9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Ablakazonosító (’WINDOW_ID’): „H03_01”</w:t>
      </w:r>
    </w:p>
    <w:p w14:paraId="34CDE555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Esemény (’ACTIVITY’): „</w:t>
      </w:r>
      <w:proofErr w:type="spellStart"/>
      <w:r>
        <w:t>WindowOpen</w:t>
      </w:r>
      <w:proofErr w:type="spellEnd"/>
      <w:r>
        <w:t>”</w:t>
      </w:r>
    </w:p>
    <w:p w14:paraId="59E3BCED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AD felhasználó (’AD_USER’): bejelentkezett felhasználó AD azonosítója</w:t>
      </w:r>
    </w:p>
    <w:p w14:paraId="10D3C224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GVK felhasználó (’GVK_USER’): GVK felhasználói profil azonosítója</w:t>
      </w:r>
    </w:p>
    <w:p w14:paraId="26CBA417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Esemény kiegészítő információk (’ACTIVITY_EXT’): „</w:t>
      </w:r>
      <w:proofErr w:type="spellStart"/>
      <w:r>
        <w:t>Modify</w:t>
      </w:r>
      <w:proofErr w:type="spellEnd"/>
      <w:r>
        <w:t>”</w:t>
      </w:r>
    </w:p>
    <w:p w14:paraId="6D62C4FE" w14:textId="77777777" w:rsidR="000432A9" w:rsidRPr="00721D47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azonosító (’MAIN_ID’): </w:t>
      </w:r>
      <w:r>
        <w:t>HUBA bejegyzés azonosítója</w:t>
      </w:r>
    </w:p>
    <w:p w14:paraId="012C3EC9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</w:t>
      </w:r>
      <w:proofErr w:type="spellStart"/>
      <w:r w:rsidRPr="00721D47">
        <w:t>sub</w:t>
      </w:r>
      <w:proofErr w:type="spellEnd"/>
      <w:r w:rsidRPr="00721D47">
        <w:t xml:space="preserve"> azonosító (’SUB_ID’): NULL</w:t>
      </w:r>
    </w:p>
    <w:p w14:paraId="197157E6" w14:textId="77777777" w:rsidR="000432A9" w:rsidRPr="00491E5A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491E5A">
        <w:t>Előzmény felhasználói aktivitás azonosító (’PRE_ACTIVITY_ID’): NULL</w:t>
      </w:r>
    </w:p>
    <w:p w14:paraId="2C45D2D9" w14:textId="77777777" w:rsidR="000432A9" w:rsidRDefault="000432A9" w:rsidP="000432A9">
      <w:pPr>
        <w:pStyle w:val="Cnorml"/>
        <w:spacing w:before="0" w:after="0"/>
        <w:ind w:left="0"/>
      </w:pPr>
    </w:p>
    <w:p w14:paraId="0DB687F8" w14:textId="77777777" w:rsidR="000432A9" w:rsidRDefault="000432A9" w:rsidP="000432A9">
      <w:pPr>
        <w:pStyle w:val="Cnorml"/>
        <w:spacing w:before="0" w:after="0"/>
        <w:ind w:left="0"/>
      </w:pPr>
      <w:r>
        <w:t>A kliens 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szolgáltatástól kétféle módon kaphat vissza értéket:</w:t>
      </w:r>
    </w:p>
    <w:p w14:paraId="2E8AE89C" w14:textId="77777777" w:rsidR="000432A9" w:rsidRDefault="000432A9" w:rsidP="000432A9">
      <w:pPr>
        <w:pStyle w:val="Cnorml"/>
        <w:spacing w:before="0" w:after="0"/>
        <w:ind w:left="0"/>
      </w:pPr>
    </w:p>
    <w:p w14:paraId="220A6AA6" w14:textId="77777777" w:rsidR="000432A9" w:rsidRDefault="000432A9" w:rsidP="000432A9">
      <w:pPr>
        <w:pStyle w:val="Cnorml"/>
        <w:spacing w:before="0" w:after="0"/>
        <w:ind w:left="0"/>
      </w:pPr>
      <w:r>
        <w:t xml:space="preserve">Amennyiben az </w:t>
      </w:r>
      <w:r w:rsidRPr="009E62A3">
        <w:rPr>
          <w:b/>
          <w:bCs/>
        </w:rPr>
        <w:t>„</w:t>
      </w:r>
      <w:r>
        <w:rPr>
          <w:b/>
          <w:bCs/>
        </w:rPr>
        <w:t xml:space="preserve">EDITABILITY” </w:t>
      </w:r>
      <w:r>
        <w:t xml:space="preserve">mezőben ’0’ (azaz nulla) érték érkezik, és </w:t>
      </w:r>
      <w:r w:rsidRPr="009E62A3">
        <w:rPr>
          <w:b/>
          <w:bCs/>
        </w:rPr>
        <w:t>„</w:t>
      </w:r>
      <w:r>
        <w:rPr>
          <w:b/>
          <w:bCs/>
        </w:rPr>
        <w:t>ACTIVITY_ID”</w:t>
      </w:r>
      <w:r>
        <w:t xml:space="preserve"> érték is érkezik a válaszban, a kliens folytatja konkurenskezelés indításával a folyamatot, és a </w:t>
      </w:r>
      <w:proofErr w:type="spellStart"/>
      <w:r>
        <w:t>felahasználó</w:t>
      </w:r>
      <w:proofErr w:type="spellEnd"/>
      <w:r>
        <w:t xml:space="preserve"> szerkesztheti a kívánt adatelemet.</w:t>
      </w:r>
    </w:p>
    <w:p w14:paraId="04AA2675" w14:textId="77777777" w:rsidR="000432A9" w:rsidRDefault="000432A9" w:rsidP="000432A9">
      <w:pPr>
        <w:pStyle w:val="Cnorml"/>
        <w:spacing w:before="0" w:after="0"/>
        <w:ind w:left="0"/>
      </w:pPr>
    </w:p>
    <w:p w14:paraId="0E91FE8E" w14:textId="77777777" w:rsidR="000432A9" w:rsidRDefault="000432A9" w:rsidP="000432A9">
      <w:pPr>
        <w:pStyle w:val="Cnorml"/>
        <w:spacing w:before="0" w:after="0"/>
        <w:ind w:left="0"/>
      </w:pPr>
      <w:r>
        <w:lastRenderedPageBreak/>
        <w:t xml:space="preserve">Amennyiben az </w:t>
      </w:r>
      <w:r w:rsidRPr="009E62A3">
        <w:rPr>
          <w:b/>
          <w:bCs/>
        </w:rPr>
        <w:t>„</w:t>
      </w:r>
      <w:r>
        <w:rPr>
          <w:b/>
          <w:bCs/>
        </w:rPr>
        <w:t xml:space="preserve">EDITABILITY” </w:t>
      </w:r>
      <w:r>
        <w:t xml:space="preserve">mezőben ’0’ (azaz nulla) érték érkezik, és az </w:t>
      </w:r>
      <w:r w:rsidRPr="009E62A3">
        <w:rPr>
          <w:b/>
          <w:bCs/>
        </w:rPr>
        <w:t>„</w:t>
      </w:r>
      <w:r>
        <w:rPr>
          <w:b/>
          <w:bCs/>
        </w:rPr>
        <w:t xml:space="preserve">ACTIVITY_ID” </w:t>
      </w:r>
      <w:r w:rsidRPr="00B9555E">
        <w:t>mező</w:t>
      </w:r>
      <w:r>
        <w:t xml:space="preserve"> nem tartalmaz értelmezhető adatot (azaz az értéke NULL), abban az esetben valamilyen adatbázis oldali hiba történt, és az alábbi hibaüzenet kerül megjelenítésre, majd az OK-</w:t>
      </w:r>
      <w:proofErr w:type="spellStart"/>
      <w:r>
        <w:t>ra</w:t>
      </w:r>
      <w:proofErr w:type="spellEnd"/>
      <w:r>
        <w:t xml:space="preserve"> kattintva a képernyő bezárul:</w:t>
      </w:r>
    </w:p>
    <w:p w14:paraId="11DF5795" w14:textId="77777777" w:rsidR="000432A9" w:rsidRPr="00B9555E" w:rsidRDefault="000432A9" w:rsidP="000432A9">
      <w:pPr>
        <w:pStyle w:val="Cnorml"/>
        <w:spacing w:before="0" w:after="0"/>
        <w:ind w:left="0"/>
        <w:jc w:val="center"/>
      </w:pPr>
      <w:r>
        <w:rPr>
          <w:noProof/>
        </w:rPr>
        <w:drawing>
          <wp:inline distT="0" distB="0" distL="0" distR="0" wp14:anchorId="379EC180" wp14:editId="23F95A7B">
            <wp:extent cx="3420000" cy="1264213"/>
            <wp:effectExtent l="0" t="0" r="0" b="0"/>
            <wp:docPr id="81908195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1959" name="Kép 1" descr="A képen szöveg, Betűtípus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26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D9F" w14:textId="77777777" w:rsidR="000432A9" w:rsidRDefault="000432A9" w:rsidP="000432A9">
      <w:pPr>
        <w:pStyle w:val="Cnorml"/>
        <w:spacing w:before="0" w:after="0"/>
        <w:ind w:left="0"/>
      </w:pPr>
    </w:p>
    <w:p w14:paraId="7DBEBE94" w14:textId="77777777" w:rsidR="000432A9" w:rsidRDefault="000432A9" w:rsidP="000432A9">
      <w:pPr>
        <w:pStyle w:val="Cnorml"/>
        <w:spacing w:before="0" w:after="0"/>
        <w:ind w:left="0"/>
      </w:pPr>
      <w:r>
        <w:t xml:space="preserve">Amennyiben az eljárástól válaszként az </w:t>
      </w:r>
      <w:r w:rsidRPr="009E62A3">
        <w:rPr>
          <w:b/>
          <w:bCs/>
        </w:rPr>
        <w:t>„</w:t>
      </w:r>
      <w:r>
        <w:rPr>
          <w:b/>
          <w:bCs/>
        </w:rPr>
        <w:t xml:space="preserve">EDITABILITY” </w:t>
      </w:r>
      <w:r>
        <w:t>mezőben egy ’0’-tól (azaz nullától) eltérő numerikus érték érkezik, abban az esetben egy másik felhasználó már szerkeszti a kívánt adatelemet, ezért  a kliens hibaüzenetet küld az alábbiak szerint:</w:t>
      </w:r>
    </w:p>
    <w:p w14:paraId="19A225CF" w14:textId="1D63189E" w:rsidR="000432A9" w:rsidRDefault="00945508" w:rsidP="000432A9">
      <w:pPr>
        <w:pStyle w:val="Cnorml"/>
        <w:ind w:left="1418"/>
      </w:pPr>
      <w:r>
        <w:rPr>
          <w:noProof/>
        </w:rPr>
        <w:drawing>
          <wp:inline distT="0" distB="0" distL="0" distR="0" wp14:anchorId="7DB43378" wp14:editId="66E585FA">
            <wp:extent cx="4010025" cy="1458192"/>
            <wp:effectExtent l="0" t="0" r="0" b="8890"/>
            <wp:docPr id="472205613" name="Kép 1" descr="A képen szöveg, Betűtípus, képernyőké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5613" name="Kép 1" descr="A képen szöveg, Betűtípus, képernyőkép látható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0034" cy="14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B5B" w14:textId="77777777" w:rsidR="000432A9" w:rsidRDefault="000432A9" w:rsidP="000432A9">
      <w:pPr>
        <w:pStyle w:val="Cnorml"/>
        <w:ind w:left="0"/>
      </w:pPr>
      <w:r>
        <w:rPr>
          <w:rFonts w:cstheme="minorHAnsi"/>
          <w:color w:val="000000" w:themeColor="text1"/>
          <w:szCs w:val="24"/>
        </w:rPr>
        <w:t>Ezután a felhasználó dönt, hogy bezárja az üzenet ablakot (amivel a teljes képernyő is bezárul), vagy megnyitja a kívánt képernyőt megtekintési nézetben, és a képernyő betöltésének végrehajtása ott folytatódik.</w:t>
      </w:r>
    </w:p>
    <w:p w14:paraId="6A9F04FF" w14:textId="77777777" w:rsidR="000432A9" w:rsidRDefault="000432A9" w:rsidP="000432A9">
      <w:pPr>
        <w:pStyle w:val="Cnorml"/>
        <w:spacing w:before="0" w:after="0"/>
        <w:ind w:left="0"/>
      </w:pPr>
    </w:p>
    <w:p w14:paraId="718F9D0D" w14:textId="77777777" w:rsidR="000432A9" w:rsidRDefault="000432A9" w:rsidP="000432A9">
      <w:pPr>
        <w:pStyle w:val="Cnorml"/>
        <w:spacing w:before="0" w:after="0"/>
        <w:ind w:left="0"/>
      </w:pPr>
      <w:r>
        <w:t xml:space="preserve">Amennyiben a felhasználó módosításra nyitotta meg a képernyőt, és a felhasználói aktivitás </w:t>
      </w:r>
      <w:proofErr w:type="spellStart"/>
      <w:r>
        <w:t>logolásnál</w:t>
      </w:r>
      <w:proofErr w:type="spellEnd"/>
      <w:r>
        <w:t xml:space="preserve"> </w:t>
      </w:r>
      <w:proofErr w:type="spellStart"/>
      <w:r>
        <w:t>kapitt</w:t>
      </w:r>
      <w:proofErr w:type="spellEnd"/>
      <w:r>
        <w:t xml:space="preserve"> vissza érvényes </w:t>
      </w:r>
      <w:r w:rsidRPr="009E62A3">
        <w:rPr>
          <w:b/>
          <w:bCs/>
        </w:rPr>
        <w:t>„ACTIVITY_ID”</w:t>
      </w:r>
      <w:r>
        <w:t xml:space="preserve">-t, azzal elindítja a Konkurenskezelés életjelküldés funkcióját, a </w:t>
      </w:r>
      <w:r w:rsidRPr="00721D47">
        <w:rPr>
          <w:b/>
          <w:bCs/>
        </w:rPr>
        <w:t>„K_15_02 – Életjel küldés (SET_DATA_LIFESIGN)”</w:t>
      </w:r>
      <w:r>
        <w:t xml:space="preserve"> függvény 20mp-ént (rendszerparaméterben meghatározott) történő meghívásával.</w:t>
      </w:r>
    </w:p>
    <w:p w14:paraId="2D88E393" w14:textId="77777777" w:rsidR="000432A9" w:rsidRDefault="000432A9" w:rsidP="000432A9">
      <w:pPr>
        <w:pStyle w:val="Cnorml"/>
        <w:spacing w:before="0" w:after="0"/>
        <w:ind w:left="0"/>
      </w:pPr>
      <w:r>
        <w:t>Az életjel küldés funkció minden esetben ellenőrizni fogja a munkamenet érvényességét, és eszerint választ küld a kliensnek az alábbiak szerint:</w:t>
      </w:r>
    </w:p>
    <w:p w14:paraId="778F4EF2" w14:textId="77777777" w:rsidR="000432A9" w:rsidRDefault="000432A9" w:rsidP="000432A9">
      <w:pPr>
        <w:pStyle w:val="Cnorml"/>
        <w:numPr>
          <w:ilvl w:val="0"/>
          <w:numId w:val="22"/>
        </w:numPr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„OK” – a függvény frissítette a munkamenetet, a szerkesztés folytatható</w:t>
      </w:r>
    </w:p>
    <w:p w14:paraId="4FD4A43B" w14:textId="77777777" w:rsidR="000432A9" w:rsidRDefault="000432A9" w:rsidP="000432A9">
      <w:pPr>
        <w:pStyle w:val="Cnorml"/>
        <w:numPr>
          <w:ilvl w:val="0"/>
          <w:numId w:val="22"/>
        </w:numPr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„CEASED_ACTIVITY” – valamilyen esemény folytán a munkamenet megszakadt, de a munkamenet még nem került a háttérben lezárásra. Ilyenkor a felhasználó dönthet, hogy folytatja-e a munkát. Ez az eset akkor fordulhat elő, ha az életjel küldés legutóbb 1 percnél korábban futott le, de még nem érte el a 10 percet (rendszerparaméterben meghatározott időzítések).</w:t>
      </w:r>
    </w:p>
    <w:p w14:paraId="2BAD5143" w14:textId="77777777" w:rsidR="000432A9" w:rsidRDefault="000432A9" w:rsidP="000432A9">
      <w:pPr>
        <w:pStyle w:val="Cnorml"/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kliens az alábbi üzenetet jeleníti meg:</w:t>
      </w:r>
    </w:p>
    <w:p w14:paraId="33134B69" w14:textId="77777777" w:rsidR="000432A9" w:rsidRDefault="000432A9" w:rsidP="00CB06CA">
      <w:pPr>
        <w:pStyle w:val="Cnorml"/>
        <w:ind w:left="72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lastRenderedPageBreak/>
        <w:drawing>
          <wp:inline distT="0" distB="0" distL="0" distR="0" wp14:anchorId="7E52AA3E" wp14:editId="4459F858">
            <wp:extent cx="3420000" cy="1266947"/>
            <wp:effectExtent l="0" t="0" r="9525" b="0"/>
            <wp:docPr id="1654915039" name="Kép 1654915039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Betűtípus, képernyőkép, tervezés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2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D58" w14:textId="77777777" w:rsidR="000432A9" w:rsidRDefault="000432A9" w:rsidP="000432A9">
      <w:pPr>
        <w:pStyle w:val="Cnorml"/>
        <w:numPr>
          <w:ilvl w:val="0"/>
          <w:numId w:val="23"/>
        </w:num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amennyiben a felhasználó ilyenkor azt választja, hogy folytatja a munkamenetet (Igen-re kattint), ezt megteheti, és a rendszer úgy kezeli, mintha a munkamenet folyamatos lett volna. Ebben az esetben a kliens meghívja a </w:t>
      </w:r>
      <w:r w:rsidRPr="00E33AA1">
        <w:rPr>
          <w:rFonts w:cstheme="minorHAnsi"/>
          <w:b/>
          <w:bCs/>
          <w:color w:val="000000" w:themeColor="text1"/>
          <w:szCs w:val="24"/>
        </w:rPr>
        <w:t>„K_15_03 – Életjel küldés ellenőrzés nélkül (SET_DATA_FORCE_LIFESIGN)”</w:t>
      </w:r>
      <w:r>
        <w:rPr>
          <w:rFonts w:cstheme="minorHAnsi"/>
          <w:b/>
          <w:bCs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>eljárást</w:t>
      </w:r>
      <w:r w:rsidRPr="00E33AA1">
        <w:t xml:space="preserve"> </w:t>
      </w:r>
      <w:r>
        <w:t>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 xml:space="preserve">szolgáltatástól </w:t>
      </w:r>
      <w:proofErr w:type="spellStart"/>
      <w:r>
        <w:t>WindowOpen</w:t>
      </w:r>
      <w:proofErr w:type="spellEnd"/>
      <w:r>
        <w:t xml:space="preserve"> eseménykor </w:t>
      </w:r>
      <w:proofErr w:type="spellStart"/>
      <w:r>
        <w:t>visszakapot</w:t>
      </w:r>
      <w:proofErr w:type="spellEnd"/>
      <w:r>
        <w:t xml:space="preserve"> „</w:t>
      </w:r>
      <w:r w:rsidRPr="00721D47">
        <w:rPr>
          <w:b/>
          <w:bCs/>
        </w:rPr>
        <w:t>ACTIVITY_ID</w:t>
      </w:r>
      <w:r>
        <w:t>”-</w:t>
      </w:r>
      <w:proofErr w:type="spellStart"/>
      <w:r>
        <w:t>val</w:t>
      </w:r>
      <w:proofErr w:type="spellEnd"/>
      <w:r>
        <w:rPr>
          <w:rFonts w:cstheme="minorHAnsi"/>
          <w:color w:val="000000" w:themeColor="text1"/>
          <w:szCs w:val="24"/>
        </w:rPr>
        <w:t>, amely ellenőrzés nélkül végrehajtja az életjel küldés funkciót, így a továbbiakban folytatható a munkamenet a normál kerékvágásban.</w:t>
      </w:r>
    </w:p>
    <w:p w14:paraId="7F126668" w14:textId="77777777" w:rsidR="000432A9" w:rsidRDefault="000432A9" w:rsidP="000432A9">
      <w:pPr>
        <w:pStyle w:val="Cnorml"/>
        <w:numPr>
          <w:ilvl w:val="0"/>
          <w:numId w:val="23"/>
        </w:num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felhasználó dönthet úgy is, hogy a munkamenetet lezárja (Nem-re kattint), ami egy &lt;Mégsem&gt; gomb megnyomásával egyenértékű, azaz a kliens mentés nélkül bezárja a képernyőt. Ebben az esetben a &lt;Mégsem&gt; gomb megnyomása esetén leírt folyamatok hajtódnak végre.</w:t>
      </w:r>
    </w:p>
    <w:p w14:paraId="7FEFA1E2" w14:textId="77777777" w:rsidR="000432A9" w:rsidRDefault="000432A9" w:rsidP="000432A9">
      <w:pPr>
        <w:pStyle w:val="Cnorml"/>
        <w:numPr>
          <w:ilvl w:val="0"/>
          <w:numId w:val="22"/>
        </w:numPr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„CLOSED_ACTIVITY” – valamilyen esemény folytán a munkamenet megszakadt, és a munkamenet a háttérben már lezárásra került, a szerkesztés NEM folytatható. Ebben az esetben a kliensnek mentés nélkül be kell zárnia a képernyőt. Ilyen akkor fordulhat elő, ha hosszabb kihagyás (rendszerparaméterben meghatározandó – alapértelmezetten 10 perc) után küldött a kliens újra életjelet.</w:t>
      </w:r>
    </w:p>
    <w:p w14:paraId="27224FEB" w14:textId="77777777" w:rsidR="000432A9" w:rsidRDefault="000432A9" w:rsidP="000432A9">
      <w:pPr>
        <w:pStyle w:val="Cnorml"/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kliens az alábbi üzenetet jeleníti meg:</w:t>
      </w:r>
    </w:p>
    <w:p w14:paraId="6A60A4BD" w14:textId="77777777" w:rsidR="000432A9" w:rsidRDefault="000432A9" w:rsidP="00BF5F31">
      <w:pPr>
        <w:pStyle w:val="Cnorml"/>
        <w:ind w:left="72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4A99307E" wp14:editId="71E63A85">
            <wp:extent cx="3420000" cy="1266948"/>
            <wp:effectExtent l="0" t="0" r="9525" b="0"/>
            <wp:docPr id="144182639" name="Kép 144182639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Betűtípus, képernyőkép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2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39C" w14:textId="77777777" w:rsidR="000432A9" w:rsidRDefault="000432A9" w:rsidP="000432A9">
      <w:pPr>
        <w:pStyle w:val="Cnorml"/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Az &lt;OK&gt; gombra kattintás után a &lt;Mégsem&gt; gomb megnyomása esetén leírt folyamatok hajtódnak végre.</w:t>
      </w:r>
    </w:p>
    <w:p w14:paraId="536EBF31" w14:textId="77777777" w:rsidR="000432A9" w:rsidRPr="003D3312" w:rsidRDefault="000432A9" w:rsidP="000432A9">
      <w:pPr>
        <w:pStyle w:val="Cnorml"/>
        <w:numPr>
          <w:ilvl w:val="0"/>
          <w:numId w:val="22"/>
        </w:numPr>
        <w:ind w:left="720"/>
        <w:rPr>
          <w:rFonts w:cstheme="minorHAnsi"/>
          <w:color w:val="000000" w:themeColor="text1"/>
          <w:szCs w:val="24"/>
        </w:rPr>
      </w:pPr>
      <w:r w:rsidRPr="003D3312">
        <w:rPr>
          <w:rFonts w:cstheme="minorHAnsi"/>
          <w:color w:val="000000" w:themeColor="text1"/>
          <w:szCs w:val="24"/>
        </w:rPr>
        <w:t>„</w:t>
      </w:r>
      <w:r w:rsidRPr="003D3312">
        <w:rPr>
          <w:rFonts w:cstheme="minorHAnsi"/>
        </w:rPr>
        <w:t>ERROR:MISSING_ACTIVITY</w:t>
      </w:r>
      <w:r w:rsidRPr="003D3312">
        <w:rPr>
          <w:rFonts w:cstheme="minorHAnsi"/>
          <w:color w:val="000000" w:themeColor="text1"/>
          <w:szCs w:val="24"/>
        </w:rPr>
        <w:t>” – valamilyen hiba folytán a munkamenet nem található, akkor az eljárás ezt az üzenetet küldi vissza, majd bezárja a képernyőt.</w:t>
      </w:r>
    </w:p>
    <w:p w14:paraId="5AA9AB7E" w14:textId="77777777" w:rsidR="000432A9" w:rsidRDefault="000432A9" w:rsidP="00BF5F31">
      <w:pPr>
        <w:pStyle w:val="Cnorml"/>
        <w:ind w:left="720"/>
        <w:jc w:val="center"/>
        <w:rPr>
          <w:rFonts w:cstheme="minorHAnsi"/>
          <w:color w:val="000000" w:themeColor="text1"/>
          <w:szCs w:val="24"/>
          <w:highlight w:val="yellow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285FFDF9" wp14:editId="059F0477">
            <wp:extent cx="3420000" cy="1246956"/>
            <wp:effectExtent l="0" t="0" r="0" b="0"/>
            <wp:docPr id="10" name="Kép 10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Betűtípus, képernyőkép, tervezés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2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E1CE" w14:textId="77777777" w:rsidR="000432A9" w:rsidRDefault="000432A9" w:rsidP="000432A9">
      <w:pPr>
        <w:pStyle w:val="Cnorml"/>
        <w:ind w:left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Az &lt;OK&gt; gombra kattintás után a &lt;Mégsem&gt; gomb megnyomása esetén leírt folyamatok hajtódnak végre.</w:t>
      </w:r>
    </w:p>
    <w:p w14:paraId="33F77E4B" w14:textId="77777777" w:rsidR="000432A9" w:rsidRDefault="000432A9" w:rsidP="000432A9">
      <w:pPr>
        <w:pStyle w:val="Cnorml"/>
        <w:spacing w:before="0" w:after="0"/>
        <w:ind w:left="0"/>
      </w:pPr>
    </w:p>
    <w:p w14:paraId="38B4D0A6" w14:textId="77777777" w:rsidR="000432A9" w:rsidRDefault="000432A9" w:rsidP="000432A9">
      <w:pPr>
        <w:pStyle w:val="Cnorml"/>
        <w:ind w:left="0"/>
      </w:pPr>
      <w:r>
        <w:t>Amennyiben a felhasználó megtekintésre nyitotta meg a képernyőt, a kliens meghívja 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 az alábbi bemenő paraméterekkel:</w:t>
      </w:r>
    </w:p>
    <w:p w14:paraId="0BB53C23" w14:textId="1C5E9AC3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Ablakazonosító (’WINDOW_ID’): „H03_01”</w:t>
      </w:r>
    </w:p>
    <w:p w14:paraId="42D0B74C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Esemény (’ACTIVITY’): „</w:t>
      </w:r>
      <w:proofErr w:type="spellStart"/>
      <w:r>
        <w:t>WindowOpen</w:t>
      </w:r>
      <w:proofErr w:type="spellEnd"/>
      <w:r>
        <w:t>”</w:t>
      </w:r>
    </w:p>
    <w:p w14:paraId="5C14BB5F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AD felhasználó (’AD_USER’): bejelentkezett felhasználó AD azonosítója</w:t>
      </w:r>
    </w:p>
    <w:p w14:paraId="22650068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GVK felhasználó (’GVK_USER’): GVK felhasználói profil azonosítója</w:t>
      </w:r>
    </w:p>
    <w:p w14:paraId="17CD67E8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>
        <w:t>Esemény kiegészítő információk (’ACTIVITY_EXT’): „</w:t>
      </w:r>
      <w:proofErr w:type="spellStart"/>
      <w:r>
        <w:t>View</w:t>
      </w:r>
      <w:proofErr w:type="spellEnd"/>
      <w:r>
        <w:t>”</w:t>
      </w:r>
    </w:p>
    <w:p w14:paraId="3E17E5C1" w14:textId="77777777" w:rsidR="000432A9" w:rsidRPr="00721D47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azonosító (’MAIN_ID’): </w:t>
      </w:r>
      <w:r>
        <w:t>HUBA bejegyzés azonosítója</w:t>
      </w:r>
    </w:p>
    <w:p w14:paraId="35D5F8FA" w14:textId="77777777" w:rsidR="000432A9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</w:t>
      </w:r>
      <w:proofErr w:type="spellStart"/>
      <w:r w:rsidRPr="00721D47">
        <w:t>sub</w:t>
      </w:r>
      <w:proofErr w:type="spellEnd"/>
      <w:r w:rsidRPr="00721D47">
        <w:t xml:space="preserve"> azonosító (’SUB_ID’): NULL</w:t>
      </w:r>
    </w:p>
    <w:p w14:paraId="6CBD5CD1" w14:textId="77777777" w:rsidR="000432A9" w:rsidRPr="00491E5A" w:rsidRDefault="000432A9" w:rsidP="000432A9">
      <w:pPr>
        <w:pStyle w:val="Cnorml"/>
        <w:numPr>
          <w:ilvl w:val="0"/>
          <w:numId w:val="15"/>
        </w:numPr>
        <w:spacing w:before="0" w:after="0"/>
      </w:pPr>
      <w:r w:rsidRPr="00491E5A">
        <w:t>Előzmény felhasználói aktivitás azonosító (’PRE_ACTIVITY_ID’): NULL</w:t>
      </w:r>
    </w:p>
    <w:p w14:paraId="1C8166A9" w14:textId="77777777" w:rsidR="002B4956" w:rsidRDefault="002B4956" w:rsidP="00D207F4">
      <w:pPr>
        <w:pStyle w:val="Cnorml"/>
        <w:ind w:left="0"/>
      </w:pPr>
    </w:p>
    <w:p w14:paraId="6D3F4715" w14:textId="73FCFB64" w:rsidR="00D207F4" w:rsidRDefault="00D02FE4" w:rsidP="00D207F4">
      <w:pPr>
        <w:pStyle w:val="Cnorml"/>
        <w:ind w:left="0"/>
      </w:pPr>
      <w:r w:rsidRPr="0009351B">
        <w:rPr>
          <w:rStyle w:val="Hiperhivatkozs"/>
          <w:color w:val="auto"/>
          <w:sz w:val="22"/>
          <w:szCs w:val="20"/>
          <w:u w:val="none"/>
          <w:vertAlign w:val="superscript"/>
        </w:rPr>
        <w:t>#89248</w:t>
      </w:r>
      <w:r w:rsidRPr="0009351B">
        <w:rPr>
          <w:bCs/>
          <w:sz w:val="18"/>
          <w:szCs w:val="20"/>
        </w:rPr>
        <w:t xml:space="preserve"> </w:t>
      </w:r>
      <w:r w:rsidR="00D207F4">
        <w:t>Ezután a kliens minden kereső paraméterre vonatkozóan meghívja az „</w:t>
      </w:r>
      <w:r w:rsidR="00D207F4" w:rsidRPr="003B0F27">
        <w:rPr>
          <w:b/>
          <w:bCs/>
        </w:rPr>
        <w:t>S_08</w:t>
      </w:r>
      <w:r w:rsidR="00D207F4" w:rsidRPr="0076358D">
        <w:rPr>
          <w:b/>
          <w:bCs/>
        </w:rPr>
        <w:t xml:space="preserve"> - Lekérdezési paraméterek értékkészletének lekérdezés</w:t>
      </w:r>
      <w:r w:rsidR="00D207F4">
        <w:rPr>
          <w:b/>
          <w:bCs/>
        </w:rPr>
        <w:t>e</w:t>
      </w:r>
      <w:r w:rsidR="00D207F4">
        <w:t>” szolgáltatást, bemenő paraméterként átadva neki az adatelem azonosítóját (</w:t>
      </w:r>
      <w:proofErr w:type="spellStart"/>
      <w:r w:rsidR="00D207F4">
        <w:t>AutosuggestId</w:t>
      </w:r>
      <w:proofErr w:type="spellEnd"/>
      <w:r w:rsidR="00D207F4">
        <w:t xml:space="preserve">). </w:t>
      </w:r>
    </w:p>
    <w:p w14:paraId="2F96DE66" w14:textId="77777777" w:rsidR="00D207F4" w:rsidRDefault="00D207F4" w:rsidP="00D207F4">
      <w:pPr>
        <w:pStyle w:val="Cnorml"/>
        <w:ind w:left="0"/>
      </w:pPr>
      <w:r>
        <w:t>Az S_08 hívások és az átadott értékek:</w:t>
      </w:r>
    </w:p>
    <w:p w14:paraId="47745834" w14:textId="44761927" w:rsidR="00D207F4" w:rsidRPr="004C1C63" w:rsidRDefault="00D207F4" w:rsidP="00D207F4">
      <w:pPr>
        <w:pStyle w:val="Cnorml"/>
        <w:numPr>
          <w:ilvl w:val="0"/>
          <w:numId w:val="10"/>
        </w:numPr>
      </w:pPr>
      <w:r w:rsidRPr="004C1C63">
        <w:t xml:space="preserve">Bejelentő </w:t>
      </w:r>
    </w:p>
    <w:p w14:paraId="218476B3" w14:textId="33AF57C2" w:rsidR="00D207F4" w:rsidRDefault="00D207F4" w:rsidP="00D207F4">
      <w:pPr>
        <w:pStyle w:val="Cnorml"/>
        <w:numPr>
          <w:ilvl w:val="0"/>
          <w:numId w:val="10"/>
        </w:numPr>
      </w:pPr>
      <w:r>
        <w:t>Bejelentés módja</w:t>
      </w:r>
    </w:p>
    <w:p w14:paraId="22BDC60C" w14:textId="77777777" w:rsidR="00D207F4" w:rsidRDefault="00D207F4" w:rsidP="00D207F4">
      <w:pPr>
        <w:pStyle w:val="Cnorml"/>
        <w:ind w:left="0"/>
      </w:pPr>
      <w:r>
        <w:t>A kliens az „</w:t>
      </w:r>
      <w:r w:rsidRPr="003B0F27">
        <w:rPr>
          <w:b/>
          <w:bCs/>
        </w:rPr>
        <w:t>S_08</w:t>
      </w:r>
      <w:r w:rsidRPr="001D67C2">
        <w:rPr>
          <w:b/>
          <w:bCs/>
        </w:rPr>
        <w:t xml:space="preserve"> - Lekérdezési paraméterek értékkészletének lekérdezése</w:t>
      </w:r>
      <w:r>
        <w:t xml:space="preserve">” szolgáltatás hívások során visszakapott listaszerű adatokkal feltölti az </w:t>
      </w:r>
      <w:proofErr w:type="spellStart"/>
      <w:r>
        <w:t>autocomplete</w:t>
      </w:r>
      <w:proofErr w:type="spellEnd"/>
      <w:r>
        <w:t xml:space="preserve"> (kiválasztási) funkcióval rendelkező szöveges beviteli mezők értékkészletét. A listákban az S_08 szolgáltatás által visszaadott ’text’ paraméter értékei jelennek meg.</w:t>
      </w:r>
    </w:p>
    <w:p w14:paraId="5F854033" w14:textId="77777777" w:rsidR="00D207F4" w:rsidRDefault="00D207F4" w:rsidP="00D207F4">
      <w:pPr>
        <w:pStyle w:val="Cnorml"/>
        <w:ind w:left="0"/>
      </w:pPr>
    </w:p>
    <w:p w14:paraId="28A90667" w14:textId="2B663CEB" w:rsidR="00D207F4" w:rsidRDefault="00D207F4" w:rsidP="00D207F4">
      <w:pPr>
        <w:pStyle w:val="Cnorml"/>
        <w:spacing w:before="0" w:after="0"/>
        <w:ind w:left="0"/>
      </w:pPr>
      <w:r>
        <w:t>A „</w:t>
      </w:r>
      <w:r w:rsidRPr="00840735">
        <w:rPr>
          <w:rStyle w:val="Hiperhivatkozs"/>
          <w:b/>
          <w:bCs/>
          <w:szCs w:val="24"/>
        </w:rPr>
        <w:t>H03_01</w:t>
      </w:r>
      <w:r w:rsidRPr="00840735">
        <w:rPr>
          <w:color w:val="0070C0"/>
          <w:szCs w:val="24"/>
        </w:rPr>
        <w:t xml:space="preserve"> </w:t>
      </w:r>
      <w:r w:rsidRPr="00840735">
        <w:rPr>
          <w:b/>
          <w:bCs/>
          <w:szCs w:val="24"/>
        </w:rPr>
        <w:t>- HUBA - Bejelent</w:t>
      </w:r>
      <w:r w:rsidR="00B35E27">
        <w:rPr>
          <w:b/>
          <w:bCs/>
          <w:szCs w:val="24"/>
        </w:rPr>
        <w:t>ő</w:t>
      </w:r>
      <w:r w:rsidRPr="00944BB6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ablak kétféle módon nyitható meg az </w:t>
      </w:r>
      <w:r w:rsidRPr="00944BB6">
        <w:rPr>
          <w:b/>
          <w:bCs/>
        </w:rPr>
        <w:t>„</w:t>
      </w:r>
      <w:r w:rsidRPr="00F65586">
        <w:rPr>
          <w:rStyle w:val="Hiperhivatkozs"/>
          <w:b/>
          <w:bCs/>
          <w:szCs w:val="24"/>
        </w:rPr>
        <w:t xml:space="preserve">H02_01 </w:t>
      </w:r>
      <w:r w:rsidRPr="00F65586">
        <w:rPr>
          <w:szCs w:val="24"/>
        </w:rPr>
        <w:t>-</w:t>
      </w:r>
      <w:r w:rsidRPr="00840735">
        <w:rPr>
          <w:szCs w:val="24"/>
        </w:rPr>
        <w:t xml:space="preserve"> </w:t>
      </w:r>
      <w:r w:rsidRPr="00840735">
        <w:rPr>
          <w:b/>
          <w:bCs/>
          <w:szCs w:val="24"/>
        </w:rPr>
        <w:t xml:space="preserve">HUBA </w:t>
      </w:r>
      <w:r>
        <w:rPr>
          <w:b/>
          <w:bCs/>
          <w:szCs w:val="24"/>
        </w:rPr>
        <w:t>- B</w:t>
      </w:r>
      <w:r w:rsidRPr="00840735">
        <w:rPr>
          <w:b/>
          <w:bCs/>
          <w:szCs w:val="24"/>
        </w:rPr>
        <w:t>ejegyzés kezelése</w:t>
      </w:r>
      <w:r>
        <w:rPr>
          <w:b/>
          <w:bCs/>
        </w:rPr>
        <w:t>”</w:t>
      </w:r>
      <w:r w:rsidRPr="00944BB6">
        <w:t xml:space="preserve"> </w:t>
      </w:r>
      <w:r>
        <w:t>ablakról, melyek az alábbiak:</w:t>
      </w:r>
    </w:p>
    <w:p w14:paraId="0D8BF46E" w14:textId="77777777" w:rsidR="00782719" w:rsidRDefault="00782719" w:rsidP="00782719">
      <w:pPr>
        <w:pStyle w:val="Cnorml"/>
        <w:numPr>
          <w:ilvl w:val="0"/>
          <w:numId w:val="11"/>
        </w:numPr>
      </w:pPr>
      <w:r>
        <w:t>Szerkesztés/Rögzítés</w:t>
      </w:r>
    </w:p>
    <w:p w14:paraId="6D12054D" w14:textId="4F69C9C9" w:rsidR="00782719" w:rsidRPr="00857035" w:rsidRDefault="00782719" w:rsidP="00782719">
      <w:pPr>
        <w:pStyle w:val="Cnorml"/>
        <w:numPr>
          <w:ilvl w:val="1"/>
          <w:numId w:val="11"/>
        </w:numPr>
        <w:spacing w:before="0" w:after="0"/>
      </w:pPr>
      <w:r w:rsidRPr="00857035">
        <w:t>Amennyiben a felhasználó rögzítésre nyitotta meg a képernyőt, a kliens az „</w:t>
      </w:r>
      <w:r w:rsidRPr="00857035">
        <w:rPr>
          <w:b/>
          <w:bCs/>
        </w:rPr>
        <w:t>S_27 – Felhasználói aktivitás naplózása</w:t>
      </w:r>
      <w:r w:rsidRPr="00857035">
        <w:rPr>
          <w:bCs/>
        </w:rPr>
        <w:t>”</w:t>
      </w:r>
      <w:r w:rsidRPr="00857035">
        <w:t xml:space="preserve"> szolgáltatástól </w:t>
      </w:r>
      <w:proofErr w:type="spellStart"/>
      <w:r w:rsidRPr="00857035">
        <w:t>visszakapot</w:t>
      </w:r>
      <w:proofErr w:type="spellEnd"/>
      <w:r w:rsidRPr="00857035">
        <w:t xml:space="preserve"> „</w:t>
      </w:r>
      <w:r w:rsidRPr="00857035">
        <w:rPr>
          <w:b/>
          <w:bCs/>
        </w:rPr>
        <w:t>ACTIVITY_ID</w:t>
      </w:r>
      <w:r w:rsidRPr="00857035">
        <w:t>”-</w:t>
      </w:r>
      <w:proofErr w:type="spellStart"/>
      <w:r w:rsidRPr="00857035">
        <w:t>val</w:t>
      </w:r>
      <w:proofErr w:type="spellEnd"/>
      <w:r w:rsidRPr="00857035">
        <w:t xml:space="preserve">, elindítja a Konkurenskezelés életjelküldés funkcióját, a </w:t>
      </w:r>
      <w:r w:rsidRPr="00857035">
        <w:rPr>
          <w:b/>
          <w:bCs/>
        </w:rPr>
        <w:t>„K_15_02 – Életjel küldés (SET_DATA_LIFESIGN)”</w:t>
      </w:r>
      <w:r w:rsidRPr="00857035">
        <w:t xml:space="preserve"> függvény 20mp-ént történő meghívásával.</w:t>
      </w:r>
    </w:p>
    <w:p w14:paraId="665EE6F7" w14:textId="4C30FBED" w:rsidR="00D207F4" w:rsidRDefault="00D207F4" w:rsidP="00D207F4">
      <w:pPr>
        <w:pStyle w:val="Cnorml"/>
        <w:numPr>
          <w:ilvl w:val="1"/>
          <w:numId w:val="11"/>
        </w:numPr>
        <w:spacing w:before="0" w:after="0"/>
      </w:pPr>
      <w:r>
        <w:t>A képernyő az alábbiak szerint töltődik fel tartalommal:</w:t>
      </w:r>
    </w:p>
    <w:p w14:paraId="42B7982A" w14:textId="558E0D42" w:rsidR="00D207F4" w:rsidRDefault="00FA709F" w:rsidP="00E46C5B">
      <w:pPr>
        <w:pStyle w:val="Cnorml"/>
        <w:numPr>
          <w:ilvl w:val="2"/>
          <w:numId w:val="11"/>
        </w:numPr>
        <w:spacing w:before="0" w:after="0"/>
      </w:pPr>
      <w:r>
        <w:t>Rögzítő neve</w:t>
      </w:r>
      <w:r w:rsidR="00A93DB7">
        <w:t xml:space="preserve"> – bejelentkezett GVK profil neve és ()-ben törzsszáma</w:t>
      </w:r>
    </w:p>
    <w:p w14:paraId="638C5013" w14:textId="06D3F691" w:rsidR="00FA709F" w:rsidRPr="00176D73" w:rsidRDefault="00FA709F" w:rsidP="00E46C5B">
      <w:pPr>
        <w:pStyle w:val="Cnorml"/>
        <w:numPr>
          <w:ilvl w:val="2"/>
          <w:numId w:val="11"/>
        </w:numPr>
        <w:spacing w:before="0" w:after="0"/>
      </w:pPr>
      <w:r>
        <w:t>Rögzítés ideje</w:t>
      </w:r>
      <w:r w:rsidR="00A93DB7">
        <w:t xml:space="preserve"> </w:t>
      </w:r>
      <w:r w:rsidR="00EE62DF">
        <w:t>–</w:t>
      </w:r>
      <w:r w:rsidR="00A93DB7">
        <w:t xml:space="preserve"> </w:t>
      </w:r>
      <w:r w:rsidR="00EE62DF">
        <w:t xml:space="preserve">a </w:t>
      </w:r>
      <w:r w:rsidR="00176D73">
        <w:t>„</w:t>
      </w:r>
      <w:r w:rsidR="00176D73" w:rsidRPr="00840735">
        <w:rPr>
          <w:rStyle w:val="Hiperhivatkozs"/>
          <w:b/>
          <w:bCs/>
          <w:szCs w:val="24"/>
        </w:rPr>
        <w:t>H03_01</w:t>
      </w:r>
      <w:r w:rsidR="00176D73" w:rsidRPr="00840735">
        <w:rPr>
          <w:color w:val="0070C0"/>
          <w:szCs w:val="24"/>
        </w:rPr>
        <w:t xml:space="preserve"> </w:t>
      </w:r>
      <w:r w:rsidR="00176D73" w:rsidRPr="00840735">
        <w:rPr>
          <w:b/>
          <w:bCs/>
          <w:szCs w:val="24"/>
        </w:rPr>
        <w:t xml:space="preserve">- HUBA </w:t>
      </w:r>
      <w:r w:rsidR="00176D73">
        <w:rPr>
          <w:b/>
          <w:bCs/>
          <w:szCs w:val="24"/>
        </w:rPr>
        <w:t>–</w:t>
      </w:r>
      <w:r w:rsidR="00176D73" w:rsidRPr="00840735">
        <w:rPr>
          <w:b/>
          <w:bCs/>
          <w:szCs w:val="24"/>
        </w:rPr>
        <w:t xml:space="preserve"> Bejelent</w:t>
      </w:r>
      <w:r w:rsidR="00F77357">
        <w:rPr>
          <w:b/>
          <w:bCs/>
          <w:szCs w:val="24"/>
        </w:rPr>
        <w:t>ő</w:t>
      </w:r>
      <w:r w:rsidR="00176D73">
        <w:rPr>
          <w:b/>
          <w:bCs/>
          <w:szCs w:val="24"/>
        </w:rPr>
        <w:t xml:space="preserve">” </w:t>
      </w:r>
      <w:r w:rsidR="00176D73" w:rsidRPr="00176D73">
        <w:rPr>
          <w:szCs w:val="24"/>
        </w:rPr>
        <w:t>ablak megnyitásának ideje</w:t>
      </w:r>
    </w:p>
    <w:p w14:paraId="6E1C0599" w14:textId="72E698F7" w:rsidR="00D207F4" w:rsidRDefault="00D207F4" w:rsidP="00D207F4">
      <w:pPr>
        <w:pStyle w:val="Cnorml"/>
        <w:numPr>
          <w:ilvl w:val="1"/>
          <w:numId w:val="11"/>
        </w:numPr>
        <w:spacing w:before="0" w:after="0"/>
      </w:pPr>
      <w:r>
        <w:t xml:space="preserve">A többi mező üres, a </w:t>
      </w:r>
      <w:r>
        <w:rPr>
          <w:szCs w:val="24"/>
        </w:rPr>
        <w:t xml:space="preserve">GVK profil azonosítójú felhasználónak </w:t>
      </w:r>
      <w:r>
        <w:t>kell tartalommal feltöltenie.</w:t>
      </w:r>
    </w:p>
    <w:p w14:paraId="195F1009" w14:textId="57405BD9" w:rsidR="00BF71B7" w:rsidRDefault="00BF71B7" w:rsidP="00D207F4">
      <w:pPr>
        <w:pStyle w:val="Cnorml"/>
        <w:numPr>
          <w:ilvl w:val="1"/>
          <w:numId w:val="11"/>
        </w:numPr>
        <w:spacing w:before="0" w:after="0"/>
      </w:pPr>
      <w:r w:rsidRPr="003A23BD">
        <w:t>A megadott adatok nem módosíthatóak.</w:t>
      </w:r>
    </w:p>
    <w:p w14:paraId="538EC0D8" w14:textId="77777777" w:rsidR="00A3147B" w:rsidRPr="003A23BD" w:rsidRDefault="00A3147B" w:rsidP="00A3147B">
      <w:pPr>
        <w:pStyle w:val="Cnorml"/>
        <w:spacing w:before="0" w:after="0"/>
        <w:ind w:left="1440"/>
      </w:pPr>
    </w:p>
    <w:p w14:paraId="56259864" w14:textId="67D35C59" w:rsidR="00D207F4" w:rsidRDefault="00D207F4" w:rsidP="00D207F4">
      <w:pPr>
        <w:pStyle w:val="Cnorml"/>
        <w:numPr>
          <w:ilvl w:val="0"/>
          <w:numId w:val="11"/>
        </w:numPr>
        <w:spacing w:before="0" w:after="0"/>
      </w:pPr>
      <w:r>
        <w:lastRenderedPageBreak/>
        <w:t>Megtekintés</w:t>
      </w:r>
    </w:p>
    <w:p w14:paraId="46072068" w14:textId="77777777" w:rsidR="00D207F4" w:rsidRDefault="00D207F4" w:rsidP="00D207F4">
      <w:pPr>
        <w:pStyle w:val="Cnorml"/>
        <w:numPr>
          <w:ilvl w:val="1"/>
          <w:numId w:val="11"/>
        </w:numPr>
        <w:spacing w:before="0" w:after="0"/>
      </w:pPr>
      <w:r>
        <w:t xml:space="preserve">A </w:t>
      </w:r>
      <w:r>
        <w:rPr>
          <w:szCs w:val="24"/>
        </w:rPr>
        <w:t>GVK profil azonosítójú felhasználó</w:t>
      </w:r>
      <w:r>
        <w:t xml:space="preserve"> semmin nem módosíthat, csak a &lt;</w:t>
      </w:r>
      <w:r w:rsidRPr="00AE5056">
        <w:rPr>
          <w:b/>
        </w:rPr>
        <w:t>Mégsem</w:t>
      </w:r>
      <w:r>
        <w:t>&gt; gomb kezelhető.</w:t>
      </w:r>
    </w:p>
    <w:p w14:paraId="1A731551" w14:textId="0D052509" w:rsidR="00D207F4" w:rsidRDefault="00D207F4" w:rsidP="00D207F4">
      <w:pPr>
        <w:pStyle w:val="Cnorml"/>
        <w:numPr>
          <w:ilvl w:val="1"/>
          <w:numId w:val="11"/>
        </w:numPr>
        <w:spacing w:before="0" w:after="0"/>
      </w:pPr>
      <w:r w:rsidRPr="004A3675">
        <w:t>A</w:t>
      </w:r>
      <w:r w:rsidRPr="00500EAB">
        <w:t>z</w:t>
      </w:r>
      <w:r w:rsidRPr="004A3675">
        <w:t xml:space="preserve"> </w:t>
      </w:r>
      <w:r w:rsidRPr="004A3675">
        <w:rPr>
          <w:b/>
          <w:bCs/>
        </w:rPr>
        <w:t>„</w:t>
      </w:r>
      <w:hyperlink w:anchor="S_37" w:history="1">
        <w:r w:rsidR="001A38D6" w:rsidRPr="001A38D6">
          <w:rPr>
            <w:rStyle w:val="Hiperhivatkozs"/>
            <w:b/>
            <w:bCs/>
          </w:rPr>
          <w:t>S_</w:t>
        </w:r>
      </w:hyperlink>
      <w:r w:rsidR="001A38D6" w:rsidRPr="001A38D6">
        <w:rPr>
          <w:rStyle w:val="Hiperhivatkozs"/>
          <w:b/>
          <w:bCs/>
        </w:rPr>
        <w:t>49</w:t>
      </w:r>
      <w:r w:rsidR="001A38D6" w:rsidRPr="001A38D6">
        <w:rPr>
          <w:b/>
          <w:bCs/>
        </w:rPr>
        <w:t xml:space="preserve"> – Bejelentés </w:t>
      </w:r>
      <w:r w:rsidR="00857035">
        <w:rPr>
          <w:b/>
          <w:bCs/>
        </w:rPr>
        <w:t xml:space="preserve">adatok </w:t>
      </w:r>
      <w:r w:rsidR="001A38D6" w:rsidRPr="001A38D6">
        <w:rPr>
          <w:b/>
          <w:bCs/>
        </w:rPr>
        <w:t>lekérdezése (</w:t>
      </w:r>
      <w:proofErr w:type="spellStart"/>
      <w:r w:rsidR="001A38D6" w:rsidRPr="001A38D6">
        <w:rPr>
          <w:b/>
          <w:bCs/>
        </w:rPr>
        <w:t>getBejelentesAdat</w:t>
      </w:r>
      <w:proofErr w:type="spellEnd"/>
      <w:r w:rsidR="001A38D6" w:rsidRPr="001A38D6">
        <w:rPr>
          <w:b/>
          <w:bCs/>
        </w:rPr>
        <w:t>)</w:t>
      </w:r>
      <w:r w:rsidR="001A38D6">
        <w:rPr>
          <w:b/>
          <w:bCs/>
        </w:rPr>
        <w:t>”</w:t>
      </w:r>
      <w:r w:rsidRPr="001A38D6">
        <w:rPr>
          <w:b/>
          <w:bCs/>
        </w:rPr>
        <w:t xml:space="preserve"> </w:t>
      </w:r>
      <w:r w:rsidRPr="004A3675">
        <w:t xml:space="preserve">eljárás meghívásra került az </w:t>
      </w:r>
      <w:r w:rsidRPr="004A3675">
        <w:rPr>
          <w:b/>
          <w:bCs/>
        </w:rPr>
        <w:t>„</w:t>
      </w:r>
      <w:r w:rsidRPr="00F65586">
        <w:rPr>
          <w:rStyle w:val="Hiperhivatkozs"/>
          <w:b/>
          <w:bCs/>
          <w:szCs w:val="24"/>
        </w:rPr>
        <w:t xml:space="preserve">H02_01 </w:t>
      </w:r>
      <w:r w:rsidRPr="00F65586">
        <w:rPr>
          <w:szCs w:val="24"/>
        </w:rPr>
        <w:t>-</w:t>
      </w:r>
      <w:r w:rsidRPr="00840735">
        <w:rPr>
          <w:szCs w:val="24"/>
        </w:rPr>
        <w:t xml:space="preserve"> </w:t>
      </w:r>
      <w:r w:rsidRPr="00840735">
        <w:rPr>
          <w:b/>
          <w:bCs/>
          <w:szCs w:val="24"/>
        </w:rPr>
        <w:t xml:space="preserve">HUBA </w:t>
      </w:r>
      <w:r>
        <w:rPr>
          <w:b/>
          <w:bCs/>
          <w:szCs w:val="24"/>
        </w:rPr>
        <w:t>- B</w:t>
      </w:r>
      <w:r w:rsidRPr="00840735">
        <w:rPr>
          <w:b/>
          <w:bCs/>
          <w:szCs w:val="24"/>
        </w:rPr>
        <w:t>ejegyzés kezelése</w:t>
      </w:r>
      <w:r w:rsidRPr="004A3675">
        <w:rPr>
          <w:b/>
          <w:bCs/>
        </w:rPr>
        <w:t>”</w:t>
      </w:r>
      <w:r w:rsidRPr="004A3675">
        <w:t xml:space="preserve"> ablakon </w:t>
      </w:r>
      <w:r w:rsidR="001A38D6">
        <w:t>lévő HUBA azonosítóval</w:t>
      </w:r>
      <w:r w:rsidRPr="004A3675">
        <w:t>, ami feltölti a szükséges mezőket a képernyőn.</w:t>
      </w:r>
      <w:r>
        <w:t xml:space="preserve"> </w:t>
      </w:r>
    </w:p>
    <w:p w14:paraId="7F06E188" w14:textId="77777777" w:rsidR="00D207F4" w:rsidRDefault="00D207F4" w:rsidP="00D207F4">
      <w:pPr>
        <w:pStyle w:val="Cnorml"/>
        <w:spacing w:before="0" w:after="0"/>
        <w:ind w:left="720"/>
      </w:pPr>
    </w:p>
    <w:p w14:paraId="74AF0C2E" w14:textId="77777777" w:rsidR="009051DD" w:rsidRDefault="009051DD" w:rsidP="009051DD">
      <w:pPr>
        <w:pStyle w:val="Ctblzatcmnorml"/>
        <w:keepNext/>
        <w:ind w:left="0"/>
      </w:pPr>
      <w:r w:rsidRPr="00CF2D00">
        <w:t>Kereső paraméterek megadása</w:t>
      </w:r>
    </w:p>
    <w:p w14:paraId="7A7325C9" w14:textId="77777777" w:rsidR="009051DD" w:rsidRDefault="009051DD" w:rsidP="009051DD">
      <w:pPr>
        <w:pStyle w:val="Cnorml"/>
        <w:ind w:left="0"/>
      </w:pPr>
      <w:r>
        <w:t>A felületen minden egyes kereső paraméter az alábbi vezérlőkkel rendelkezik:</w:t>
      </w:r>
    </w:p>
    <w:p w14:paraId="22466A21" w14:textId="4B92BEFE" w:rsidR="009051DD" w:rsidRDefault="009051DD" w:rsidP="00E665C2">
      <w:pPr>
        <w:pStyle w:val="Cnorml"/>
        <w:numPr>
          <w:ilvl w:val="0"/>
          <w:numId w:val="25"/>
        </w:numPr>
      </w:pPr>
      <w:proofErr w:type="spellStart"/>
      <w:r w:rsidRPr="009051DD">
        <w:rPr>
          <w:b/>
          <w:bCs/>
        </w:rPr>
        <w:t>Autocomplete</w:t>
      </w:r>
      <w:proofErr w:type="spellEnd"/>
      <w:r w:rsidRPr="009051DD">
        <w:rPr>
          <w:b/>
          <w:bCs/>
        </w:rPr>
        <w:t xml:space="preserve"> beviteli mező</w:t>
      </w:r>
      <w:r>
        <w:t xml:space="preserve">: A mezőbe kattintáskor még nem jelenik meg a lista, csak az </w:t>
      </w:r>
      <w:r w:rsidR="00AC3E75">
        <w:t>három</w:t>
      </w:r>
      <w:r>
        <w:t xml:space="preserve"> karakter beírása után vagy a lefelé nyíl gomb kezelésekor. A beírt szövegtöredék alapján a rendszer folyamatosan </w:t>
      </w:r>
      <w:r w:rsidRPr="00BF5F31">
        <w:t>frissíti a lista tartalmát, melyben csak a megadott szövegtöredék</w:t>
      </w:r>
      <w:r w:rsidR="00853C5A" w:rsidRPr="00BF5F31">
        <w:t xml:space="preserve">kel </w:t>
      </w:r>
      <w:r w:rsidR="00853C5A" w:rsidRPr="00BF5F31">
        <w:rPr>
          <w:vertAlign w:val="superscript"/>
        </w:rPr>
        <w:t>#</w:t>
      </w:r>
      <w:proofErr w:type="gramStart"/>
      <w:r w:rsidR="00853C5A" w:rsidRPr="00BF5F31">
        <w:rPr>
          <w:vertAlign w:val="superscript"/>
        </w:rPr>
        <w:t>98613</w:t>
      </w:r>
      <w:r w:rsidR="00853C5A" w:rsidRPr="00BF5F31">
        <w:t xml:space="preserve">  kezdődő</w:t>
      </w:r>
      <w:proofErr w:type="gramEnd"/>
      <w:r w:rsidRPr="00BF5F31">
        <w:t xml:space="preserve"> </w:t>
      </w:r>
      <w:r w:rsidRPr="00BF5F31">
        <w:rPr>
          <w:strike/>
        </w:rPr>
        <w:t>tartalmazó</w:t>
      </w:r>
      <w:r w:rsidRPr="00BF5F31">
        <w:t xml:space="preserve"> értékek</w:t>
      </w:r>
      <w:r>
        <w:t xml:space="preserve"> </w:t>
      </w:r>
      <w:r w:rsidR="00853C5A" w:rsidRPr="00853C5A">
        <w:rPr>
          <w:vertAlign w:val="superscript"/>
        </w:rPr>
        <w:t>#98613</w:t>
      </w:r>
      <w:r w:rsidR="00853C5A" w:rsidRPr="00853C5A">
        <w:t xml:space="preserve"> </w:t>
      </w:r>
      <w:r w:rsidR="00853C5A" w:rsidRPr="00853C5A">
        <w:rPr>
          <w:vertAlign w:val="superscript"/>
        </w:rPr>
        <w:t>vége</w:t>
      </w:r>
      <w:r w:rsidR="00853C5A">
        <w:t xml:space="preserve"> </w:t>
      </w:r>
      <w:r>
        <w:t xml:space="preserve">jelennek meg. A legördülő listából kiválasztva egy sort (egér kattintással vagy az ENTER gomb megnyomásával) a mezőben felvételre kerül a kiválasztott érték, valamint a beírt szűrő értéket törli a rendszer, továbbá a lista eltűnik. A listában nem szereplő, </w:t>
      </w:r>
      <w:proofErr w:type="spellStart"/>
      <w:r>
        <w:t>invalid</w:t>
      </w:r>
      <w:proofErr w:type="spellEnd"/>
      <w:r>
        <w:t xml:space="preserve"> (érvénytelen) értéket a kliens automatikusan eltávolítja a mező elhagyásakor. Kereséskor </w:t>
      </w:r>
      <w:r w:rsidR="001950F5">
        <w:t xml:space="preserve">3 karakter </w:t>
      </w:r>
      <w:proofErr w:type="spellStart"/>
      <w:r w:rsidR="001950F5">
        <w:t>megadáást</w:t>
      </w:r>
      <w:proofErr w:type="spellEnd"/>
      <w:r w:rsidR="001950F5">
        <w:t xml:space="preserve"> követően kezdődik el a </w:t>
      </w:r>
      <w:proofErr w:type="gramStart"/>
      <w:r w:rsidR="001950F5">
        <w:t>keresés.</w:t>
      </w:r>
      <w:r w:rsidR="00853C5A" w:rsidRPr="00853C5A">
        <w:rPr>
          <w:vertAlign w:val="superscript"/>
        </w:rPr>
        <w:t>#</w:t>
      </w:r>
      <w:proofErr w:type="gramEnd"/>
      <w:r w:rsidR="00853C5A" w:rsidRPr="00853C5A">
        <w:rPr>
          <w:vertAlign w:val="superscript"/>
        </w:rPr>
        <w:t>98613</w:t>
      </w:r>
      <w:r w:rsidR="00853C5A" w:rsidRPr="00853C5A">
        <w:t xml:space="preserve"> </w:t>
      </w:r>
      <w:r>
        <w:t>(</w:t>
      </w:r>
      <w:r w:rsidR="001950F5">
        <w:t xml:space="preserve">A megadott 3 karakter a név elejére keres csak, </w:t>
      </w:r>
      <w:r w:rsidR="00AC3E75">
        <w:t xml:space="preserve">nem </w:t>
      </w:r>
      <w:proofErr w:type="spellStart"/>
      <w:r w:rsidR="00AC3E75">
        <w:t>tartalmazzára</w:t>
      </w:r>
      <w:proofErr w:type="spellEnd"/>
      <w:r>
        <w:t>)</w:t>
      </w:r>
      <w:r w:rsidR="00853C5A">
        <w:t xml:space="preserve"> </w:t>
      </w:r>
      <w:r>
        <w:t xml:space="preserve"> </w:t>
      </w:r>
    </w:p>
    <w:p w14:paraId="11C634F2" w14:textId="0464CCAC" w:rsidR="00A227F3" w:rsidRPr="00A227F3" w:rsidRDefault="00A227F3" w:rsidP="00A227F3">
      <w:pPr>
        <w:pStyle w:val="Cnorml"/>
        <w:numPr>
          <w:ilvl w:val="0"/>
          <w:numId w:val="25"/>
        </w:numPr>
        <w:rPr>
          <w:vertAlign w:val="superscript"/>
        </w:rPr>
      </w:pPr>
      <w:r w:rsidRPr="00F77CBD">
        <w:rPr>
          <w:b/>
          <w:bCs/>
        </w:rPr>
        <w:t xml:space="preserve">Dátum </w:t>
      </w:r>
      <w:r w:rsidR="00A040C1">
        <w:rPr>
          <w:b/>
          <w:bCs/>
        </w:rPr>
        <w:t xml:space="preserve">és időpont </w:t>
      </w:r>
      <w:r w:rsidRPr="00F77CBD">
        <w:rPr>
          <w:b/>
          <w:bCs/>
        </w:rPr>
        <w:t>választás naptárból</w:t>
      </w:r>
      <w:r>
        <w:t xml:space="preserve">: A </w:t>
      </w:r>
      <w:r>
        <w:rPr>
          <w:noProof/>
          <w:lang w:eastAsia="hu-HU"/>
        </w:rPr>
        <w:drawing>
          <wp:inline distT="0" distB="0" distL="0" distR="0" wp14:anchorId="57D14322" wp14:editId="12095CAD">
            <wp:extent cx="1082040" cy="265100"/>
            <wp:effectExtent l="0" t="0" r="3810" b="1905"/>
            <wp:docPr id="2101000648" name="Kép 210100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736" cy="2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mezőben a </w:t>
      </w:r>
      <w:r>
        <w:rPr>
          <w:noProof/>
          <w:lang w:eastAsia="hu-HU"/>
        </w:rPr>
        <w:drawing>
          <wp:inline distT="0" distB="0" distL="0" distR="0" wp14:anchorId="0C350CDA" wp14:editId="6A3ABCEB">
            <wp:extent cx="221226" cy="228600"/>
            <wp:effectExtent l="0" t="0" r="7620" b="0"/>
            <wp:docPr id="2101000649" name="Kép 210100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335" cy="2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ikonra kattintva választható ki egy nap. Az aktuális nap háttérszíne halvány rózsaszín. </w:t>
      </w:r>
    </w:p>
    <w:p w14:paraId="754CDF90" w14:textId="77777777" w:rsidR="009051DD" w:rsidRDefault="009051DD" w:rsidP="00BF71B7">
      <w:pPr>
        <w:pStyle w:val="Ctblzatcmnorml"/>
        <w:keepNext/>
        <w:ind w:left="0"/>
      </w:pPr>
    </w:p>
    <w:p w14:paraId="54950A0A" w14:textId="77777777" w:rsidR="009051DD" w:rsidRDefault="009051DD" w:rsidP="00BF71B7">
      <w:pPr>
        <w:pStyle w:val="Ctblzatcmnorml"/>
        <w:keepNext/>
        <w:ind w:left="0"/>
      </w:pPr>
    </w:p>
    <w:p w14:paraId="6B04CD9B" w14:textId="21299DBC" w:rsidR="00BF71B7" w:rsidRDefault="00BF71B7" w:rsidP="00BF71B7">
      <w:pPr>
        <w:pStyle w:val="Ctblzatcmnorml"/>
        <w:keepNext/>
        <w:ind w:left="0"/>
      </w:pPr>
      <w:r>
        <w:t>Ablak</w:t>
      </w:r>
      <w:r w:rsidRPr="00CF2D00">
        <w:t xml:space="preserve"> működés</w:t>
      </w:r>
      <w:r>
        <w:t>e</w:t>
      </w:r>
    </w:p>
    <w:p w14:paraId="2A34D632" w14:textId="1D8564D3" w:rsidR="00BF71B7" w:rsidRPr="0061037C" w:rsidRDefault="00BF71B7" w:rsidP="00BF71B7">
      <w:pPr>
        <w:pStyle w:val="Cnorml"/>
        <w:spacing w:before="0" w:after="0"/>
      </w:pPr>
      <w:r>
        <w:t xml:space="preserve">Az </w:t>
      </w:r>
      <w:r w:rsidRPr="00944BB6">
        <w:rPr>
          <w:b/>
          <w:bCs/>
        </w:rPr>
        <w:t>„</w:t>
      </w:r>
      <w:r w:rsidRPr="00840735">
        <w:rPr>
          <w:rStyle w:val="Hiperhivatkozs"/>
          <w:b/>
          <w:bCs/>
          <w:szCs w:val="24"/>
        </w:rPr>
        <w:t>H03_01</w:t>
      </w:r>
      <w:r w:rsidRPr="00840735">
        <w:rPr>
          <w:color w:val="0070C0"/>
          <w:szCs w:val="24"/>
        </w:rPr>
        <w:t xml:space="preserve"> </w:t>
      </w:r>
      <w:r w:rsidRPr="00840735">
        <w:rPr>
          <w:b/>
          <w:bCs/>
          <w:szCs w:val="24"/>
        </w:rPr>
        <w:t xml:space="preserve">- HUBA </w:t>
      </w:r>
      <w:r>
        <w:rPr>
          <w:b/>
          <w:bCs/>
          <w:szCs w:val="24"/>
        </w:rPr>
        <w:t>–</w:t>
      </w:r>
      <w:r w:rsidRPr="00840735">
        <w:rPr>
          <w:b/>
          <w:bCs/>
          <w:szCs w:val="24"/>
        </w:rPr>
        <w:t xml:space="preserve"> Bejelent</w:t>
      </w:r>
      <w:r w:rsidR="00B35E27">
        <w:rPr>
          <w:b/>
          <w:bCs/>
          <w:szCs w:val="24"/>
        </w:rPr>
        <w:t>ő</w:t>
      </w:r>
      <w:r w:rsidRPr="00944BB6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ablak az alábbi adatbeviteli mezőket tartalmaz, </w:t>
      </w:r>
      <w:r w:rsidRPr="0061037C">
        <w:t>amelyek az alábbi funkciókkal és szabályokkal bírnak:</w:t>
      </w:r>
    </w:p>
    <w:p w14:paraId="527F0067" w14:textId="3A1BA00F" w:rsidR="00D207F4" w:rsidRPr="0061037C" w:rsidRDefault="00F018DB" w:rsidP="00BF71B7">
      <w:pPr>
        <w:pStyle w:val="Cnorml"/>
        <w:numPr>
          <w:ilvl w:val="0"/>
          <w:numId w:val="12"/>
        </w:numPr>
      </w:pPr>
      <w:r w:rsidRPr="0061037C">
        <w:rPr>
          <w:rStyle w:val="Hiperhivatkozs"/>
          <w:color w:val="auto"/>
          <w:u w:val="none"/>
          <w:vertAlign w:val="superscript"/>
        </w:rPr>
        <w:t>#</w:t>
      </w:r>
      <w:r w:rsidR="00857035" w:rsidRPr="0061037C">
        <w:rPr>
          <w:rStyle w:val="Hiperhivatkozs"/>
          <w:color w:val="auto"/>
          <w:u w:val="none"/>
          <w:vertAlign w:val="superscript"/>
        </w:rPr>
        <w:t>89247</w:t>
      </w:r>
      <w:r w:rsidRPr="0061037C">
        <w:rPr>
          <w:bCs/>
          <w:sz w:val="20"/>
        </w:rPr>
        <w:t xml:space="preserve"> </w:t>
      </w:r>
      <w:r w:rsidR="00BF71B7" w:rsidRPr="0061037C">
        <w:rPr>
          <w:b/>
          <w:bCs/>
        </w:rPr>
        <w:t>Bejelentő neve:</w:t>
      </w:r>
      <w:r w:rsidR="00C20240" w:rsidRPr="0061037C">
        <w:rPr>
          <w:b/>
          <w:bCs/>
        </w:rPr>
        <w:t xml:space="preserve"> </w:t>
      </w:r>
      <w:r w:rsidR="00251DD1" w:rsidRPr="0061037C">
        <w:t>a mező kitöltése kötelező</w:t>
      </w:r>
      <w:r w:rsidR="00500AFB">
        <w:t xml:space="preserve"> (</w:t>
      </w:r>
      <w:proofErr w:type="spellStart"/>
      <w:r w:rsidR="00500AFB">
        <w:t>kötelezőzés</w:t>
      </w:r>
      <w:proofErr w:type="spellEnd"/>
      <w:r w:rsidR="00500AFB">
        <w:t xml:space="preserve"> jelzése piros kerettel </w:t>
      </w:r>
      <w:r w:rsidR="00251DD1" w:rsidRPr="0061037C">
        <w:t xml:space="preserve">, az ablak betöltésekor piros kerettel és felirattal jelenik meg.  </w:t>
      </w:r>
      <w:r w:rsidR="00C20240" w:rsidRPr="0061037C">
        <w:t xml:space="preserve">Global AD </w:t>
      </w:r>
      <w:proofErr w:type="spellStart"/>
      <w:r w:rsidR="00C20240" w:rsidRPr="0061037C">
        <w:t>user</w:t>
      </w:r>
      <w:proofErr w:type="spellEnd"/>
      <w:r w:rsidR="00C20240" w:rsidRPr="0061037C">
        <w:t xml:space="preserve"> neve vagy szabad szövegesen beírt név rögzíthető.</w:t>
      </w:r>
      <w:r w:rsidR="009F25EC" w:rsidRPr="0061037C">
        <w:t xml:space="preserve"> Kereséskor töredék információkra is elindítható a keresés, </w:t>
      </w:r>
      <w:r w:rsidR="009F25EC" w:rsidRPr="00966241">
        <w:rPr>
          <w:strike/>
        </w:rPr>
        <w:t>tartalmazó kereséssel</w:t>
      </w:r>
      <w:r w:rsidR="00966241">
        <w:rPr>
          <w:strike/>
        </w:rPr>
        <w:t xml:space="preserve"> </w:t>
      </w:r>
      <w:r w:rsidR="00966241" w:rsidRPr="00853C5A">
        <w:rPr>
          <w:vertAlign w:val="superscript"/>
        </w:rPr>
        <w:t>#98613</w:t>
      </w:r>
      <w:r w:rsidR="00966241">
        <w:rPr>
          <w:vertAlign w:val="superscript"/>
        </w:rPr>
        <w:t xml:space="preserve"> </w:t>
      </w:r>
      <w:r w:rsidR="00966241" w:rsidRPr="00966241">
        <w:t>név eleji egyez</w:t>
      </w:r>
      <w:r w:rsidR="00966241">
        <w:t>é</w:t>
      </w:r>
      <w:r w:rsidR="00966241" w:rsidRPr="00966241">
        <w:t xml:space="preserve">ssel </w:t>
      </w:r>
      <w:r w:rsidR="00966241" w:rsidRPr="00853C5A">
        <w:rPr>
          <w:vertAlign w:val="superscript"/>
        </w:rPr>
        <w:t>#98613</w:t>
      </w:r>
      <w:r w:rsidR="009F25EC" w:rsidRPr="0061037C">
        <w:t xml:space="preserve">, de minimum 3 karaktert meg kell adnia a </w:t>
      </w:r>
      <w:r w:rsidR="009F25EC" w:rsidRPr="0061037C">
        <w:rPr>
          <w:szCs w:val="24"/>
        </w:rPr>
        <w:t>GVK profil azonosítójú felhasználónak</w:t>
      </w:r>
      <w:r w:rsidR="00047A85" w:rsidRPr="0061037C">
        <w:t xml:space="preserve">. </w:t>
      </w:r>
      <w:r w:rsidR="009054AA" w:rsidRPr="0061037C">
        <w:t xml:space="preserve"> ()-ben a kiválasztott AD-s felhasználó törzsszámát is meg kell jeleníteni.</w:t>
      </w:r>
    </w:p>
    <w:p w14:paraId="1DBBBC7F" w14:textId="77777777" w:rsidR="00500AFB" w:rsidRPr="00500AFB" w:rsidRDefault="00F018DB" w:rsidP="004F1B0F">
      <w:pPr>
        <w:pStyle w:val="Cnorml"/>
        <w:numPr>
          <w:ilvl w:val="0"/>
          <w:numId w:val="12"/>
        </w:numPr>
        <w:rPr>
          <w:b/>
          <w:bCs/>
        </w:rPr>
      </w:pPr>
      <w:r w:rsidRPr="00500AFB">
        <w:rPr>
          <w:rStyle w:val="Hiperhivatkozs"/>
          <w:color w:val="auto"/>
          <w:u w:val="none"/>
          <w:vertAlign w:val="superscript"/>
        </w:rPr>
        <w:t>#89248</w:t>
      </w:r>
      <w:r w:rsidRPr="00500AFB">
        <w:rPr>
          <w:bCs/>
          <w:sz w:val="20"/>
        </w:rPr>
        <w:t xml:space="preserve"> </w:t>
      </w:r>
      <w:r w:rsidR="00BF71B7" w:rsidRPr="00500AFB">
        <w:rPr>
          <w:b/>
          <w:bCs/>
        </w:rPr>
        <w:t>Bejelentő telefonszáma</w:t>
      </w:r>
      <w:r w:rsidR="00BF71B7" w:rsidRPr="00C20240">
        <w:t>:</w:t>
      </w:r>
      <w:r w:rsidR="00C20240" w:rsidRPr="00C20240">
        <w:t xml:space="preserve"> Global AD-s felhasználó esetén az AD-ban szereplő telefonszám</w:t>
      </w:r>
      <w:r w:rsidR="00C20240">
        <w:t>. Ez módosítható, átírható csak numerikus karakterekkel.</w:t>
      </w:r>
      <w:r w:rsidR="00500AFB">
        <w:t xml:space="preserve"> Ha a Bejelentés módja= ’Telefon’ kiválasztás esetén kötelezően kitöltendő mező a </w:t>
      </w:r>
      <w:r w:rsidR="00500AFB" w:rsidRPr="00C65BD5">
        <w:rPr>
          <w:i/>
          <w:iCs/>
        </w:rPr>
        <w:t>’Bejelentő telefonszáma</w:t>
      </w:r>
    </w:p>
    <w:p w14:paraId="484C24EE" w14:textId="1DF010A8" w:rsidR="00BF71B7" w:rsidRPr="00500AFB" w:rsidRDefault="00500AFB" w:rsidP="004F1B0F">
      <w:pPr>
        <w:pStyle w:val="Cnorml"/>
        <w:numPr>
          <w:ilvl w:val="0"/>
          <w:numId w:val="12"/>
        </w:numPr>
        <w:rPr>
          <w:b/>
          <w:bCs/>
        </w:rPr>
      </w:pPr>
      <w:r w:rsidRPr="00C65BD5">
        <w:rPr>
          <w:i/>
          <w:iCs/>
        </w:rPr>
        <w:t>’</w:t>
      </w:r>
      <w:r w:rsidR="00F018DB" w:rsidRPr="00500AFB">
        <w:rPr>
          <w:rStyle w:val="Hiperhivatkozs"/>
          <w:color w:val="auto"/>
          <w:u w:val="none"/>
          <w:vertAlign w:val="superscript"/>
        </w:rPr>
        <w:t>#89248</w:t>
      </w:r>
      <w:r w:rsidR="00F018DB" w:rsidRPr="00500AFB">
        <w:rPr>
          <w:bCs/>
          <w:sz w:val="20"/>
        </w:rPr>
        <w:t xml:space="preserve">  </w:t>
      </w:r>
      <w:r w:rsidR="00BF71B7" w:rsidRPr="00500AFB">
        <w:rPr>
          <w:b/>
          <w:bCs/>
        </w:rPr>
        <w:t>Bejelentés módja:</w:t>
      </w:r>
      <w:r w:rsidR="00C20240" w:rsidRPr="00500AFB">
        <w:rPr>
          <w:b/>
          <w:bCs/>
        </w:rPr>
        <w:t xml:space="preserve"> </w:t>
      </w:r>
      <w:r w:rsidR="00C20240">
        <w:t>a mező kitöltése kötelező</w:t>
      </w:r>
      <w:r>
        <w:t xml:space="preserve"> (</w:t>
      </w:r>
      <w:proofErr w:type="spellStart"/>
      <w:r>
        <w:t>kötelezőzés</w:t>
      </w:r>
      <w:proofErr w:type="spellEnd"/>
      <w:r>
        <w:t xml:space="preserve"> jelzése piros kerettel)</w:t>
      </w:r>
      <w:r w:rsidR="00C20240">
        <w:t xml:space="preserve">, az ablak betöltésekor piros kerettel és felirattal jelenik meg, és a </w:t>
      </w:r>
      <w:r w:rsidR="00C20240" w:rsidRPr="00500AFB">
        <w:rPr>
          <w:szCs w:val="24"/>
        </w:rPr>
        <w:t xml:space="preserve">GVK profil azonosítójú felhasználónak </w:t>
      </w:r>
      <w:r w:rsidR="00C61B0C" w:rsidRPr="00500AFB">
        <w:rPr>
          <w:szCs w:val="24"/>
        </w:rPr>
        <w:t>4</w:t>
      </w:r>
      <w:r w:rsidR="00C20240">
        <w:t xml:space="preserve"> választási lehetőség közül kell megadnia </w:t>
      </w:r>
      <w:r w:rsidR="00C20240">
        <w:lastRenderedPageBreak/>
        <w:t>egyet, amely hatására a mező felirata és kerete zöldre változ</w:t>
      </w:r>
      <w:r w:rsidR="00C20240" w:rsidRPr="00C61B0C">
        <w:t>ik</w:t>
      </w:r>
      <w:r w:rsidR="00C61B0C" w:rsidRPr="00C61B0C">
        <w:t>.</w:t>
      </w:r>
      <w:r w:rsidR="00C65BD5">
        <w:t xml:space="preserve"> ’Telefon’ kiválasztás esetén kötelezően kitöltendő mező a </w:t>
      </w:r>
      <w:r w:rsidR="00C65BD5" w:rsidRPr="00500AFB">
        <w:rPr>
          <w:i/>
          <w:iCs/>
        </w:rPr>
        <w:t>’Bejelentő telefonszáma’</w:t>
      </w:r>
      <w:r w:rsidR="00C65BD5">
        <w:t>.</w:t>
      </w:r>
    </w:p>
    <w:p w14:paraId="283B698C" w14:textId="1ADCC96F" w:rsidR="00BF71B7" w:rsidRPr="0076510F" w:rsidRDefault="00F60381" w:rsidP="00687B2C">
      <w:pPr>
        <w:pStyle w:val="Cnorml"/>
        <w:numPr>
          <w:ilvl w:val="0"/>
          <w:numId w:val="12"/>
        </w:numPr>
        <w:rPr>
          <w:b/>
          <w:bCs/>
        </w:rPr>
      </w:pPr>
      <w:r w:rsidRPr="000A7E4B">
        <w:rPr>
          <w:rStyle w:val="Hiperhivatkozs"/>
          <w:color w:val="auto"/>
          <w:u w:val="none"/>
          <w:vertAlign w:val="superscript"/>
        </w:rPr>
        <w:t>#892</w:t>
      </w:r>
      <w:r>
        <w:rPr>
          <w:rStyle w:val="Hiperhivatkozs"/>
          <w:color w:val="auto"/>
          <w:u w:val="none"/>
          <w:vertAlign w:val="superscript"/>
        </w:rPr>
        <w:t>48</w:t>
      </w:r>
      <w:r w:rsidRPr="000A7E4B">
        <w:rPr>
          <w:bCs/>
          <w:sz w:val="20"/>
        </w:rPr>
        <w:t xml:space="preserve"> </w:t>
      </w:r>
      <w:r w:rsidR="00BF71B7" w:rsidRPr="00BF71B7">
        <w:rPr>
          <w:b/>
          <w:bCs/>
        </w:rPr>
        <w:t>Bejelentés ideje:</w:t>
      </w:r>
      <w:r w:rsidR="00326887">
        <w:rPr>
          <w:b/>
          <w:bCs/>
        </w:rPr>
        <w:t xml:space="preserve"> </w:t>
      </w:r>
      <w:r w:rsidR="00326887">
        <w:t>a mező kitöltése kötelező</w:t>
      </w:r>
      <w:r w:rsidR="00500AFB">
        <w:t xml:space="preserve"> (</w:t>
      </w:r>
      <w:proofErr w:type="spellStart"/>
      <w:r w:rsidR="00500AFB">
        <w:t>kötelezőzés</w:t>
      </w:r>
      <w:proofErr w:type="spellEnd"/>
      <w:r w:rsidR="00500AFB">
        <w:t xml:space="preserve"> jelzése piros kerettel)</w:t>
      </w:r>
      <w:r w:rsidR="00326887">
        <w:t xml:space="preserve">, az ablak betöltésekor </w:t>
      </w:r>
      <w:r w:rsidR="00326887" w:rsidRPr="00687B2C">
        <w:t>a</w:t>
      </w:r>
      <w:r w:rsidR="00687B2C">
        <w:t xml:space="preserve"> </w:t>
      </w:r>
      <w:r w:rsidR="00687B2C" w:rsidRPr="0076510F">
        <w:rPr>
          <w:i/>
          <w:iCs/>
          <w:strike/>
        </w:rPr>
        <w:t xml:space="preserve">’Rögzítés </w:t>
      </w:r>
      <w:proofErr w:type="spellStart"/>
      <w:r w:rsidR="00687B2C" w:rsidRPr="0076510F">
        <w:rPr>
          <w:i/>
          <w:iCs/>
          <w:strike/>
        </w:rPr>
        <w:t>idejével</w:t>
      </w:r>
      <w:proofErr w:type="spellEnd"/>
      <w:r w:rsidR="00687B2C" w:rsidRPr="0076510F">
        <w:rPr>
          <w:i/>
          <w:iCs/>
          <w:strike/>
        </w:rPr>
        <w:t>’</w:t>
      </w:r>
      <w:r w:rsidR="00687B2C" w:rsidRPr="0076510F">
        <w:rPr>
          <w:strike/>
        </w:rPr>
        <w:t xml:space="preserve"> töltődik fel, de átírható, módosítható. N</w:t>
      </w:r>
      <w:r w:rsidR="00326887" w:rsidRPr="0076510F">
        <w:rPr>
          <w:strike/>
        </w:rPr>
        <w:t xml:space="preserve">em lehet </w:t>
      </w:r>
      <w:r w:rsidR="001F4BBA" w:rsidRPr="0076510F">
        <w:rPr>
          <w:strike/>
        </w:rPr>
        <w:t>régebbi</w:t>
      </w:r>
      <w:r w:rsidR="00326887" w:rsidRPr="0076510F">
        <w:rPr>
          <w:strike/>
        </w:rPr>
        <w:t xml:space="preserve"> a</w:t>
      </w:r>
      <w:r w:rsidR="001F4BBA" w:rsidRPr="0076510F">
        <w:rPr>
          <w:strike/>
        </w:rPr>
        <w:t xml:space="preserve"> rögzítés </w:t>
      </w:r>
      <w:proofErr w:type="spellStart"/>
      <w:r w:rsidR="001F4BBA" w:rsidRPr="0076510F">
        <w:rPr>
          <w:strike/>
        </w:rPr>
        <w:t>idejénél</w:t>
      </w:r>
      <w:proofErr w:type="spellEnd"/>
      <w:r w:rsidR="00687B2C" w:rsidRPr="0076510F">
        <w:rPr>
          <w:strike/>
        </w:rPr>
        <w:t>.</w:t>
      </w:r>
      <w:r w:rsidR="00246584" w:rsidRPr="0076510F">
        <w:rPr>
          <w:strike/>
        </w:rPr>
        <w:t xml:space="preserve"> Formátuma: ’ÉÉ/HH/NN ÓÓ:PP’ (pl. ’23/05/17 14:00’)</w:t>
      </w:r>
      <w:commentRangeStart w:id="9"/>
      <w:r w:rsidR="0076510F" w:rsidRPr="0076510F">
        <w:t xml:space="preserve">A </w:t>
      </w:r>
      <w:proofErr w:type="spellStart"/>
      <w:r w:rsidR="0076510F" w:rsidRPr="0076510F">
        <w:t>sysdate</w:t>
      </w:r>
      <w:proofErr w:type="spellEnd"/>
      <w:r w:rsidR="0076510F" w:rsidRPr="0076510F">
        <w:t xml:space="preserve"> dátumával töltődik fel, de az időpont része megadható legyen(üres legyen betöltéskor). A dátum </w:t>
      </w:r>
      <w:proofErr w:type="spellStart"/>
      <w:r w:rsidR="0076510F" w:rsidRPr="0076510F">
        <w:t>módosítható,régebbire</w:t>
      </w:r>
      <w:proofErr w:type="spellEnd"/>
      <w:r w:rsidR="0076510F" w:rsidRPr="0076510F">
        <w:t>. Formátuma: ’ÉÉ/HH/NN ÓÓ:PP’ (pl. ’23/05/17 14:00’)</w:t>
      </w:r>
      <w:commentRangeEnd w:id="9"/>
      <w:r w:rsidR="0076510F">
        <w:rPr>
          <w:rStyle w:val="Jegyzethivatkozs"/>
        </w:rPr>
        <w:commentReference w:id="9"/>
      </w:r>
    </w:p>
    <w:p w14:paraId="06513ACE" w14:textId="2DC12519" w:rsidR="00BF71B7" w:rsidRPr="00BF71B7" w:rsidRDefault="006F298C" w:rsidP="00BF71B7">
      <w:pPr>
        <w:pStyle w:val="Cnorml"/>
        <w:numPr>
          <w:ilvl w:val="0"/>
          <w:numId w:val="12"/>
        </w:numPr>
        <w:rPr>
          <w:b/>
          <w:bCs/>
        </w:rPr>
      </w:pPr>
      <w:r w:rsidRPr="000A7E4B">
        <w:rPr>
          <w:rStyle w:val="Hiperhivatkozs"/>
          <w:color w:val="auto"/>
          <w:u w:val="none"/>
          <w:vertAlign w:val="superscript"/>
        </w:rPr>
        <w:t>#892</w:t>
      </w:r>
      <w:r>
        <w:rPr>
          <w:rStyle w:val="Hiperhivatkozs"/>
          <w:color w:val="auto"/>
          <w:u w:val="none"/>
          <w:vertAlign w:val="superscript"/>
        </w:rPr>
        <w:t>49</w:t>
      </w:r>
      <w:r w:rsidRPr="000A7E4B">
        <w:rPr>
          <w:bCs/>
          <w:sz w:val="20"/>
        </w:rPr>
        <w:t xml:space="preserve"> </w:t>
      </w:r>
      <w:r w:rsidR="00BF71B7" w:rsidRPr="00BF71B7">
        <w:rPr>
          <w:b/>
          <w:bCs/>
        </w:rPr>
        <w:t>Rögzítő neve:</w:t>
      </w:r>
      <w:r w:rsidR="00687B2C">
        <w:rPr>
          <w:b/>
          <w:bCs/>
        </w:rPr>
        <w:t xml:space="preserve"> </w:t>
      </w:r>
      <w:r w:rsidR="00687B2C" w:rsidRPr="00687B2C">
        <w:t>a rögzítést végző GVK Felhasználó neve és (</w:t>
      </w:r>
      <w:r w:rsidR="001F4BBA">
        <w:t>)</w:t>
      </w:r>
      <w:r w:rsidR="00687B2C" w:rsidRPr="00687B2C">
        <w:t>-ben a törzsszáma</w:t>
      </w:r>
      <w:r w:rsidR="00687B2C">
        <w:t>. Értéke nem módosítható.</w:t>
      </w:r>
    </w:p>
    <w:p w14:paraId="18BAA78A" w14:textId="06D49AA5" w:rsidR="00687B2C" w:rsidRPr="00574B6C" w:rsidRDefault="006F298C" w:rsidP="00687B2C">
      <w:pPr>
        <w:pStyle w:val="Cnorml"/>
        <w:numPr>
          <w:ilvl w:val="0"/>
          <w:numId w:val="11"/>
        </w:numPr>
        <w:spacing w:before="0" w:after="0"/>
        <w:ind w:left="1418"/>
        <w:rPr>
          <w:strike/>
        </w:rPr>
      </w:pPr>
      <w:commentRangeStart w:id="10"/>
      <w:r w:rsidRPr="00574B6C">
        <w:rPr>
          <w:rStyle w:val="Hiperhivatkozs"/>
          <w:strike/>
          <w:color w:val="auto"/>
          <w:u w:val="none"/>
          <w:vertAlign w:val="superscript"/>
        </w:rPr>
        <w:t>#89249</w:t>
      </w:r>
      <w:r w:rsidRPr="00574B6C">
        <w:rPr>
          <w:bCs/>
          <w:strike/>
          <w:sz w:val="20"/>
        </w:rPr>
        <w:t xml:space="preserve"> </w:t>
      </w:r>
      <w:r w:rsidR="00BF71B7" w:rsidRPr="00574B6C">
        <w:rPr>
          <w:b/>
          <w:bCs/>
          <w:strike/>
        </w:rPr>
        <w:t>Rögzítés ideje:</w:t>
      </w:r>
      <w:r w:rsidR="00687B2C" w:rsidRPr="00574B6C">
        <w:rPr>
          <w:strike/>
        </w:rPr>
        <w:t xml:space="preserve"> a „</w:t>
      </w:r>
      <w:r w:rsidR="00687B2C" w:rsidRPr="00574B6C">
        <w:rPr>
          <w:rStyle w:val="Hiperhivatkozs"/>
          <w:b/>
          <w:bCs/>
          <w:strike/>
          <w:szCs w:val="24"/>
        </w:rPr>
        <w:t>H03_01</w:t>
      </w:r>
      <w:r w:rsidR="00687B2C" w:rsidRPr="00574B6C">
        <w:rPr>
          <w:strike/>
          <w:color w:val="0070C0"/>
          <w:szCs w:val="24"/>
        </w:rPr>
        <w:t xml:space="preserve"> </w:t>
      </w:r>
      <w:r w:rsidR="00687B2C" w:rsidRPr="00574B6C">
        <w:rPr>
          <w:b/>
          <w:bCs/>
          <w:strike/>
          <w:szCs w:val="24"/>
        </w:rPr>
        <w:t xml:space="preserve">- HUBA – Bejelentés” </w:t>
      </w:r>
      <w:r w:rsidR="00687B2C" w:rsidRPr="00574B6C">
        <w:rPr>
          <w:strike/>
          <w:szCs w:val="24"/>
        </w:rPr>
        <w:t>ablak megnyitásának ideje, értéke nem módosítható.</w:t>
      </w:r>
      <w:r w:rsidR="00246584" w:rsidRPr="00574B6C">
        <w:rPr>
          <w:strike/>
          <w:szCs w:val="24"/>
        </w:rPr>
        <w:t xml:space="preserve"> </w:t>
      </w:r>
      <w:r w:rsidR="00246584" w:rsidRPr="00574B6C">
        <w:rPr>
          <w:strike/>
        </w:rPr>
        <w:t>Formátuma: ’ÉÉ/HH/NN ÓÓ:PP’ (pl. ’23/05/17 14:00’)</w:t>
      </w:r>
      <w:commentRangeEnd w:id="10"/>
      <w:r w:rsidR="00574B6C">
        <w:rPr>
          <w:rStyle w:val="Jegyzethivatkozs"/>
        </w:rPr>
        <w:commentReference w:id="10"/>
      </w:r>
    </w:p>
    <w:p w14:paraId="04730F05" w14:textId="77777777" w:rsidR="009C2E29" w:rsidRDefault="009C2E29" w:rsidP="009C2E29">
      <w:pPr>
        <w:pStyle w:val="Ctblzatcmnorml"/>
        <w:keepNext/>
      </w:pPr>
    </w:p>
    <w:p w14:paraId="2831A373" w14:textId="394F8263" w:rsidR="009C2E29" w:rsidRPr="00741780" w:rsidRDefault="009C2E29" w:rsidP="00A3147B">
      <w:pPr>
        <w:pStyle w:val="Ctblzatcmnorml"/>
        <w:keepNext/>
        <w:ind w:left="0"/>
      </w:pPr>
      <w:r>
        <w:t>Nyomó</w:t>
      </w:r>
      <w:r w:rsidRPr="00CF2D00">
        <w:t>gombok működés</w:t>
      </w:r>
      <w:r>
        <w:t>e</w:t>
      </w:r>
      <w:r w:rsidR="00A3147B">
        <w:t xml:space="preserve"> </w:t>
      </w:r>
      <w:r w:rsidR="00A3147B" w:rsidRPr="00DC0FC3">
        <w:rPr>
          <w:rStyle w:val="Hiperhivatkozs"/>
          <w:b w:val="0"/>
          <w:bCs/>
          <w:color w:val="auto"/>
          <w:u w:val="none"/>
          <w:vertAlign w:val="superscript"/>
        </w:rPr>
        <w:t>#89251</w:t>
      </w:r>
    </w:p>
    <w:p w14:paraId="123298EF" w14:textId="49C7A08D" w:rsidR="009C2E29" w:rsidRDefault="009C2E29" w:rsidP="009C2E29">
      <w:pPr>
        <w:pStyle w:val="Cnorml"/>
        <w:spacing w:before="0" w:after="0"/>
        <w:rPr>
          <w:b/>
          <w:bCs/>
        </w:rPr>
      </w:pPr>
      <w:r>
        <w:rPr>
          <w:b/>
          <w:bCs/>
        </w:rPr>
        <w:t>Mentés</w:t>
      </w:r>
      <w:r w:rsidR="00986AB5">
        <w:rPr>
          <w:b/>
          <w:bCs/>
        </w:rPr>
        <w:t xml:space="preserve"> </w:t>
      </w:r>
    </w:p>
    <w:p w14:paraId="06B5047F" w14:textId="77777777" w:rsidR="00885445" w:rsidRDefault="00986AB5" w:rsidP="009C2E29">
      <w:pPr>
        <w:pStyle w:val="Cnorml"/>
        <w:spacing w:before="0" w:after="0"/>
        <w:rPr>
          <w:szCs w:val="24"/>
        </w:rPr>
      </w:pPr>
      <w:r w:rsidRPr="00986AB5">
        <w:rPr>
          <w:szCs w:val="24"/>
        </w:rPr>
        <w:t>Csak szerkesztés módban érhető el</w:t>
      </w:r>
      <w:r w:rsidR="00885445">
        <w:rPr>
          <w:szCs w:val="24"/>
        </w:rPr>
        <w:t>,</w:t>
      </w:r>
    </w:p>
    <w:p w14:paraId="7B5ADFA1" w14:textId="471707F2" w:rsidR="00885445" w:rsidRPr="00E5145D" w:rsidRDefault="00885445" w:rsidP="00885445">
      <w:pPr>
        <w:spacing w:before="60"/>
        <w:ind w:left="709"/>
        <w:jc w:val="both"/>
        <w:rPr>
          <w:sz w:val="24"/>
          <w:szCs w:val="24"/>
        </w:rPr>
      </w:pPr>
      <w:r w:rsidRPr="00E5145D">
        <w:rPr>
          <w:sz w:val="24"/>
          <w:szCs w:val="24"/>
        </w:rPr>
        <w:t>A</w:t>
      </w:r>
      <w:r w:rsidR="00307140">
        <w:rPr>
          <w:sz w:val="24"/>
          <w:szCs w:val="24"/>
        </w:rPr>
        <w:t xml:space="preserve"> </w:t>
      </w:r>
      <w:r w:rsidR="00307140">
        <w:rPr>
          <w:noProof/>
        </w:rPr>
        <w:drawing>
          <wp:inline distT="0" distB="0" distL="0" distR="0" wp14:anchorId="509F5B48" wp14:editId="157ADA64">
            <wp:extent cx="1415415" cy="283083"/>
            <wp:effectExtent l="0" t="0" r="0" b="3175"/>
            <wp:docPr id="487960964" name="Kép 1" descr="A képen Betűtípus, képernyőkép, emblém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60964" name="Kép 1" descr="A képen Betűtípus, képernyőkép, embléma, Grafika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49897" cy="2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45D">
        <w:rPr>
          <w:sz w:val="24"/>
          <w:szCs w:val="24"/>
        </w:rPr>
        <w:t xml:space="preserve"> </w:t>
      </w:r>
      <w:r w:rsidRPr="00E5145D">
        <w:rPr>
          <w:b/>
          <w:bCs/>
          <w:noProof/>
          <w:sz w:val="24"/>
          <w:szCs w:val="24"/>
          <w:lang w:eastAsia="hu-HU"/>
        </w:rPr>
        <w:t>Mentés</w:t>
      </w:r>
      <w:r w:rsidRPr="00E5145D">
        <w:rPr>
          <w:sz w:val="24"/>
          <w:szCs w:val="24"/>
        </w:rPr>
        <w:t xml:space="preserve"> nyomógomb csak azon GVK profil azonosítójú felhasználó számára elérhető, akihez az </w:t>
      </w:r>
      <w:r w:rsidRPr="00E5145D">
        <w:rPr>
          <w:b/>
          <w:bCs/>
          <w:sz w:val="24"/>
          <w:szCs w:val="24"/>
        </w:rPr>
        <w:t xml:space="preserve">OP_H03_01_BejelentésSzerkeszt </w:t>
      </w:r>
      <w:r w:rsidRPr="00E5145D">
        <w:rPr>
          <w:sz w:val="24"/>
          <w:szCs w:val="24"/>
        </w:rPr>
        <w:t xml:space="preserve">operandus hozzá van rendelve. </w:t>
      </w:r>
    </w:p>
    <w:p w14:paraId="15B6D19C" w14:textId="77777777" w:rsidR="00885445" w:rsidRDefault="00885445" w:rsidP="00A67452">
      <w:pPr>
        <w:pStyle w:val="Cnorml"/>
        <w:spacing w:before="0" w:after="0"/>
      </w:pPr>
      <w:r>
        <w:t xml:space="preserve">Ha a </w:t>
      </w:r>
      <w:r>
        <w:rPr>
          <w:szCs w:val="24"/>
        </w:rPr>
        <w:t xml:space="preserve">GVK profil azonosítójú felhasználó </w:t>
      </w:r>
      <w:r>
        <w:t>a &lt;</w:t>
      </w:r>
      <w:r w:rsidRPr="00AE5056">
        <w:rPr>
          <w:b/>
        </w:rPr>
        <w:t>Mentés</w:t>
      </w:r>
      <w:r>
        <w:t>&gt; gombra kattint, első körben egy ellenőrzés kerül lefuttatásra az alábbiak szerint:</w:t>
      </w:r>
    </w:p>
    <w:p w14:paraId="21940532" w14:textId="77777777" w:rsidR="00885445" w:rsidRDefault="00885445" w:rsidP="00885445">
      <w:pPr>
        <w:pStyle w:val="Cnorml"/>
        <w:numPr>
          <w:ilvl w:val="0"/>
          <w:numId w:val="11"/>
        </w:numPr>
        <w:ind w:left="1843"/>
        <w:rPr>
          <w:bCs/>
        </w:rPr>
      </w:pPr>
      <w:r w:rsidRPr="009C2E29">
        <w:rPr>
          <w:bCs/>
          <w:i/>
          <w:iCs/>
        </w:rPr>
        <w:t>’Bejelentő neve’</w:t>
      </w:r>
      <w:r w:rsidRPr="009C2E29">
        <w:rPr>
          <w:bCs/>
        </w:rPr>
        <w:t xml:space="preserve"> mező kitöltésre került-e</w:t>
      </w:r>
    </w:p>
    <w:p w14:paraId="4698197E" w14:textId="77777777" w:rsidR="00885445" w:rsidRPr="009C2E29" w:rsidRDefault="00885445" w:rsidP="00885445">
      <w:pPr>
        <w:pStyle w:val="Cnorml"/>
        <w:numPr>
          <w:ilvl w:val="0"/>
          <w:numId w:val="11"/>
        </w:numPr>
        <w:ind w:left="1843"/>
        <w:rPr>
          <w:bCs/>
        </w:rPr>
      </w:pPr>
      <w:r>
        <w:rPr>
          <w:bCs/>
          <w:i/>
          <w:iCs/>
        </w:rPr>
        <w:t xml:space="preserve">’Bejelentő telefonszáma’ </w:t>
      </w:r>
      <w:r w:rsidRPr="009C2E29">
        <w:rPr>
          <w:bCs/>
        </w:rPr>
        <w:t xml:space="preserve">mező kitöltésre került-e, ha a ’Bejelentés módja’ a </w:t>
      </w:r>
      <w:r>
        <w:rPr>
          <w:bCs/>
        </w:rPr>
        <w:t>’T</w:t>
      </w:r>
      <w:r w:rsidRPr="009C2E29">
        <w:rPr>
          <w:bCs/>
        </w:rPr>
        <w:t>elefon</w:t>
      </w:r>
      <w:r>
        <w:rPr>
          <w:bCs/>
        </w:rPr>
        <w:t>’</w:t>
      </w:r>
      <w:r w:rsidRPr="009C2E29">
        <w:rPr>
          <w:bCs/>
        </w:rPr>
        <w:t xml:space="preserve"> érték lett kiválasztva.</w:t>
      </w:r>
    </w:p>
    <w:p w14:paraId="5416D7CE" w14:textId="77777777" w:rsidR="00885445" w:rsidRPr="009C2E29" w:rsidRDefault="00885445" w:rsidP="00885445">
      <w:pPr>
        <w:pStyle w:val="Cnorml"/>
        <w:numPr>
          <w:ilvl w:val="0"/>
          <w:numId w:val="11"/>
        </w:numPr>
        <w:ind w:left="1843"/>
        <w:rPr>
          <w:bCs/>
        </w:rPr>
      </w:pPr>
      <w:r w:rsidRPr="009C2E29">
        <w:rPr>
          <w:bCs/>
          <w:i/>
          <w:iCs/>
        </w:rPr>
        <w:t>’Bejelentés módja’</w:t>
      </w:r>
      <w:r w:rsidRPr="009C2E29">
        <w:rPr>
          <w:bCs/>
        </w:rPr>
        <w:t xml:space="preserve"> mező kitöltésre került-e</w:t>
      </w:r>
    </w:p>
    <w:p w14:paraId="352ECD3D" w14:textId="76A43CF2" w:rsidR="00A67452" w:rsidRDefault="00A67452" w:rsidP="00A67452">
      <w:pPr>
        <w:pStyle w:val="Cnorml"/>
        <w:ind w:left="709"/>
      </w:pPr>
      <w:r w:rsidRPr="00A67452">
        <w:rPr>
          <w:vertAlign w:val="superscript"/>
        </w:rPr>
        <w:t>#92775</w:t>
      </w:r>
      <w:r>
        <w:t xml:space="preserve"> </w:t>
      </w:r>
      <w:r w:rsidRPr="00A67452">
        <w:rPr>
          <w:vertAlign w:val="superscript"/>
        </w:rPr>
        <w:t>eleje</w:t>
      </w:r>
      <w:r>
        <w:t xml:space="preserve"> Amennyiben a fenti feltételek teljesülnek, az ablak meghívja a </w:t>
      </w:r>
      <w:r w:rsidRPr="00FA193D">
        <w:rPr>
          <w:b/>
          <w:bCs/>
        </w:rPr>
        <w:t>„</w:t>
      </w:r>
      <w:r w:rsidRPr="00892922">
        <w:rPr>
          <w:b/>
          <w:bCs/>
        </w:rPr>
        <w:t>S_47 – Bejelentés adatok mentése (</w:t>
      </w:r>
      <w:proofErr w:type="spellStart"/>
      <w:r w:rsidRPr="00892922">
        <w:rPr>
          <w:b/>
          <w:bCs/>
        </w:rPr>
        <w:t>setBejelentesAdat</w:t>
      </w:r>
      <w:proofErr w:type="spellEnd"/>
      <w:r w:rsidRPr="00892922">
        <w:rPr>
          <w:b/>
          <w:bCs/>
        </w:rPr>
        <w:t>)</w:t>
      </w:r>
      <w:r w:rsidRPr="00FA193D">
        <w:rPr>
          <w:b/>
          <w:bCs/>
        </w:rPr>
        <w:t>”</w:t>
      </w:r>
      <w:r>
        <w:t xml:space="preserve"> eljárást, visszakapott SQL kód alapján jelenít meg pop-</w:t>
      </w:r>
      <w:proofErr w:type="spellStart"/>
      <w:r>
        <w:t>up</w:t>
      </w:r>
      <w:proofErr w:type="spellEnd"/>
      <w:r>
        <w:t xml:space="preserve"> ablakban:</w:t>
      </w:r>
    </w:p>
    <w:p w14:paraId="2545A3DB" w14:textId="77777777" w:rsidR="00F67B28" w:rsidRDefault="00F67B28" w:rsidP="00F67B28">
      <w:pPr>
        <w:pStyle w:val="Listaszerbekezds"/>
        <w:numPr>
          <w:ilvl w:val="0"/>
          <w:numId w:val="24"/>
        </w:numPr>
        <w:spacing w:after="160" w:line="259" w:lineRule="auto"/>
        <w:rPr>
          <w:rFonts w:cs="Calibri"/>
          <w:sz w:val="24"/>
          <w:szCs w:val="24"/>
        </w:rPr>
      </w:pPr>
      <w:r w:rsidRPr="002B0862">
        <w:rPr>
          <w:rFonts w:cs="Calibri"/>
          <w:sz w:val="24"/>
          <w:szCs w:val="24"/>
        </w:rPr>
        <w:t>A mentés sikeres, ha a státusz kód 200-as.</w:t>
      </w:r>
    </w:p>
    <w:p w14:paraId="5FBE9FB7" w14:textId="77777777" w:rsidR="00F50E25" w:rsidRPr="002B0862" w:rsidRDefault="00F50E25" w:rsidP="00F50E25">
      <w:pPr>
        <w:pStyle w:val="Listaszerbekezds"/>
        <w:numPr>
          <w:ilvl w:val="1"/>
          <w:numId w:val="24"/>
        </w:numPr>
        <w:spacing w:after="160" w:line="259" w:lineRule="auto"/>
        <w:rPr>
          <w:rFonts w:cs="Calibri"/>
          <w:sz w:val="24"/>
          <w:szCs w:val="24"/>
        </w:rPr>
      </w:pPr>
      <w:r w:rsidRPr="002B0862">
        <w:rPr>
          <w:rFonts w:cs="Calibri"/>
          <w:sz w:val="24"/>
          <w:szCs w:val="24"/>
        </w:rPr>
        <w:t>A képernyőn az alábbi folyamatok futnak le a lenti sorrendben:</w:t>
      </w:r>
    </w:p>
    <w:p w14:paraId="0754EAC1" w14:textId="77777777" w:rsidR="00F50E25" w:rsidRPr="002B0862" w:rsidRDefault="00F50E25" w:rsidP="00F50E25">
      <w:pPr>
        <w:pStyle w:val="Listaszerbekezds"/>
        <w:spacing w:after="160" w:line="259" w:lineRule="auto"/>
        <w:ind w:left="1778"/>
        <w:rPr>
          <w:rFonts w:cs="Calibri"/>
          <w:sz w:val="24"/>
          <w:szCs w:val="24"/>
        </w:rPr>
      </w:pPr>
    </w:p>
    <w:p w14:paraId="74DC4EF1" w14:textId="262D801B" w:rsidR="00A67452" w:rsidRDefault="007B7D35" w:rsidP="00F50E25">
      <w:pPr>
        <w:pStyle w:val="Cnorml"/>
        <w:ind w:left="709"/>
        <w:jc w:val="right"/>
      </w:pPr>
      <w:r>
        <w:rPr>
          <w:noProof/>
        </w:rPr>
        <w:lastRenderedPageBreak/>
        <w:drawing>
          <wp:inline distT="0" distB="0" distL="0" distR="0" wp14:anchorId="3A984F65" wp14:editId="01F60B0D">
            <wp:extent cx="4104017" cy="1492370"/>
            <wp:effectExtent l="0" t="0" r="0" b="0"/>
            <wp:docPr id="21322786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865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6132" cy="14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549E" w14:textId="53108B2E" w:rsidR="00F67B28" w:rsidRDefault="00F67B28" w:rsidP="00F67B28">
      <w:pPr>
        <w:pStyle w:val="Cnorml"/>
        <w:ind w:left="709"/>
        <w:jc w:val="center"/>
      </w:pPr>
    </w:p>
    <w:p w14:paraId="3C1BACD5" w14:textId="48AD1C81" w:rsidR="00F67B28" w:rsidRDefault="00F67B28" w:rsidP="000A7E73">
      <w:pPr>
        <w:pStyle w:val="Cnorml"/>
        <w:numPr>
          <w:ilvl w:val="1"/>
          <w:numId w:val="24"/>
        </w:numPr>
      </w:pPr>
      <w:r w:rsidRPr="007B7FAF">
        <w:t>A b</w:t>
      </w:r>
      <w:r>
        <w:t>ö</w:t>
      </w:r>
      <w:r w:rsidRPr="007B7FAF">
        <w:t>ngésző ablak be fog záródni</w:t>
      </w:r>
      <w:r>
        <w:t xml:space="preserve">”. Ha a </w:t>
      </w:r>
      <w:r>
        <w:rPr>
          <w:szCs w:val="24"/>
        </w:rPr>
        <w:t xml:space="preserve">GVK profil azonosítójú felhasználó </w:t>
      </w:r>
      <w:r>
        <w:t>az &lt;</w:t>
      </w:r>
      <w:r w:rsidRPr="00F67B28">
        <w:rPr>
          <w:b/>
          <w:bCs/>
        </w:rPr>
        <w:t>Rendben</w:t>
      </w:r>
      <w:r>
        <w:rPr>
          <w:b/>
          <w:bCs/>
        </w:rPr>
        <w:t>&gt;</w:t>
      </w:r>
      <w:r>
        <w:t>-</w:t>
      </w:r>
      <w:proofErr w:type="spellStart"/>
      <w:r>
        <w:t>ra</w:t>
      </w:r>
      <w:proofErr w:type="spellEnd"/>
      <w:r>
        <w:t xml:space="preserve"> kattint, az </w:t>
      </w:r>
      <w:r w:rsidRPr="00944BB6">
        <w:rPr>
          <w:b/>
          <w:bCs/>
        </w:rPr>
        <w:t>„</w:t>
      </w:r>
      <w:r w:rsidRPr="00840735">
        <w:rPr>
          <w:rStyle w:val="Hiperhivatkozs"/>
          <w:b/>
          <w:bCs/>
          <w:szCs w:val="24"/>
        </w:rPr>
        <w:t>H03_01</w:t>
      </w:r>
      <w:r w:rsidRPr="00840735">
        <w:rPr>
          <w:color w:val="0070C0"/>
          <w:szCs w:val="24"/>
        </w:rPr>
        <w:t xml:space="preserve"> </w:t>
      </w:r>
      <w:r w:rsidRPr="00840735">
        <w:rPr>
          <w:b/>
          <w:bCs/>
          <w:szCs w:val="24"/>
        </w:rPr>
        <w:t xml:space="preserve">- HUBA </w:t>
      </w:r>
      <w:r>
        <w:rPr>
          <w:b/>
          <w:bCs/>
          <w:szCs w:val="24"/>
        </w:rPr>
        <w:t>–</w:t>
      </w:r>
      <w:r w:rsidRPr="00840735">
        <w:rPr>
          <w:b/>
          <w:bCs/>
          <w:szCs w:val="24"/>
        </w:rPr>
        <w:t xml:space="preserve"> Bejelent</w:t>
      </w:r>
      <w:r>
        <w:rPr>
          <w:b/>
          <w:bCs/>
          <w:szCs w:val="24"/>
        </w:rPr>
        <w:t>ő</w:t>
      </w:r>
      <w:r w:rsidRPr="00944BB6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ablak bezáródik. </w:t>
      </w:r>
    </w:p>
    <w:p w14:paraId="2C61B9A5" w14:textId="77777777" w:rsidR="00F67B28" w:rsidRDefault="00F67B28" w:rsidP="00A67452">
      <w:pPr>
        <w:pStyle w:val="Cnorml"/>
        <w:ind w:left="709"/>
      </w:pPr>
    </w:p>
    <w:p w14:paraId="06E90F27" w14:textId="77777777" w:rsidR="00885445" w:rsidRDefault="00885445" w:rsidP="000A7E73">
      <w:pPr>
        <w:pStyle w:val="Cnorml"/>
        <w:numPr>
          <w:ilvl w:val="1"/>
          <w:numId w:val="24"/>
        </w:numPr>
      </w:pPr>
      <w:r>
        <w:t xml:space="preserve">Amennyiben a felhasználó módosításra nyitotta meg a képernyőt, a kliens az </w:t>
      </w:r>
      <w:r w:rsidRPr="00DF0F18">
        <w:rPr>
          <w:b/>
          <w:bCs/>
        </w:rPr>
        <w:t>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szolgáltatástól (</w:t>
      </w:r>
      <w:proofErr w:type="spellStart"/>
      <w:r>
        <w:t>WindowOpen</w:t>
      </w:r>
      <w:proofErr w:type="spellEnd"/>
      <w:r>
        <w:t xml:space="preserve"> eseménykor) </w:t>
      </w:r>
      <w:proofErr w:type="spellStart"/>
      <w:r>
        <w:t>visszakapot</w:t>
      </w:r>
      <w:proofErr w:type="spellEnd"/>
      <w:r>
        <w:t xml:space="preserve"> </w:t>
      </w:r>
      <w:r w:rsidRPr="00DF0F18">
        <w:rPr>
          <w:b/>
          <w:bCs/>
        </w:rPr>
        <w:t>„</w:t>
      </w:r>
      <w:r w:rsidRPr="00721D47">
        <w:rPr>
          <w:b/>
          <w:bCs/>
        </w:rPr>
        <w:t>ACTIVITY_ID</w:t>
      </w:r>
      <w:r>
        <w:t>”-</w:t>
      </w:r>
      <w:proofErr w:type="spellStart"/>
      <w:r>
        <w:t>val</w:t>
      </w:r>
      <w:proofErr w:type="spellEnd"/>
      <w:r>
        <w:t xml:space="preserve">, soron kívül elindítja a Konkurenskezelés életjelküldés funkcióját, a </w:t>
      </w:r>
      <w:r w:rsidRPr="00721D47">
        <w:rPr>
          <w:b/>
          <w:bCs/>
        </w:rPr>
        <w:t>„K_15_02 – Életjel küldés (SET_DATA_LIFESIGN)”</w:t>
      </w:r>
      <w:r>
        <w:t xml:space="preserve"> függvény meghívásával.</w:t>
      </w:r>
    </w:p>
    <w:p w14:paraId="09B9994A" w14:textId="45C9BD14" w:rsidR="00885445" w:rsidRPr="00DF0F18" w:rsidRDefault="00885445" w:rsidP="000A7E73">
      <w:pPr>
        <w:pStyle w:val="Cnorml"/>
        <w:numPr>
          <w:ilvl w:val="1"/>
          <w:numId w:val="24"/>
        </w:numPr>
        <w:rPr>
          <w:b/>
        </w:rPr>
      </w:pPr>
      <w:r>
        <w:t xml:space="preserve">Amennyiben a felhasználó módosításra nyitotta meg a képernyőt, a kliens lezárja a munkamenetet a </w:t>
      </w:r>
      <w:r w:rsidRPr="00DF0F18">
        <w:rPr>
          <w:b/>
          <w:bCs/>
        </w:rPr>
        <w:t>„</w:t>
      </w:r>
      <w:r w:rsidRPr="00DF0F18">
        <w:rPr>
          <w:b/>
        </w:rPr>
        <w:t>K_15_04 – Munkamenet lezárás (SET_DATA_CLOSE)</w:t>
      </w:r>
      <w:r>
        <w:rPr>
          <w:b/>
        </w:rPr>
        <w:t xml:space="preserve">” </w:t>
      </w:r>
      <w:r>
        <w:rPr>
          <w:bCs/>
        </w:rPr>
        <w:t xml:space="preserve">eljárás meghívásával, amihez bemenő paraméterként </w:t>
      </w:r>
      <w:r>
        <w:t xml:space="preserve">az </w:t>
      </w:r>
      <w:r w:rsidRPr="00DF0F18">
        <w:rPr>
          <w:b/>
          <w:bCs/>
        </w:rPr>
        <w:t>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szolgáltatástól (</w:t>
      </w:r>
      <w:proofErr w:type="spellStart"/>
      <w:r>
        <w:t>WindowOpen</w:t>
      </w:r>
      <w:proofErr w:type="spellEnd"/>
      <w:r>
        <w:t xml:space="preserve"> eseménykor) </w:t>
      </w:r>
      <w:proofErr w:type="spellStart"/>
      <w:r>
        <w:t>visszakapot</w:t>
      </w:r>
      <w:proofErr w:type="spellEnd"/>
      <w:r>
        <w:t xml:space="preserve"> </w:t>
      </w:r>
      <w:r w:rsidRPr="00DF0F18">
        <w:rPr>
          <w:b/>
          <w:bCs/>
        </w:rPr>
        <w:t>„</w:t>
      </w:r>
      <w:r w:rsidRPr="00721D47">
        <w:rPr>
          <w:b/>
          <w:bCs/>
        </w:rPr>
        <w:t>ACTIVITY_ID</w:t>
      </w:r>
      <w:r>
        <w:t>”-t küldi be.</w:t>
      </w:r>
    </w:p>
    <w:p w14:paraId="303A5911" w14:textId="77777777" w:rsidR="00885445" w:rsidRDefault="00885445" w:rsidP="000A7E73">
      <w:pPr>
        <w:pStyle w:val="Cnorml"/>
        <w:numPr>
          <w:ilvl w:val="1"/>
          <w:numId w:val="24"/>
        </w:numPr>
      </w:pPr>
      <w:r>
        <w:t>A mentést követően a kliens meghívja 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 az alábbi bemenő paraméterekkel:</w:t>
      </w:r>
    </w:p>
    <w:p w14:paraId="4977A8F5" w14:textId="5042596D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>
        <w:t>Ablakazonosító (’WINDOW_ID’): „H</w:t>
      </w:r>
      <w:r w:rsidR="00E93823">
        <w:t>03_01</w:t>
      </w:r>
      <w:r>
        <w:t>”</w:t>
      </w:r>
    </w:p>
    <w:p w14:paraId="0E99994C" w14:textId="281E2CDE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>
        <w:t>Esemény (’ACTIVITY’): „</w:t>
      </w:r>
      <w:proofErr w:type="spellStart"/>
      <w:r>
        <w:t>Create</w:t>
      </w:r>
      <w:proofErr w:type="spellEnd"/>
      <w:r>
        <w:t xml:space="preserve">” </w:t>
      </w:r>
    </w:p>
    <w:p w14:paraId="359AA75E" w14:textId="77777777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>
        <w:t>AD felhasználó (’AD_USER’): bejelentkezett felhasználó AD azonosítója</w:t>
      </w:r>
    </w:p>
    <w:p w14:paraId="091381D1" w14:textId="77777777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>
        <w:t>GVK felhasználó (’GVK_USER’): GVK felhasználói profil azonosítója</w:t>
      </w:r>
    </w:p>
    <w:p w14:paraId="4C67D909" w14:textId="77777777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>
        <w:t>Esemény kiegészítő információk (’ACTIVITY_EXT’): JSON formában a mentés részletei</w:t>
      </w:r>
    </w:p>
    <w:p w14:paraId="46FE0B41" w14:textId="77777777" w:rsidR="00885445" w:rsidRPr="00721D47" w:rsidRDefault="00885445" w:rsidP="000A7E73">
      <w:pPr>
        <w:pStyle w:val="Cnorml"/>
        <w:numPr>
          <w:ilvl w:val="4"/>
          <w:numId w:val="15"/>
        </w:numPr>
        <w:spacing w:before="0" w:after="0"/>
      </w:pPr>
      <w:r w:rsidRPr="00721D47">
        <w:t xml:space="preserve">Bejegyzés azonosító (’MAIN_ID’): </w:t>
      </w:r>
      <w:r>
        <w:t>HUBA bejegyzés azonosítója</w:t>
      </w:r>
    </w:p>
    <w:p w14:paraId="1B02A66A" w14:textId="77777777" w:rsidR="00885445" w:rsidRDefault="00885445" w:rsidP="000A7E73">
      <w:pPr>
        <w:pStyle w:val="Cnorml"/>
        <w:numPr>
          <w:ilvl w:val="4"/>
          <w:numId w:val="15"/>
        </w:numPr>
        <w:spacing w:before="0" w:after="0"/>
      </w:pPr>
      <w:r w:rsidRPr="00721D47">
        <w:t xml:space="preserve">Bejegyzés </w:t>
      </w:r>
      <w:proofErr w:type="spellStart"/>
      <w:r w:rsidRPr="00721D47">
        <w:t>sub</w:t>
      </w:r>
      <w:proofErr w:type="spellEnd"/>
      <w:r w:rsidRPr="00721D47">
        <w:t xml:space="preserve"> azonosító (’SUB_ID’): NULL</w:t>
      </w:r>
    </w:p>
    <w:p w14:paraId="4FB6F644" w14:textId="77777777" w:rsidR="00885445" w:rsidRPr="00491E5A" w:rsidRDefault="00885445" w:rsidP="000A7E73">
      <w:pPr>
        <w:pStyle w:val="Cnorml"/>
        <w:numPr>
          <w:ilvl w:val="4"/>
          <w:numId w:val="15"/>
        </w:numPr>
        <w:spacing w:before="0" w:after="0"/>
      </w:pPr>
      <w:r w:rsidRPr="00491E5A">
        <w:t xml:space="preserve">Előzmény felhasználói aktivitás azonosító (’PRE_ACTIVITY_ID’): </w:t>
      </w:r>
      <w:r>
        <w:t xml:space="preserve">A </w:t>
      </w:r>
      <w:proofErr w:type="spellStart"/>
      <w:r>
        <w:t>WindowOpen</w:t>
      </w:r>
      <w:proofErr w:type="spellEnd"/>
      <w:r>
        <w:t xml:space="preserve"> eseménykor kapott </w:t>
      </w:r>
      <w:r>
        <w:rPr>
          <w:b/>
          <w:bCs/>
        </w:rPr>
        <w:t>ACTIVITY_ID.</w:t>
      </w:r>
    </w:p>
    <w:p w14:paraId="34E32971" w14:textId="77777777" w:rsidR="00885445" w:rsidRDefault="00885445" w:rsidP="00332BBC">
      <w:pPr>
        <w:pStyle w:val="Cnorml"/>
        <w:ind w:left="720"/>
      </w:pPr>
    </w:p>
    <w:p w14:paraId="47569AF2" w14:textId="3B28B5A1" w:rsidR="000A7E73" w:rsidRDefault="000A7E73" w:rsidP="000A7E73">
      <w:pPr>
        <w:pStyle w:val="Listaszerbekezds"/>
        <w:numPr>
          <w:ilvl w:val="0"/>
          <w:numId w:val="24"/>
        </w:numPr>
        <w:spacing w:after="160" w:line="259" w:lineRule="auto"/>
        <w:rPr>
          <w:rFonts w:cs="Calibri"/>
          <w:sz w:val="24"/>
          <w:szCs w:val="24"/>
        </w:rPr>
      </w:pPr>
      <w:r w:rsidRPr="000A7E73">
        <w:rPr>
          <w:rFonts w:cs="Calibri"/>
          <w:sz w:val="24"/>
          <w:szCs w:val="24"/>
        </w:rPr>
        <w:lastRenderedPageBreak/>
        <w:t>Ha a mentés nem sikeres 599-es vagy 400-as státusz kódot kap a kliens</w:t>
      </w:r>
      <w:r w:rsidRPr="002B0862">
        <w:rPr>
          <w:rFonts w:cs="Calibri"/>
          <w:sz w:val="24"/>
          <w:szCs w:val="24"/>
        </w:rPr>
        <w:t xml:space="preserve">. Mindkét esetben az alábbi hibaüzenetet kell megjeleníteni, a kapott </w:t>
      </w:r>
      <w:proofErr w:type="spellStart"/>
      <w:r w:rsidRPr="002B0862">
        <w:rPr>
          <w:rFonts w:cs="Calibri"/>
          <w:sz w:val="24"/>
          <w:szCs w:val="24"/>
        </w:rPr>
        <w:t>RequiestId-val</w:t>
      </w:r>
      <w:proofErr w:type="spellEnd"/>
      <w:r w:rsidRPr="002B0862">
        <w:rPr>
          <w:rFonts w:cs="Calibri"/>
          <w:sz w:val="24"/>
          <w:szCs w:val="24"/>
        </w:rPr>
        <w:t xml:space="preserve">. </w:t>
      </w:r>
      <w:r w:rsidR="00D713FE">
        <w:rPr>
          <w:rFonts w:cs="Calibri"/>
          <w:sz w:val="24"/>
          <w:szCs w:val="24"/>
        </w:rPr>
        <w:t xml:space="preserve"> </w:t>
      </w:r>
      <w:r w:rsidR="00D713FE" w:rsidRPr="00A67452">
        <w:rPr>
          <w:vertAlign w:val="superscript"/>
        </w:rPr>
        <w:t>#92775</w:t>
      </w:r>
      <w:r w:rsidR="00D713FE">
        <w:t xml:space="preserve"> </w:t>
      </w:r>
      <w:r w:rsidR="00D713FE">
        <w:rPr>
          <w:vertAlign w:val="superscript"/>
        </w:rPr>
        <w:t>vége</w:t>
      </w:r>
    </w:p>
    <w:p w14:paraId="0FBD76BB" w14:textId="63252ADB" w:rsidR="000A7E73" w:rsidRPr="00D21166" w:rsidRDefault="00C230C9" w:rsidP="00D21166">
      <w:pPr>
        <w:spacing w:after="160" w:line="259" w:lineRule="auto"/>
        <w:ind w:left="1418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23E9FC03" wp14:editId="6765F515">
            <wp:extent cx="3989228" cy="1450629"/>
            <wp:effectExtent l="0" t="0" r="0" b="0"/>
            <wp:docPr id="1549163255" name="Kép 1" descr="A képen szöveg, Betűtípus, képernyőké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3255" name="Kép 1" descr="A képen szöveg, Betűtípus, képernyőkép látható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2744" cy="14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C31" w14:textId="77777777" w:rsidR="00E5145D" w:rsidRDefault="00E5145D" w:rsidP="00C8453E">
      <w:pPr>
        <w:pStyle w:val="Cnorml"/>
        <w:rPr>
          <w:b/>
        </w:rPr>
      </w:pPr>
    </w:p>
    <w:p w14:paraId="614495DB" w14:textId="77777777" w:rsidR="00A23267" w:rsidRPr="0077019F" w:rsidRDefault="00A23267" w:rsidP="00A23267">
      <w:pPr>
        <w:pStyle w:val="Cnorml"/>
        <w:spacing w:before="0" w:after="0"/>
        <w:rPr>
          <w:b/>
          <w:bCs/>
        </w:rPr>
      </w:pPr>
      <w:r>
        <w:rPr>
          <w:b/>
          <w:bCs/>
        </w:rPr>
        <w:t>Mégsem</w:t>
      </w:r>
    </w:p>
    <w:p w14:paraId="78D8A633" w14:textId="19612272" w:rsidR="00B001B5" w:rsidRDefault="00A23267" w:rsidP="00B001B5">
      <w:pPr>
        <w:pStyle w:val="Cnorml"/>
        <w:ind w:left="0"/>
      </w:pPr>
      <w:r>
        <w:t xml:space="preserve">Ha a </w:t>
      </w:r>
      <w:r>
        <w:rPr>
          <w:szCs w:val="24"/>
        </w:rPr>
        <w:t xml:space="preserve">GVK profil azonosítójú felhasználó </w:t>
      </w:r>
      <w:r>
        <w:t>a &lt;</w:t>
      </w:r>
      <w:r w:rsidRPr="00AE5056">
        <w:rPr>
          <w:b/>
        </w:rPr>
        <w:t>Mégsem</w:t>
      </w:r>
      <w:r>
        <w:t xml:space="preserve">&gt; gombra kattint, </w:t>
      </w:r>
      <w:r w:rsidR="00B001B5" w:rsidRPr="00DF0F18">
        <w:rPr>
          <w:b/>
          <w:bCs/>
        </w:rPr>
        <w:t>Mégsem</w:t>
      </w:r>
      <w:r w:rsidR="00B001B5">
        <w:t xml:space="preserve"> gombra kattintva a kliens ellenőrzi, hogy történt-e bármilyen adatmódosítás a képernyőn (csak új felvitel módban), és ha igen, az alábbi üzenetet küldi:</w:t>
      </w:r>
    </w:p>
    <w:p w14:paraId="2A6CEBC3" w14:textId="1E196661" w:rsidR="00B001B5" w:rsidRDefault="00A36D8F" w:rsidP="00B001B5">
      <w:pPr>
        <w:pStyle w:val="Cnorml"/>
        <w:ind w:left="0"/>
        <w:jc w:val="center"/>
      </w:pPr>
      <w:r>
        <w:rPr>
          <w:noProof/>
        </w:rPr>
        <w:drawing>
          <wp:inline distT="0" distB="0" distL="0" distR="0" wp14:anchorId="4F795BB9" wp14:editId="6AF389AF">
            <wp:extent cx="2941478" cy="1069629"/>
            <wp:effectExtent l="0" t="0" r="0" b="0"/>
            <wp:docPr id="834763611" name="Kép 1" descr="A képen szöveg, Betűtípus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3611" name="Kép 1" descr="A képen szöveg, Betűtípus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3766" cy="10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6DC9" w14:textId="10BC9B0C" w:rsidR="00B001B5" w:rsidRDefault="00B001B5" w:rsidP="00B001B5">
      <w:pPr>
        <w:pStyle w:val="Cnorml"/>
        <w:ind w:left="0"/>
      </w:pPr>
      <w:r>
        <w:t xml:space="preserve">Ha a felhasználó az </w:t>
      </w:r>
      <w:r>
        <w:rPr>
          <w:b/>
          <w:bCs/>
        </w:rPr>
        <w:t>Igen</w:t>
      </w:r>
      <w:r>
        <w:t xml:space="preserve"> opciót választja, a képernyő mentés nélkül bezárul, a </w:t>
      </w:r>
      <w:r>
        <w:rPr>
          <w:b/>
          <w:bCs/>
        </w:rPr>
        <w:t>Nem</w:t>
      </w:r>
      <w:r>
        <w:t xml:space="preserve"> opció esetén pedig a felhasználó folytathatja a munkát a </w:t>
      </w:r>
      <w:r w:rsidR="00C10B9A">
        <w:t>„</w:t>
      </w:r>
      <w:r w:rsidR="00C10B9A" w:rsidRPr="00840735">
        <w:rPr>
          <w:rStyle w:val="Hiperhivatkozs"/>
          <w:b/>
          <w:bCs/>
          <w:szCs w:val="24"/>
        </w:rPr>
        <w:t>H03_01</w:t>
      </w:r>
      <w:r w:rsidR="00C10B9A" w:rsidRPr="00840735">
        <w:rPr>
          <w:color w:val="0070C0"/>
          <w:szCs w:val="24"/>
        </w:rPr>
        <w:t xml:space="preserve"> </w:t>
      </w:r>
      <w:r w:rsidR="00C10B9A" w:rsidRPr="00840735">
        <w:rPr>
          <w:b/>
          <w:bCs/>
          <w:szCs w:val="24"/>
        </w:rPr>
        <w:t xml:space="preserve">- HUBA </w:t>
      </w:r>
      <w:r w:rsidR="00C10B9A">
        <w:rPr>
          <w:b/>
          <w:bCs/>
          <w:szCs w:val="24"/>
        </w:rPr>
        <w:t>–</w:t>
      </w:r>
      <w:r w:rsidR="00C10B9A" w:rsidRPr="00840735">
        <w:rPr>
          <w:b/>
          <w:bCs/>
          <w:szCs w:val="24"/>
        </w:rPr>
        <w:t xml:space="preserve"> Bejelent</w:t>
      </w:r>
      <w:r w:rsidR="00B35E27">
        <w:rPr>
          <w:b/>
          <w:bCs/>
          <w:szCs w:val="24"/>
        </w:rPr>
        <w:t>ő</w:t>
      </w:r>
      <w:r w:rsidR="00C10B9A">
        <w:rPr>
          <w:b/>
          <w:bCs/>
          <w:szCs w:val="24"/>
        </w:rPr>
        <w:t xml:space="preserve">” </w:t>
      </w:r>
      <w:r>
        <w:t>képernyőn.</w:t>
      </w:r>
    </w:p>
    <w:p w14:paraId="4589789C" w14:textId="77777777" w:rsidR="00B001B5" w:rsidRPr="00DF0F18" w:rsidRDefault="00B001B5" w:rsidP="00B001B5">
      <w:pPr>
        <w:pStyle w:val="Cnorml"/>
        <w:ind w:left="0"/>
        <w:rPr>
          <w:b/>
        </w:rPr>
      </w:pPr>
      <w:r>
        <w:t xml:space="preserve">Amennyiben a képernyő bezárásra kerül, és a felhasználó szerkesztés módban nyitotta meg a képernyőt, a kliens meghívja a </w:t>
      </w:r>
      <w:r w:rsidRPr="00DF0F18">
        <w:rPr>
          <w:b/>
          <w:bCs/>
        </w:rPr>
        <w:t>„</w:t>
      </w:r>
      <w:r w:rsidRPr="00DF0F18">
        <w:rPr>
          <w:b/>
        </w:rPr>
        <w:t>K_15_04 – Munkamenet lezárás (SET_DATA_CLOSE)</w:t>
      </w:r>
      <w:r>
        <w:rPr>
          <w:b/>
        </w:rPr>
        <w:t xml:space="preserve">” </w:t>
      </w:r>
      <w:r>
        <w:rPr>
          <w:bCs/>
        </w:rPr>
        <w:t xml:space="preserve">eljárást, amihez bemenő paraméterként </w:t>
      </w:r>
      <w:r>
        <w:t xml:space="preserve">az </w:t>
      </w:r>
      <w:r w:rsidRPr="00DF0F18">
        <w:rPr>
          <w:b/>
          <w:bCs/>
        </w:rPr>
        <w:t>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szolgáltatástól (</w:t>
      </w:r>
      <w:proofErr w:type="spellStart"/>
      <w:r>
        <w:t>WindowOpen</w:t>
      </w:r>
      <w:proofErr w:type="spellEnd"/>
      <w:r>
        <w:t xml:space="preserve"> eseménykor) </w:t>
      </w:r>
      <w:proofErr w:type="spellStart"/>
      <w:r>
        <w:t>visszakapot</w:t>
      </w:r>
      <w:proofErr w:type="spellEnd"/>
      <w:r>
        <w:t xml:space="preserve"> </w:t>
      </w:r>
      <w:r w:rsidRPr="00DF0F18">
        <w:rPr>
          <w:b/>
          <w:bCs/>
        </w:rPr>
        <w:t>„</w:t>
      </w:r>
      <w:r w:rsidRPr="00721D47">
        <w:rPr>
          <w:b/>
          <w:bCs/>
        </w:rPr>
        <w:t>ACTIVITY_ID</w:t>
      </w:r>
      <w:r>
        <w:t>”-t küldi be. Ezzel zárja a munkamenetet.</w:t>
      </w:r>
    </w:p>
    <w:p w14:paraId="102586B7" w14:textId="579CF418" w:rsidR="001F7650" w:rsidRDefault="001F7650" w:rsidP="008D7C0F">
      <w:pPr>
        <w:pStyle w:val="Cnorml"/>
        <w:spacing w:before="0" w:after="0"/>
      </w:pPr>
    </w:p>
    <w:p w14:paraId="5320377B" w14:textId="77777777" w:rsidR="00C64E0B" w:rsidRDefault="00C64E0B" w:rsidP="00C64E0B">
      <w:pPr>
        <w:pStyle w:val="Cnorml"/>
        <w:spacing w:before="0" w:after="0"/>
        <w:ind w:left="0"/>
      </w:pPr>
    </w:p>
    <w:p w14:paraId="71A399B1" w14:textId="77777777" w:rsidR="00C64E0B" w:rsidRDefault="00C64E0B" w:rsidP="00C64E0B">
      <w:pPr>
        <w:pStyle w:val="Cnorml"/>
        <w:ind w:left="0"/>
      </w:pPr>
      <w:r w:rsidRPr="00C8453E">
        <w:rPr>
          <w:b/>
        </w:rPr>
        <w:t>Ablak bezárása</w:t>
      </w:r>
      <w:r w:rsidRPr="00C8453E">
        <w:t xml:space="preserve"> </w:t>
      </w:r>
    </w:p>
    <w:p w14:paraId="2C4C1AD5" w14:textId="77777777" w:rsidR="00C64E0B" w:rsidRDefault="00C64E0B" w:rsidP="00C64E0B">
      <w:pPr>
        <w:pStyle w:val="Cnorml"/>
        <w:ind w:left="0"/>
      </w:pPr>
      <w:r>
        <w:t>A képernyő bezárásakor a kliens meghívja az „</w:t>
      </w:r>
      <w:r w:rsidRPr="003B0F27">
        <w:rPr>
          <w:b/>
          <w:bCs/>
        </w:rPr>
        <w:t>S_27</w:t>
      </w:r>
      <w:r w:rsidRPr="00820A7E">
        <w:rPr>
          <w:b/>
          <w:bCs/>
        </w:rPr>
        <w:t xml:space="preserve"> – Felhasználói aktivitás naplózása</w:t>
      </w:r>
      <w:r w:rsidRPr="003E4AB8">
        <w:rPr>
          <w:bCs/>
        </w:rPr>
        <w:t>”</w:t>
      </w:r>
      <w:r w:rsidRPr="003E4AB8">
        <w:t xml:space="preserve"> </w:t>
      </w:r>
      <w:r>
        <w:t>szolgáltatást az alábbi bemenő paraméterekkel:</w:t>
      </w:r>
    </w:p>
    <w:p w14:paraId="7EAE16D8" w14:textId="7AA24CC3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>
        <w:t>Ablakazonosító (’WINDOW_ID’): „H0</w:t>
      </w:r>
      <w:r w:rsidR="00E93823">
        <w:t>3_01</w:t>
      </w:r>
      <w:r>
        <w:t>”</w:t>
      </w:r>
    </w:p>
    <w:p w14:paraId="77AF68E2" w14:textId="77777777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>
        <w:t xml:space="preserve">Esemény (’ACTIVITY’): </w:t>
      </w:r>
      <w:proofErr w:type="spellStart"/>
      <w:r>
        <w:t>WindowClose</w:t>
      </w:r>
      <w:proofErr w:type="spellEnd"/>
    </w:p>
    <w:p w14:paraId="1F578F3A" w14:textId="77777777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>
        <w:t>AD felhasználó (’AD_USER’): bejelentkezett felhasználó AD azonosítója</w:t>
      </w:r>
    </w:p>
    <w:p w14:paraId="7D1E77E9" w14:textId="77777777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>
        <w:t>GVK felhasználó (’GVK_USER’): GVK felhasználói profil azonosítója</w:t>
      </w:r>
    </w:p>
    <w:p w14:paraId="14EB2FAA" w14:textId="11FCB34A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>
        <w:t>Esemény kiegészítő információk (’ACTIVITY_EXT’): „</w:t>
      </w:r>
      <w:proofErr w:type="spellStart"/>
      <w:r>
        <w:t>Create</w:t>
      </w:r>
      <w:proofErr w:type="spellEnd"/>
      <w:r>
        <w:t>”</w:t>
      </w:r>
      <w:r w:rsidR="00E93823">
        <w:t xml:space="preserve"> vagy</w:t>
      </w:r>
      <w:r>
        <w:t xml:space="preserve"> „</w:t>
      </w:r>
      <w:proofErr w:type="spellStart"/>
      <w:r>
        <w:t>View</w:t>
      </w:r>
      <w:proofErr w:type="spellEnd"/>
      <w:r>
        <w:t>” a megnyitás módjától függően</w:t>
      </w:r>
    </w:p>
    <w:p w14:paraId="1D9056B7" w14:textId="77777777" w:rsidR="00C64E0B" w:rsidRPr="00721D47" w:rsidRDefault="00C64E0B" w:rsidP="00C64E0B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azonosító (’MAIN_ID’): </w:t>
      </w:r>
      <w:r>
        <w:t>HUBA bejegyzés azonosítója</w:t>
      </w:r>
    </w:p>
    <w:p w14:paraId="455B68AC" w14:textId="77777777" w:rsidR="00C64E0B" w:rsidRDefault="00C64E0B" w:rsidP="00C64E0B">
      <w:pPr>
        <w:pStyle w:val="Cnorml"/>
        <w:numPr>
          <w:ilvl w:val="0"/>
          <w:numId w:val="15"/>
        </w:numPr>
        <w:spacing w:before="0" w:after="0"/>
      </w:pPr>
      <w:r w:rsidRPr="00721D47">
        <w:t xml:space="preserve">Bejegyzés </w:t>
      </w:r>
      <w:proofErr w:type="spellStart"/>
      <w:r w:rsidRPr="00721D47">
        <w:t>sub</w:t>
      </w:r>
      <w:proofErr w:type="spellEnd"/>
      <w:r w:rsidRPr="00721D47">
        <w:t xml:space="preserve"> azonosító (’SUB_ID’): NULL</w:t>
      </w:r>
    </w:p>
    <w:p w14:paraId="5ECB5F2E" w14:textId="77777777" w:rsidR="00C64E0B" w:rsidRPr="00491E5A" w:rsidRDefault="00C64E0B" w:rsidP="00C64E0B">
      <w:pPr>
        <w:pStyle w:val="Cnorml"/>
        <w:numPr>
          <w:ilvl w:val="0"/>
          <w:numId w:val="15"/>
        </w:numPr>
        <w:spacing w:before="0" w:after="0"/>
      </w:pPr>
      <w:r w:rsidRPr="00491E5A">
        <w:lastRenderedPageBreak/>
        <w:t xml:space="preserve">Előzmény felhasználói aktivitás azonosító (’PRE_ACTIVITY_ID’): </w:t>
      </w:r>
      <w:r>
        <w:t xml:space="preserve">A </w:t>
      </w:r>
      <w:proofErr w:type="spellStart"/>
      <w:r>
        <w:t>WindowOpen</w:t>
      </w:r>
      <w:proofErr w:type="spellEnd"/>
      <w:r>
        <w:t xml:space="preserve"> eseménykor kapott </w:t>
      </w:r>
      <w:r>
        <w:rPr>
          <w:b/>
          <w:bCs/>
        </w:rPr>
        <w:t>ACTIVITY_ID.</w:t>
      </w:r>
    </w:p>
    <w:p w14:paraId="3B0F599A" w14:textId="77777777" w:rsidR="00C64E0B" w:rsidRDefault="00C64E0B" w:rsidP="00C64E0B">
      <w:pPr>
        <w:pStyle w:val="Cnorml"/>
        <w:ind w:left="0"/>
      </w:pPr>
    </w:p>
    <w:p w14:paraId="5EC2C8F0" w14:textId="77777777" w:rsidR="00C64E0B" w:rsidRDefault="00C64E0B" w:rsidP="00C64E0B">
      <w:pPr>
        <w:pStyle w:val="Cnorml"/>
        <w:spacing w:before="0" w:after="0"/>
        <w:ind w:left="0"/>
      </w:pPr>
    </w:p>
    <w:p w14:paraId="2EE0AB31" w14:textId="77777777" w:rsidR="00C64E0B" w:rsidRDefault="00C64E0B" w:rsidP="008D7C0F">
      <w:pPr>
        <w:pStyle w:val="Cnorml"/>
        <w:spacing w:before="0" w:after="0"/>
      </w:pPr>
    </w:p>
    <w:p w14:paraId="2F6CB786" w14:textId="77777777" w:rsidR="00C64E0B" w:rsidRDefault="00C64E0B" w:rsidP="008D7C0F">
      <w:pPr>
        <w:pStyle w:val="Cnorml"/>
        <w:spacing w:before="0" w:after="0"/>
      </w:pPr>
    </w:p>
    <w:p w14:paraId="78312CD4" w14:textId="77777777" w:rsidR="00122B0A" w:rsidRDefault="00122B0A" w:rsidP="00F015D3">
      <w:pPr>
        <w:pStyle w:val="C3"/>
        <w:outlineLvl w:val="2"/>
        <w:sectPr w:rsidR="00122B0A" w:rsidSect="009D4354">
          <w:headerReference w:type="default" r:id="rId48"/>
          <w:headerReference w:type="first" r:id="rId4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170DDF" w14:textId="4AA6B316" w:rsidR="00890156" w:rsidRPr="0013744A" w:rsidRDefault="00890156" w:rsidP="00F015D3">
      <w:pPr>
        <w:pStyle w:val="C3"/>
        <w:outlineLvl w:val="2"/>
      </w:pPr>
      <w:r w:rsidRPr="0013744A">
        <w:lastRenderedPageBreak/>
        <w:t>Az ablak szerkezeti leírása</w:t>
      </w:r>
    </w:p>
    <w:p w14:paraId="3D170DE0" w14:textId="77777777" w:rsidR="00FD4CF3" w:rsidRPr="0013744A" w:rsidRDefault="00890156" w:rsidP="00305BEE">
      <w:pPr>
        <w:pStyle w:val="Ctblzatcmnorml"/>
      </w:pPr>
      <w:r w:rsidRPr="0013744A">
        <w:t>Beviteli</w:t>
      </w:r>
      <w:r w:rsidR="009A2552" w:rsidRPr="0013744A">
        <w:t>/megjelenítő</w:t>
      </w:r>
      <w:r w:rsidRPr="0013744A">
        <w:t xml:space="preserve"> mezők, kiválasztó lista (</w:t>
      </w:r>
      <w:proofErr w:type="spellStart"/>
      <w:r w:rsidRPr="0013744A">
        <w:t>combo</w:t>
      </w:r>
      <w:proofErr w:type="spellEnd"/>
      <w:r w:rsidRPr="0013744A">
        <w:t xml:space="preserve"> </w:t>
      </w:r>
      <w:proofErr w:type="spellStart"/>
      <w:r w:rsidRPr="0013744A">
        <w:t>box</w:t>
      </w:r>
      <w:proofErr w:type="spellEnd"/>
      <w:r w:rsidRPr="0013744A">
        <w:t>)</w:t>
      </w:r>
      <w:r w:rsidR="009A2552" w:rsidRPr="0013744A">
        <w:t>, kapcsoló, rádiógomb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830"/>
        <w:gridCol w:w="1834"/>
        <w:gridCol w:w="1584"/>
        <w:gridCol w:w="848"/>
        <w:gridCol w:w="1976"/>
        <w:gridCol w:w="1975"/>
        <w:gridCol w:w="2122"/>
      </w:tblGrid>
      <w:tr w:rsidR="00D87DC0" w:rsidRPr="006E3FF5" w14:paraId="3D170DE9" w14:textId="77777777" w:rsidTr="000759D6">
        <w:trPr>
          <w:cantSplit/>
          <w:tblHeader/>
        </w:trPr>
        <w:tc>
          <w:tcPr>
            <w:tcW w:w="19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1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Felirat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2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Megnevezés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3" w14:textId="0A488E31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Súgó (</w:t>
            </w:r>
            <w:proofErr w:type="spellStart"/>
            <w:r w:rsidR="0037614A" w:rsidRPr="00C54F7B">
              <w:rPr>
                <w:rFonts w:asciiTheme="minorHAnsi" w:hAnsiTheme="minorHAnsi" w:cstheme="minorBidi"/>
                <w:b/>
                <w:bCs/>
                <w:sz w:val="22"/>
              </w:rPr>
              <w:t>Tooltip</w:t>
            </w:r>
            <w:proofErr w:type="spellEnd"/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) szöveg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4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Kontrol típusa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5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Hossz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6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Maszk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7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Alapértelmezett érték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70DE8" w14:textId="77777777" w:rsidR="00D87DC0" w:rsidRPr="001816A9" w:rsidRDefault="00D87DC0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Törzstábla/kódtábla</w:t>
            </w:r>
          </w:p>
        </w:tc>
      </w:tr>
      <w:tr w:rsidR="00495ECD" w:rsidRPr="006E3FF5" w14:paraId="06E5063B" w14:textId="77777777" w:rsidTr="001C1393">
        <w:tc>
          <w:tcPr>
            <w:tcW w:w="14142" w:type="dxa"/>
            <w:gridSpan w:val="8"/>
            <w:shd w:val="clear" w:color="auto" w:fill="DAEEF3" w:themeFill="accent5" w:themeFillTint="33"/>
          </w:tcPr>
          <w:p w14:paraId="472C3B20" w14:textId="5700EB70" w:rsidR="00495ECD" w:rsidRPr="001816A9" w:rsidRDefault="00495ECD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 w:rsidRPr="00C54F7B">
              <w:rPr>
                <w:rFonts w:asciiTheme="minorHAnsi" w:hAnsiTheme="minorHAnsi" w:cstheme="minorBidi"/>
                <w:b/>
                <w:bCs/>
                <w:sz w:val="22"/>
              </w:rPr>
              <w:t>Fejléc</w:t>
            </w:r>
          </w:p>
        </w:tc>
      </w:tr>
      <w:tr w:rsidR="00944082" w:rsidRPr="006E3FF5" w14:paraId="5D520C83" w14:textId="77777777" w:rsidTr="000759D6">
        <w:tc>
          <w:tcPr>
            <w:tcW w:w="1973" w:type="dxa"/>
            <w:shd w:val="clear" w:color="auto" w:fill="FFFFFF" w:themeFill="background1"/>
          </w:tcPr>
          <w:p w14:paraId="36486007" w14:textId="23F1D996" w:rsidR="00944082" w:rsidRPr="00944082" w:rsidRDefault="00462B51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HUBA azonosító</w:t>
            </w:r>
          </w:p>
        </w:tc>
        <w:tc>
          <w:tcPr>
            <w:tcW w:w="1830" w:type="dxa"/>
            <w:shd w:val="clear" w:color="auto" w:fill="FFFFFF" w:themeFill="background1"/>
          </w:tcPr>
          <w:p w14:paraId="1198AFE8" w14:textId="5D345775" w:rsidR="00944082" w:rsidRPr="001816A9" w:rsidRDefault="00944082" w:rsidP="001816A9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</w:p>
        </w:tc>
        <w:tc>
          <w:tcPr>
            <w:tcW w:w="1834" w:type="dxa"/>
            <w:shd w:val="clear" w:color="auto" w:fill="FFFFFF" w:themeFill="background1"/>
          </w:tcPr>
          <w:p w14:paraId="29A11613" w14:textId="77777777" w:rsidR="00944082" w:rsidRPr="00944082" w:rsidRDefault="00944082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84" w:type="dxa"/>
            <w:shd w:val="clear" w:color="auto" w:fill="FFFFFF" w:themeFill="background1"/>
          </w:tcPr>
          <w:p w14:paraId="23D8929F" w14:textId="7D5912D4" w:rsidR="00944082" w:rsidRPr="001816A9" w:rsidRDefault="00944082" w:rsidP="001816A9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67DAEAF" w14:textId="77777777" w:rsidR="00944082" w:rsidRPr="00944082" w:rsidRDefault="00944082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6" w:type="dxa"/>
            <w:shd w:val="clear" w:color="auto" w:fill="FFFFFF" w:themeFill="background1"/>
          </w:tcPr>
          <w:p w14:paraId="5EA35001" w14:textId="77777777" w:rsidR="00944082" w:rsidRPr="00944082" w:rsidRDefault="00944082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5" w:type="dxa"/>
            <w:shd w:val="clear" w:color="auto" w:fill="FFFFFF" w:themeFill="background1"/>
          </w:tcPr>
          <w:p w14:paraId="3A412DCD" w14:textId="77777777" w:rsidR="00944082" w:rsidRPr="00944082" w:rsidRDefault="00944082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14:paraId="7186D97A" w14:textId="6130D34B" w:rsidR="00944082" w:rsidRPr="00944082" w:rsidRDefault="00C52D1C" w:rsidP="00D15C69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1B6FA2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HUBA.BEJEGYZES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.</w:t>
            </w:r>
            <w:r w:rsidR="00FC4E18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BEJEGYZES_ID</w:t>
            </w:r>
          </w:p>
        </w:tc>
      </w:tr>
      <w:tr w:rsidR="00462B51" w:rsidRPr="006E3FF5" w14:paraId="482B8727" w14:textId="77777777" w:rsidTr="000759D6">
        <w:tc>
          <w:tcPr>
            <w:tcW w:w="1973" w:type="dxa"/>
            <w:shd w:val="clear" w:color="auto" w:fill="FFFFFF" w:themeFill="background1"/>
          </w:tcPr>
          <w:p w14:paraId="4B816980" w14:textId="4D04E5D7" w:rsidR="00462B51" w:rsidRPr="00265B88" w:rsidRDefault="00E232A6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265B88">
              <w:rPr>
                <w:rFonts w:asciiTheme="minorHAnsi" w:hAnsiTheme="minorHAnsi" w:cstheme="minorHAnsi"/>
                <w:sz w:val="22"/>
                <w:vertAlign w:val="superscript"/>
              </w:rPr>
              <w:t>VK89383</w:t>
            </w:r>
            <w:r w:rsidR="00462B51" w:rsidRPr="00265B88">
              <w:rPr>
                <w:rFonts w:asciiTheme="minorHAnsi" w:hAnsiTheme="minorHAnsi" w:cstheme="minorHAnsi"/>
                <w:strike/>
                <w:sz w:val="22"/>
              </w:rPr>
              <w:t>HUBA kód</w:t>
            </w:r>
          </w:p>
        </w:tc>
        <w:tc>
          <w:tcPr>
            <w:tcW w:w="1830" w:type="dxa"/>
            <w:shd w:val="clear" w:color="auto" w:fill="FFFFFF" w:themeFill="background1"/>
          </w:tcPr>
          <w:p w14:paraId="3EB92300" w14:textId="77777777" w:rsidR="00462B51" w:rsidRPr="00265B88" w:rsidRDefault="00462B51" w:rsidP="001816A9">
            <w:pPr>
              <w:spacing w:after="0" w:line="240" w:lineRule="auto"/>
              <w:rPr>
                <w:rFonts w:asciiTheme="minorHAnsi" w:hAnsiTheme="minorHAnsi" w:cstheme="minorBidi"/>
                <w:strike/>
                <w:sz w:val="22"/>
              </w:rPr>
            </w:pPr>
          </w:p>
        </w:tc>
        <w:tc>
          <w:tcPr>
            <w:tcW w:w="1834" w:type="dxa"/>
            <w:shd w:val="clear" w:color="auto" w:fill="FFFFFF" w:themeFill="background1"/>
          </w:tcPr>
          <w:p w14:paraId="5F80861F" w14:textId="77777777" w:rsidR="00462B51" w:rsidRPr="00265B88" w:rsidRDefault="00462B51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</w:p>
        </w:tc>
        <w:tc>
          <w:tcPr>
            <w:tcW w:w="1584" w:type="dxa"/>
            <w:shd w:val="clear" w:color="auto" w:fill="FFFFFF" w:themeFill="background1"/>
          </w:tcPr>
          <w:p w14:paraId="60A64C45" w14:textId="77777777" w:rsidR="00462B51" w:rsidRPr="00265B88" w:rsidRDefault="00462B51" w:rsidP="001816A9">
            <w:pPr>
              <w:spacing w:after="0" w:line="240" w:lineRule="auto"/>
              <w:rPr>
                <w:rFonts w:asciiTheme="minorHAnsi" w:hAnsiTheme="minorHAnsi" w:cstheme="minorBidi"/>
                <w:strike/>
                <w:sz w:val="22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6C8DA51" w14:textId="77777777" w:rsidR="00462B51" w:rsidRPr="00265B88" w:rsidRDefault="00462B51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</w:p>
        </w:tc>
        <w:tc>
          <w:tcPr>
            <w:tcW w:w="1976" w:type="dxa"/>
            <w:shd w:val="clear" w:color="auto" w:fill="FFFFFF" w:themeFill="background1"/>
          </w:tcPr>
          <w:p w14:paraId="426C3ACE" w14:textId="77777777" w:rsidR="00462B51" w:rsidRPr="00265B88" w:rsidRDefault="00462B51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</w:p>
        </w:tc>
        <w:tc>
          <w:tcPr>
            <w:tcW w:w="1975" w:type="dxa"/>
            <w:shd w:val="clear" w:color="auto" w:fill="FFFFFF" w:themeFill="background1"/>
          </w:tcPr>
          <w:p w14:paraId="4D18C175" w14:textId="77777777" w:rsidR="00462B51" w:rsidRPr="00265B88" w:rsidRDefault="00462B51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14:paraId="49C2906D" w14:textId="1408A8E4" w:rsidR="00462B51" w:rsidRPr="00265B88" w:rsidRDefault="00C52D1C" w:rsidP="00D15C69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265B88">
              <w:rPr>
                <w:rFonts w:asciiTheme="minorHAnsi" w:eastAsia="Times New Roman" w:hAnsiTheme="minorHAnsi" w:cstheme="minorHAnsi"/>
                <w:strike/>
                <w:sz w:val="24"/>
                <w:szCs w:val="24"/>
                <w:lang w:eastAsia="hu-HU"/>
              </w:rPr>
              <w:t>HUBA.BEJEGYZES.</w:t>
            </w:r>
            <w:r w:rsidR="00E232A6">
              <w:rPr>
                <w:rFonts w:asciiTheme="minorHAnsi" w:eastAsia="Times New Roman" w:hAnsiTheme="minorHAnsi" w:cstheme="minorHAnsi"/>
                <w:strike/>
                <w:sz w:val="24"/>
                <w:szCs w:val="24"/>
                <w:lang w:eastAsia="hu-HU"/>
              </w:rPr>
              <w:t xml:space="preserve"> </w:t>
            </w:r>
            <w:r w:rsidR="00E232A6" w:rsidRPr="00474EFF">
              <w:rPr>
                <w:rFonts w:asciiTheme="minorHAnsi" w:hAnsiTheme="minorHAnsi" w:cstheme="minorHAnsi"/>
                <w:sz w:val="22"/>
                <w:vertAlign w:val="superscript"/>
              </w:rPr>
              <w:t>VK89383</w:t>
            </w:r>
          </w:p>
        </w:tc>
      </w:tr>
      <w:tr w:rsidR="00CC4045" w:rsidRPr="0004690A" w14:paraId="0382F0E2" w14:textId="77777777" w:rsidTr="001C1393">
        <w:tc>
          <w:tcPr>
            <w:tcW w:w="14142" w:type="dxa"/>
            <w:gridSpan w:val="8"/>
            <w:shd w:val="clear" w:color="auto" w:fill="DAEEF3" w:themeFill="accent5" w:themeFillTint="33"/>
            <w:vAlign w:val="center"/>
          </w:tcPr>
          <w:p w14:paraId="67109DCF" w14:textId="1A158A29" w:rsidR="00CC4045" w:rsidRPr="001816A9" w:rsidRDefault="00750DB8" w:rsidP="001816A9">
            <w:pPr>
              <w:spacing w:after="0" w:line="240" w:lineRule="auto"/>
              <w:rPr>
                <w:rFonts w:asciiTheme="minorHAnsi" w:hAnsiTheme="minorHAnsi" w:cstheme="minorBidi"/>
                <w:b/>
                <w:bCs/>
                <w:sz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</w:rPr>
              <w:t>Bejelentés adatok</w:t>
            </w:r>
          </w:p>
        </w:tc>
      </w:tr>
      <w:tr w:rsidR="001F4BBA" w:rsidRPr="0004690A" w14:paraId="1F5E8710" w14:textId="77777777" w:rsidTr="006127A3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5AB503BE" w14:textId="77285B0D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Bejelentő neve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6D5D6C8F" w14:textId="547DCF91" w:rsidR="001F4BBA" w:rsidRPr="001816A9" w:rsidRDefault="001F4BBA" w:rsidP="001F4BBA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  <w:r>
              <w:rPr>
                <w:rFonts w:asciiTheme="minorHAnsi" w:hAnsiTheme="minorHAnsi" w:cstheme="minorBidi"/>
                <w:sz w:val="22"/>
              </w:rPr>
              <w:t>Bejelentő neve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41A904D" w14:textId="5F70FB8D" w:rsidR="001F4BBA" w:rsidRPr="001816A9" w:rsidRDefault="001F4BBA" w:rsidP="001F4BBA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  <w:r>
              <w:rPr>
                <w:rFonts w:asciiTheme="minorHAnsi" w:hAnsiTheme="minorHAnsi" w:cstheme="minorBidi"/>
                <w:sz w:val="22"/>
              </w:rPr>
              <w:t>-</w:t>
            </w:r>
          </w:p>
        </w:tc>
        <w:tc>
          <w:tcPr>
            <w:tcW w:w="1584" w:type="dxa"/>
            <w:shd w:val="clear" w:color="auto" w:fill="auto"/>
          </w:tcPr>
          <w:p w14:paraId="7A1EB89B" w14:textId="5A2D18AB" w:rsidR="001F4BBA" w:rsidRPr="001816A9" w:rsidRDefault="001F4BBA" w:rsidP="001F4BBA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  <w:r w:rsidRPr="0052050D">
              <w:t xml:space="preserve">Szöveges beviteli mező kiválasztás </w:t>
            </w:r>
            <w:r>
              <w:t xml:space="preserve">és szöveges beviteli </w:t>
            </w:r>
            <w:r w:rsidRPr="0052050D">
              <w:t>funkcióval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79CFBF6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6" w:type="dxa"/>
            <w:shd w:val="clear" w:color="auto" w:fill="auto"/>
            <w:vAlign w:val="center"/>
          </w:tcPr>
          <w:p w14:paraId="2C7AC457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5" w:type="dxa"/>
            <w:shd w:val="clear" w:color="auto" w:fill="auto"/>
            <w:vAlign w:val="center"/>
          </w:tcPr>
          <w:p w14:paraId="7CCB0B61" w14:textId="0ED6BFB7" w:rsidR="001F4BBA" w:rsidRPr="001816A9" w:rsidRDefault="001F4BBA" w:rsidP="001F4BBA">
            <w:pPr>
              <w:spacing w:after="0" w:line="240" w:lineRule="auto"/>
              <w:rPr>
                <w:rFonts w:asciiTheme="minorHAnsi" w:hAnsiTheme="minorHAnsi" w:cstheme="minorBidi"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148076E9" w14:textId="239E20D0" w:rsidR="001F4BBA" w:rsidRPr="00813156" w:rsidRDefault="00705817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E7485C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HUBA.BEJEGYZES_BEJELENTO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.NEV</w:t>
            </w:r>
          </w:p>
        </w:tc>
      </w:tr>
      <w:tr w:rsidR="001F4BBA" w:rsidRPr="006E3FF5" w14:paraId="3D170E06" w14:textId="77777777" w:rsidTr="000759D6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3D170DFE" w14:textId="3E896D24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Bejelentő telefonszám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D170DFF" w14:textId="36C7BDF2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Bejelentő telefonszáma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D170E00" w14:textId="723E2685" w:rsidR="001F4BBA" w:rsidRPr="001F4BBA" w:rsidRDefault="001F4BBA" w:rsidP="001F4BB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14:paraId="3D170E01" w14:textId="6A582ACE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B21350">
              <w:rPr>
                <w:rFonts w:asciiTheme="minorHAnsi" w:hAnsiTheme="minorHAnsi" w:cstheme="minorHAnsi"/>
                <w:szCs w:val="20"/>
              </w:rPr>
              <w:t>Szöveges beviteli mező</w:t>
            </w:r>
            <w:r>
              <w:rPr>
                <w:rFonts w:asciiTheme="minorHAnsi" w:hAnsiTheme="minorHAnsi" w:cstheme="minorHAnsi"/>
                <w:szCs w:val="20"/>
              </w:rPr>
              <w:t xml:space="preserve"> (csak numerikus)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D170E02" w14:textId="73CC7934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6" w:type="dxa"/>
            <w:shd w:val="clear" w:color="auto" w:fill="auto"/>
            <w:vAlign w:val="center"/>
          </w:tcPr>
          <w:p w14:paraId="3D170E03" w14:textId="4721B93F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5" w:type="dxa"/>
            <w:shd w:val="clear" w:color="auto" w:fill="auto"/>
            <w:vAlign w:val="center"/>
          </w:tcPr>
          <w:p w14:paraId="3D170E04" w14:textId="4CD94B11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3D170E05" w14:textId="62BBF5C7" w:rsidR="001F4BBA" w:rsidRPr="00813156" w:rsidRDefault="00705817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E7485C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HUBA.BEJEGYZES_BEJELENTO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.TELEFON</w:t>
            </w:r>
          </w:p>
        </w:tc>
      </w:tr>
      <w:tr w:rsidR="001F4BBA" w:rsidRPr="006E3FF5" w14:paraId="132AF4D2" w14:textId="77777777" w:rsidTr="000759D6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505C37CA" w14:textId="267C9F4E" w:rsidR="001F4BBA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Bejelentés módja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CD51AB5" w14:textId="2D432C8A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Bejelentés módja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166E7D81" w14:textId="0C6F312F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7D17922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A20DAD4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6" w:type="dxa"/>
            <w:shd w:val="clear" w:color="auto" w:fill="auto"/>
            <w:vAlign w:val="center"/>
          </w:tcPr>
          <w:p w14:paraId="4977C9D0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5" w:type="dxa"/>
            <w:shd w:val="clear" w:color="auto" w:fill="auto"/>
            <w:vAlign w:val="center"/>
          </w:tcPr>
          <w:p w14:paraId="1385FF64" w14:textId="77777777" w:rsidR="001F4BBA" w:rsidRPr="00813156" w:rsidRDefault="001F4BBA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16A3561B" w14:textId="6D8B6E3A" w:rsidR="001F4BBA" w:rsidRPr="00813156" w:rsidRDefault="00705817" w:rsidP="001F4BB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1B6FA2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HUBA.BEJEGYZES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.</w:t>
            </w:r>
            <w:r w:rsidRPr="001B6FA2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 xml:space="preserve"> </w:t>
            </w:r>
            <w:r w:rsidRPr="00A93BA1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BEJELENTES_MOD_ID</w:t>
            </w:r>
          </w:p>
        </w:tc>
      </w:tr>
      <w:tr w:rsidR="00F2722A" w:rsidRPr="006E3FF5" w14:paraId="55B8400C" w14:textId="77777777" w:rsidTr="000759D6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77E618F4" w14:textId="635F92DF" w:rsidR="00F2722A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Bejelentés ideje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51584B2A" w14:textId="7A42AC7E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Bejelentés ideje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43487448" w14:textId="20BE8D33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DA1C8D2" w14:textId="6C999E7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Dátum és idő beviteli mező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2A1F1E3" w14:textId="70643415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29C963E3" w14:textId="4F2F08A2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ÉÉÉÉ/HH/NN ÓÓ:PP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E09CDD0" w14:textId="7777777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49296FF1" w14:textId="6323E15B" w:rsidR="00F2722A" w:rsidRPr="00813156" w:rsidRDefault="00705817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1B6FA2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HUBA.BEJEGYZES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>.</w:t>
            </w:r>
            <w:r w:rsidRPr="001B6FA2">
              <w:rPr>
                <w:rFonts w:asciiTheme="minorHAnsi" w:eastAsia="Times New Roman" w:hAnsiTheme="minorHAnsi" w:cstheme="minorHAnsi"/>
                <w:sz w:val="24"/>
                <w:szCs w:val="24"/>
                <w:lang w:eastAsia="hu-HU"/>
              </w:rPr>
              <w:t xml:space="preserve"> BEJELENTES_IDO</w:t>
            </w:r>
          </w:p>
        </w:tc>
      </w:tr>
      <w:tr w:rsidR="00F2722A" w:rsidRPr="006E3FF5" w14:paraId="73B39BCE" w14:textId="77777777" w:rsidTr="000759D6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1D1E9D8D" w14:textId="249D0640" w:rsidR="00F2722A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Rögzítő neve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A8EF1EE" w14:textId="4247A9D1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Rögzítő neve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18E40AC9" w14:textId="493BAF0D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F7E73E4" w14:textId="49C623A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B21350">
              <w:rPr>
                <w:rFonts w:asciiTheme="minorHAnsi" w:hAnsiTheme="minorHAnsi" w:cstheme="minorHAnsi"/>
                <w:szCs w:val="20"/>
              </w:rPr>
              <w:t>Szöveges beviteli mező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130FED8" w14:textId="7777777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6" w:type="dxa"/>
            <w:shd w:val="clear" w:color="auto" w:fill="auto"/>
            <w:vAlign w:val="center"/>
          </w:tcPr>
          <w:p w14:paraId="3FAD789D" w14:textId="7777777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75" w:type="dxa"/>
            <w:shd w:val="clear" w:color="auto" w:fill="auto"/>
            <w:vAlign w:val="center"/>
          </w:tcPr>
          <w:p w14:paraId="7CF8F832" w14:textId="77777777" w:rsidR="00F2722A" w:rsidRPr="00813156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76569C35" w14:textId="5A6077FC" w:rsidR="00F2722A" w:rsidRPr="00C661E9" w:rsidRDefault="00705817" w:rsidP="00F2722A">
            <w:pPr>
              <w:spacing w:after="0" w:line="240" w:lineRule="auto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C661E9"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eastAsia="hu-HU"/>
              </w:rPr>
              <w:t>HUBA.BEJEGYZES</w:t>
            </w:r>
            <w:r w:rsidR="00C661E9" w:rsidRPr="00C661E9"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eastAsia="hu-HU"/>
              </w:rPr>
              <w:t>_</w:t>
            </w:r>
            <w:commentRangeStart w:id="11"/>
            <w:r w:rsidR="00C661E9" w:rsidRPr="00C661E9"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eastAsia="hu-HU"/>
              </w:rPr>
              <w:t>BEJELENTO</w:t>
            </w:r>
            <w:commentRangeEnd w:id="11"/>
            <w:r w:rsidR="00C661E9">
              <w:rPr>
                <w:rStyle w:val="Jegyzethivatkozs"/>
              </w:rPr>
              <w:commentReference w:id="11"/>
            </w:r>
            <w:r w:rsidRPr="00C661E9"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eastAsia="hu-HU"/>
              </w:rPr>
              <w:t>. LETREHOZO_USER</w:t>
            </w:r>
          </w:p>
        </w:tc>
      </w:tr>
      <w:tr w:rsidR="00F2722A" w:rsidRPr="006E3FF5" w14:paraId="4CA0E8A9" w14:textId="77777777" w:rsidTr="000759D6">
        <w:trPr>
          <w:trHeight w:val="340"/>
        </w:trPr>
        <w:tc>
          <w:tcPr>
            <w:tcW w:w="1973" w:type="dxa"/>
            <w:shd w:val="clear" w:color="auto" w:fill="auto"/>
            <w:vAlign w:val="center"/>
          </w:tcPr>
          <w:p w14:paraId="3072ECC4" w14:textId="31C45390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commentRangeStart w:id="12"/>
            <w:r w:rsidRPr="00316A91">
              <w:rPr>
                <w:rFonts w:asciiTheme="minorHAnsi" w:hAnsiTheme="minorHAnsi" w:cstheme="minorHAnsi"/>
                <w:strike/>
                <w:sz w:val="22"/>
              </w:rPr>
              <w:t>Rögzítés ideje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3F1F0B2" w14:textId="2349DC26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hAnsiTheme="minorHAnsi" w:cstheme="minorHAnsi"/>
                <w:strike/>
                <w:sz w:val="22"/>
              </w:rPr>
              <w:t>Rögzítés ideje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3ABC02B" w14:textId="11B7512E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hAnsiTheme="minorHAnsi" w:cstheme="minorHAnsi"/>
                <w:strike/>
                <w:sz w:val="22"/>
              </w:rPr>
              <w:t>--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EF813DA" w14:textId="5A60E5CB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hAnsiTheme="minorHAnsi" w:cstheme="minorHAnsi"/>
                <w:strike/>
                <w:sz w:val="22"/>
              </w:rPr>
              <w:t>Dátum és idő beviteli mező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E1E710D" w14:textId="0E2B4E7C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hAnsiTheme="minorHAnsi" w:cstheme="minorHAnsi"/>
                <w:strike/>
                <w:sz w:val="22"/>
              </w:rPr>
              <w:t>12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20E3FE47" w14:textId="2E6EA86A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hAnsiTheme="minorHAnsi" w:cstheme="minorHAnsi"/>
                <w:strike/>
                <w:sz w:val="22"/>
              </w:rPr>
              <w:t>ÉÉÉÉ/HH/NN ÓÓ:PP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659EBBB0" w14:textId="77777777" w:rsidR="00F2722A" w:rsidRPr="00316A91" w:rsidRDefault="00F2722A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15933D3C" w14:textId="2A4D32C0" w:rsidR="00F2722A" w:rsidRPr="00316A91" w:rsidRDefault="00705817" w:rsidP="00F2722A">
            <w:pPr>
              <w:spacing w:after="0" w:line="240" w:lineRule="auto"/>
              <w:rPr>
                <w:rFonts w:asciiTheme="minorHAnsi" w:hAnsiTheme="minorHAnsi" w:cstheme="minorHAnsi"/>
                <w:strike/>
                <w:sz w:val="22"/>
              </w:rPr>
            </w:pPr>
            <w:r w:rsidRPr="00316A91">
              <w:rPr>
                <w:rFonts w:asciiTheme="minorHAnsi" w:eastAsia="Times New Roman" w:hAnsiTheme="minorHAnsi" w:cstheme="minorHAnsi"/>
                <w:strike/>
                <w:sz w:val="24"/>
                <w:szCs w:val="24"/>
                <w:lang w:eastAsia="hu-HU"/>
              </w:rPr>
              <w:t>HUBA.BEJEGYZES. LETREHOZAS_IDO</w:t>
            </w:r>
            <w:commentRangeEnd w:id="12"/>
            <w:r w:rsidR="0076510F">
              <w:rPr>
                <w:rStyle w:val="Jegyzethivatkozs"/>
              </w:rPr>
              <w:commentReference w:id="12"/>
            </w:r>
          </w:p>
        </w:tc>
      </w:tr>
    </w:tbl>
    <w:p w14:paraId="7883C4A4" w14:textId="77777777" w:rsidR="003834A5" w:rsidRDefault="003834A5" w:rsidP="000626F0">
      <w:pPr>
        <w:pStyle w:val="Ctblzatcmnorml"/>
        <w:sectPr w:rsidR="003834A5" w:rsidSect="00376C13">
          <w:pgSz w:w="16701" w:h="16838" w:code="9"/>
          <w:pgMar w:top="1418" w:right="6213" w:bottom="1418" w:left="1418" w:header="709" w:footer="709" w:gutter="0"/>
          <w:cols w:space="708"/>
          <w:docGrid w:linePitch="360"/>
        </w:sectPr>
      </w:pPr>
    </w:p>
    <w:p w14:paraId="3D170F5F" w14:textId="0EDB1A99" w:rsidR="00890156" w:rsidRPr="0013744A" w:rsidRDefault="00890156" w:rsidP="000626F0">
      <w:pPr>
        <w:pStyle w:val="Ctblzatcmnorml"/>
      </w:pPr>
      <w:r w:rsidRPr="0013744A">
        <w:lastRenderedPageBreak/>
        <w:t>Nyomógombok</w:t>
      </w:r>
    </w:p>
    <w:tbl>
      <w:tblPr>
        <w:tblW w:w="8642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1457"/>
        <w:gridCol w:w="1869"/>
        <w:gridCol w:w="2051"/>
        <w:gridCol w:w="1758"/>
      </w:tblGrid>
      <w:tr w:rsidR="00695DFB" w:rsidRPr="00D15C69" w14:paraId="3D170F64" w14:textId="48122322" w:rsidTr="00016DF9">
        <w:tc>
          <w:tcPr>
            <w:tcW w:w="1507" w:type="dxa"/>
            <w:shd w:val="clear" w:color="auto" w:fill="BFBFBF" w:themeFill="background1" w:themeFillShade="BF"/>
          </w:tcPr>
          <w:p w14:paraId="3D170F60" w14:textId="77777777" w:rsidR="00695DFB" w:rsidRPr="003567B4" w:rsidRDefault="00695DFB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Felirat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3D170F61" w14:textId="77777777" w:rsidR="00695DFB" w:rsidRPr="003567B4" w:rsidRDefault="00695DFB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Megnevezés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3D170F62" w14:textId="372C7E8B" w:rsidR="00695DFB" w:rsidRPr="003567B4" w:rsidRDefault="00695DFB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Súgó (</w:t>
            </w:r>
            <w:r w:rsidR="0037614A" w:rsidRPr="00C54F7B">
              <w:rPr>
                <w:b/>
                <w:bCs/>
                <w:lang w:val="en-US"/>
              </w:rPr>
              <w:t>Tooltip</w:t>
            </w:r>
            <w:r w:rsidRPr="00C54F7B">
              <w:rPr>
                <w:b/>
                <w:bCs/>
              </w:rPr>
              <w:t>) szöveg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D170F63" w14:textId="77777777" w:rsidR="00695DFB" w:rsidRPr="003567B4" w:rsidRDefault="00695DFB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 xml:space="preserve">Alapértelmezés </w:t>
            </w:r>
            <w:r w:rsidRPr="0004690A">
              <w:t>[</w:t>
            </w:r>
            <w:r w:rsidRPr="00C54F7B">
              <w:rPr>
                <w:rFonts w:ascii="Times New Roman" w:hAnsi="Times New Roman"/>
              </w:rPr>
              <w:t>megnyomható/nem nyomható</w:t>
            </w:r>
            <w:r w:rsidR="0095349D" w:rsidRPr="00C54F7B">
              <w:rPr>
                <w:rFonts w:ascii="Times New Roman" w:hAnsi="Times New Roman"/>
              </w:rPr>
              <w:t xml:space="preserve"> meg</w:t>
            </w:r>
            <w:r w:rsidRPr="0004690A">
              <w:t>]</w:t>
            </w:r>
          </w:p>
        </w:tc>
        <w:tc>
          <w:tcPr>
            <w:tcW w:w="1758" w:type="dxa"/>
            <w:shd w:val="clear" w:color="auto" w:fill="BFBFBF" w:themeFill="background1" w:themeFillShade="BF"/>
          </w:tcPr>
          <w:p w14:paraId="0D8183E1" w14:textId="10373DC9" w:rsidR="00BD3FDF" w:rsidRPr="003567B4" w:rsidRDefault="00877A98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  <w:lang w:val="en-US"/>
              </w:rPr>
              <w:t>Material</w:t>
            </w:r>
            <w:r w:rsidRPr="00C54F7B">
              <w:rPr>
                <w:b/>
                <w:bCs/>
              </w:rPr>
              <w:t xml:space="preserve"> i</w:t>
            </w:r>
            <w:r w:rsidR="00BD3FDF" w:rsidRPr="00C54F7B">
              <w:rPr>
                <w:b/>
                <w:bCs/>
              </w:rPr>
              <w:t>kon neve</w:t>
            </w:r>
          </w:p>
        </w:tc>
      </w:tr>
      <w:tr w:rsidR="00016DF9" w:rsidRPr="00D15C69" w14:paraId="3D170F69" w14:textId="3A842105" w:rsidTr="00016DF9">
        <w:trPr>
          <w:cantSplit/>
          <w:trHeight w:val="488"/>
        </w:trPr>
        <w:tc>
          <w:tcPr>
            <w:tcW w:w="1507" w:type="dxa"/>
            <w:shd w:val="clear" w:color="auto" w:fill="auto"/>
            <w:vAlign w:val="center"/>
          </w:tcPr>
          <w:p w14:paraId="3D170F65" w14:textId="5BC6B655" w:rsidR="00016DF9" w:rsidRPr="00DA3E9C" w:rsidRDefault="00016DF9" w:rsidP="00016DF9">
            <w:pPr>
              <w:spacing w:after="0" w:line="240" w:lineRule="auto"/>
              <w:rPr>
                <w:rFonts w:asciiTheme="minorHAnsi" w:hAnsiTheme="minorHAnsi"/>
              </w:rPr>
            </w:pPr>
            <w:r>
              <w:object w:dxaOrig="2325" w:dyaOrig="690" w14:anchorId="1E91D5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21.75pt" o:ole="">
                  <v:imagedata r:id="rId50" o:title=""/>
                </v:shape>
                <o:OLEObject Type="Embed" ProgID="PBrush" ShapeID="_x0000_i1025" DrawAspect="Content" ObjectID="_1801996711" r:id="rId51"/>
              </w:object>
            </w:r>
          </w:p>
        </w:tc>
        <w:tc>
          <w:tcPr>
            <w:tcW w:w="1457" w:type="dxa"/>
            <w:shd w:val="clear" w:color="auto" w:fill="auto"/>
          </w:tcPr>
          <w:p w14:paraId="3D170F66" w14:textId="521EA785" w:rsidR="00016DF9" w:rsidRPr="003567B4" w:rsidRDefault="00016DF9" w:rsidP="00016DF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noProof/>
                <w:lang w:eastAsia="hu-HU"/>
              </w:rPr>
              <w:t xml:space="preserve">Mentés </w:t>
            </w:r>
          </w:p>
        </w:tc>
        <w:tc>
          <w:tcPr>
            <w:tcW w:w="1869" w:type="dxa"/>
            <w:shd w:val="clear" w:color="auto" w:fill="auto"/>
          </w:tcPr>
          <w:p w14:paraId="3D170F67" w14:textId="3791EE4E" w:rsidR="00016DF9" w:rsidRPr="003567B4" w:rsidRDefault="00016DF9" w:rsidP="00016DF9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051" w:type="dxa"/>
            <w:shd w:val="clear" w:color="auto" w:fill="auto"/>
          </w:tcPr>
          <w:p w14:paraId="3D170F68" w14:textId="487DA391" w:rsidR="00016DF9" w:rsidRPr="003567B4" w:rsidRDefault="00CF6091" w:rsidP="00016DF9">
            <w:pPr>
              <w:spacing w:after="0" w:line="240" w:lineRule="auto"/>
              <w:rPr>
                <w:rFonts w:asciiTheme="minorHAnsi" w:hAnsiTheme="minorHAnsi"/>
              </w:rPr>
            </w:pPr>
            <w:r>
              <w:t>Nem m</w:t>
            </w:r>
            <w:r w:rsidR="00C37D61">
              <w:t>egnyomható</w:t>
            </w:r>
            <w:r w:rsidR="00016DF9">
              <w:t xml:space="preserve"> (kötelező mezők és további feltételek teljesülése esetén lesz kezelhető)</w:t>
            </w:r>
          </w:p>
        </w:tc>
        <w:tc>
          <w:tcPr>
            <w:tcW w:w="1758" w:type="dxa"/>
            <w:vAlign w:val="center"/>
          </w:tcPr>
          <w:p w14:paraId="2DB47018" w14:textId="7AD77919" w:rsidR="00016DF9" w:rsidRPr="003567B4" w:rsidRDefault="00016DF9" w:rsidP="00016DF9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</w:p>
        </w:tc>
      </w:tr>
      <w:tr w:rsidR="00016DF9" w:rsidRPr="00D15C69" w14:paraId="01A88589" w14:textId="77777777" w:rsidTr="00016DF9">
        <w:trPr>
          <w:cantSplit/>
          <w:trHeight w:val="488"/>
        </w:trPr>
        <w:tc>
          <w:tcPr>
            <w:tcW w:w="1507" w:type="dxa"/>
            <w:shd w:val="clear" w:color="auto" w:fill="auto"/>
            <w:vAlign w:val="center"/>
          </w:tcPr>
          <w:p w14:paraId="09C8E5F5" w14:textId="4DE33705" w:rsidR="00016DF9" w:rsidRDefault="00016DF9" w:rsidP="00016DF9">
            <w:pPr>
              <w:spacing w:after="0" w:line="240" w:lineRule="auto"/>
              <w:rPr>
                <w:noProof/>
              </w:rPr>
            </w:pPr>
            <w:r>
              <w:object w:dxaOrig="2310" w:dyaOrig="675" w14:anchorId="48750F92">
                <v:shape id="_x0000_i1026" type="#_x0000_t75" style="width:64.5pt;height:21.75pt" o:ole="">
                  <v:imagedata r:id="rId52" o:title=""/>
                </v:shape>
                <o:OLEObject Type="Embed" ProgID="PBrush" ShapeID="_x0000_i1026" DrawAspect="Content" ObjectID="_1801996712" r:id="rId53"/>
              </w:object>
            </w:r>
          </w:p>
        </w:tc>
        <w:tc>
          <w:tcPr>
            <w:tcW w:w="1457" w:type="dxa"/>
            <w:shd w:val="clear" w:color="auto" w:fill="auto"/>
          </w:tcPr>
          <w:p w14:paraId="7B2A8CF1" w14:textId="0A6EBB88" w:rsidR="00016DF9" w:rsidRPr="003567B4" w:rsidRDefault="00016DF9" w:rsidP="00016DF9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noProof/>
                <w:lang w:eastAsia="hu-HU"/>
              </w:rPr>
              <w:t>Mégsem</w:t>
            </w:r>
          </w:p>
        </w:tc>
        <w:tc>
          <w:tcPr>
            <w:tcW w:w="1869" w:type="dxa"/>
            <w:shd w:val="clear" w:color="auto" w:fill="auto"/>
          </w:tcPr>
          <w:p w14:paraId="2A6DE872" w14:textId="79D8F359" w:rsidR="00016DF9" w:rsidRPr="003567B4" w:rsidRDefault="00016DF9" w:rsidP="00016DF9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</w:tc>
        <w:tc>
          <w:tcPr>
            <w:tcW w:w="2051" w:type="dxa"/>
            <w:shd w:val="clear" w:color="auto" w:fill="auto"/>
          </w:tcPr>
          <w:p w14:paraId="557B30A9" w14:textId="551D03E2" w:rsidR="00016DF9" w:rsidRPr="003567B4" w:rsidRDefault="00016DF9" w:rsidP="00016DF9">
            <w:pPr>
              <w:spacing w:after="0" w:line="240" w:lineRule="auto"/>
              <w:rPr>
                <w:rFonts w:asciiTheme="minorHAnsi" w:hAnsiTheme="minorHAnsi"/>
              </w:rPr>
            </w:pPr>
            <w:r>
              <w:t>Megnyomható</w:t>
            </w:r>
          </w:p>
        </w:tc>
        <w:tc>
          <w:tcPr>
            <w:tcW w:w="1758" w:type="dxa"/>
            <w:vAlign w:val="center"/>
          </w:tcPr>
          <w:p w14:paraId="720695AA" w14:textId="166288C2" w:rsidR="00016DF9" w:rsidRPr="003567B4" w:rsidRDefault="00016DF9" w:rsidP="00016DF9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</w:p>
        </w:tc>
      </w:tr>
    </w:tbl>
    <w:p w14:paraId="3D170F90" w14:textId="56687BF9" w:rsidR="00BA7644" w:rsidRDefault="00BA7644" w:rsidP="00F015D3">
      <w:pPr>
        <w:pStyle w:val="C3"/>
        <w:outlineLvl w:val="2"/>
      </w:pPr>
      <w:r>
        <w:br w:type="page"/>
      </w:r>
    </w:p>
    <w:p w14:paraId="3D170F91" w14:textId="0F507204" w:rsidR="00890156" w:rsidRPr="0013744A" w:rsidRDefault="00D65B7F" w:rsidP="00F015D3">
      <w:pPr>
        <w:pStyle w:val="C3"/>
        <w:outlineLvl w:val="2"/>
      </w:pPr>
      <w:r>
        <w:lastRenderedPageBreak/>
        <w:t xml:space="preserve"> </w:t>
      </w:r>
      <w:r w:rsidR="00890156" w:rsidRPr="0013744A">
        <w:t>Hívott szolgáltatások</w:t>
      </w:r>
    </w:p>
    <w:tbl>
      <w:tblPr>
        <w:tblW w:w="8618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2929"/>
        <w:gridCol w:w="2676"/>
      </w:tblGrid>
      <w:tr w:rsidR="00443A3E" w:rsidRPr="00D15C69" w14:paraId="3D170F95" w14:textId="77777777" w:rsidTr="003567B4">
        <w:tc>
          <w:tcPr>
            <w:tcW w:w="3013" w:type="dxa"/>
            <w:shd w:val="clear" w:color="auto" w:fill="BFBFBF" w:themeFill="background1" w:themeFillShade="BF"/>
          </w:tcPr>
          <w:p w14:paraId="3D170F92" w14:textId="77777777" w:rsidR="00443A3E" w:rsidRPr="003567B4" w:rsidRDefault="00443A3E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Funkciógomb/link/vezérlőelem esemény</w:t>
            </w:r>
          </w:p>
        </w:tc>
        <w:tc>
          <w:tcPr>
            <w:tcW w:w="2929" w:type="dxa"/>
            <w:shd w:val="clear" w:color="auto" w:fill="BFBFBF" w:themeFill="background1" w:themeFillShade="BF"/>
          </w:tcPr>
          <w:p w14:paraId="3D170F93" w14:textId="77777777" w:rsidR="00443A3E" w:rsidRPr="003567B4" w:rsidRDefault="00443A3E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Hívott ablak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14:paraId="3D170F94" w14:textId="77777777" w:rsidR="00443A3E" w:rsidRPr="003567B4" w:rsidRDefault="00443A3E" w:rsidP="003567B4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Hívott szolgáltatás rövid megnevezése (azonosító)</w:t>
            </w:r>
          </w:p>
        </w:tc>
      </w:tr>
      <w:tr w:rsidR="0068273A" w:rsidRPr="00212811" w14:paraId="6911F2DC" w14:textId="77777777" w:rsidTr="003567B4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7FC2984D" w14:textId="40C03487" w:rsidR="0068273A" w:rsidRDefault="0068273A" w:rsidP="0068273A">
            <w:pPr>
              <w:spacing w:after="0" w:line="240" w:lineRule="auto"/>
            </w:pPr>
            <w:r>
              <w:t>Ablakbetöltés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759B06A" w14:textId="28ABF86F" w:rsidR="0068273A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76D1C8D1" w14:textId="409154FA" w:rsidR="0068273A" w:rsidRDefault="0068273A" w:rsidP="0068273A">
            <w:pPr>
              <w:spacing w:after="0" w:line="240" w:lineRule="auto"/>
            </w:pPr>
            <w:r w:rsidRPr="00183A8F">
              <w:t>S_27 – Felhasználói aktivitás naplózása</w:t>
            </w:r>
          </w:p>
        </w:tc>
      </w:tr>
      <w:tr w:rsidR="0068273A" w:rsidRPr="00212811" w14:paraId="7B82B135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666E119C" w14:textId="1B5860FF" w:rsidR="0068273A" w:rsidRDefault="0068273A" w:rsidP="0068273A">
            <w:pPr>
              <w:spacing w:after="0" w:line="240" w:lineRule="auto"/>
            </w:pPr>
            <w:r>
              <w:t>Ablakbetöltés (konkurenskezeléssel)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7A6808A" w14:textId="288DC4CB" w:rsidR="0068273A" w:rsidRPr="00FA739D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399DF311" w14:textId="227B4869" w:rsidR="0068273A" w:rsidRDefault="0068273A" w:rsidP="0068273A">
            <w:pPr>
              <w:spacing w:after="0" w:line="240" w:lineRule="auto"/>
            </w:pPr>
            <w:r w:rsidRPr="00183A8F">
              <w:t>K_15_02 – Életjel küldés (SET_DATA_LIFESIGN)</w:t>
            </w:r>
          </w:p>
        </w:tc>
      </w:tr>
      <w:tr w:rsidR="0068273A" w:rsidRPr="00212811" w14:paraId="2AFD0412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260B8D2B" w14:textId="6E9597C5" w:rsidR="0068273A" w:rsidRDefault="0068273A" w:rsidP="0068273A">
            <w:pPr>
              <w:spacing w:after="0" w:line="240" w:lineRule="auto"/>
              <w:rPr>
                <w:rFonts w:eastAsia="Times New Roman"/>
                <w:szCs w:val="20"/>
              </w:rPr>
            </w:pPr>
            <w:r>
              <w:t>Ablakbetöltés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4336332" w14:textId="77777777" w:rsidR="0068273A" w:rsidRDefault="0068273A" w:rsidP="0068273A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62712DF5" w14:textId="7BEC402C" w:rsidR="0068273A" w:rsidRPr="003C7685" w:rsidRDefault="0068273A" w:rsidP="0068273A">
            <w:pPr>
              <w:spacing w:after="0" w:line="240" w:lineRule="auto"/>
            </w:pPr>
            <w:r w:rsidRPr="00183A8F">
              <w:t>S_08 - Lekérdezési paraméterek értékkészletének lekérdezése</w:t>
            </w:r>
          </w:p>
        </w:tc>
      </w:tr>
      <w:tr w:rsidR="0068273A" w:rsidRPr="00212811" w14:paraId="71CB9330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4791E7E0" w14:textId="50330A2F" w:rsidR="0068273A" w:rsidRDefault="0068273A" w:rsidP="007418B1">
            <w:pPr>
              <w:spacing w:after="0" w:line="240" w:lineRule="auto"/>
              <w:rPr>
                <w:rFonts w:eastAsia="Times New Roman"/>
                <w:szCs w:val="20"/>
              </w:rPr>
            </w:pPr>
            <w:r>
              <w:t>Ablakbetöltés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3796533" w14:textId="77777777" w:rsidR="0068273A" w:rsidRDefault="0068273A" w:rsidP="007418B1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232C33CA" w14:textId="6DA969BC" w:rsidR="0068273A" w:rsidRPr="003C7685" w:rsidRDefault="00DA1790" w:rsidP="007418B1">
            <w:pPr>
              <w:spacing w:after="0" w:line="240" w:lineRule="auto"/>
            </w:pPr>
            <w:hyperlink w:anchor="S_37" w:history="1">
              <w:r w:rsidRPr="00DA1790">
                <w:t>S_</w:t>
              </w:r>
            </w:hyperlink>
            <w:r w:rsidRPr="00DA1790">
              <w:t>49 – Bejelentés adatok lekérdezése (</w:t>
            </w:r>
            <w:proofErr w:type="spellStart"/>
            <w:r w:rsidRPr="00DA1790">
              <w:t>getBejelentesAdat</w:t>
            </w:r>
            <w:proofErr w:type="spellEnd"/>
            <w:r w:rsidRPr="00DA1790">
              <w:t>)</w:t>
            </w:r>
          </w:p>
        </w:tc>
      </w:tr>
      <w:tr w:rsidR="0068273A" w:rsidRPr="00212811" w14:paraId="4BE2D49D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1F824283" w14:textId="5DCC3C12" w:rsidR="0068273A" w:rsidRDefault="0068273A" w:rsidP="0068273A">
            <w:pPr>
              <w:spacing w:after="0" w:line="240" w:lineRule="auto"/>
              <w:rPr>
                <w:rFonts w:eastAsia="Times New Roman"/>
                <w:szCs w:val="20"/>
              </w:rPr>
            </w:pPr>
            <w:r>
              <w:t>Konkurenskezelés (lejárt munkamenet visszaszerzésekor)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33E5189" w14:textId="77777777" w:rsidR="0068273A" w:rsidRDefault="0068273A" w:rsidP="0068273A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68CAEC94" w14:textId="7F296137" w:rsidR="0068273A" w:rsidRPr="003C7685" w:rsidRDefault="0068273A" w:rsidP="0068273A">
            <w:pPr>
              <w:spacing w:after="0" w:line="240" w:lineRule="auto"/>
            </w:pPr>
            <w:r w:rsidRPr="00183A8F">
              <w:rPr>
                <w:rFonts w:cstheme="minorHAnsi"/>
                <w:color w:val="000000" w:themeColor="text1"/>
                <w:szCs w:val="24"/>
              </w:rPr>
              <w:t>K_15_03 – Életjel küldés ellenőrzés nélkül (SET_DATA_FORCE_LIFESIGN)</w:t>
            </w:r>
          </w:p>
        </w:tc>
      </w:tr>
      <w:tr w:rsidR="0068273A" w:rsidRPr="00212811" w14:paraId="7AA85600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5803659F" w14:textId="718383A6" w:rsidR="0068273A" w:rsidRDefault="0068273A" w:rsidP="0068273A">
            <w:pPr>
              <w:spacing w:after="0" w:line="240" w:lineRule="auto"/>
              <w:rPr>
                <w:rFonts w:eastAsia="Times New Roman"/>
                <w:szCs w:val="20"/>
              </w:rPr>
            </w:pPr>
            <w:r>
              <w:t>Mentés (konkurenskezeléssel)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155E75C2" w14:textId="77777777" w:rsidR="0068273A" w:rsidRDefault="0068273A" w:rsidP="0068273A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63D843A7" w14:textId="5D5E5D21" w:rsidR="0068273A" w:rsidRPr="003C7685" w:rsidRDefault="0068273A" w:rsidP="0068273A">
            <w:pPr>
              <w:spacing w:after="0" w:line="240" w:lineRule="auto"/>
            </w:pPr>
            <w:r w:rsidRPr="00183A8F">
              <w:t>K_15_02 – Életjel küldés (SET_DATA_LIFESIGN)</w:t>
            </w:r>
          </w:p>
        </w:tc>
      </w:tr>
      <w:tr w:rsidR="0068273A" w:rsidRPr="00212811" w14:paraId="120CF12F" w14:textId="77777777" w:rsidTr="009A6E4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709A354D" w14:textId="1DB0BB11" w:rsidR="0068273A" w:rsidRDefault="0068273A" w:rsidP="0068273A">
            <w:pPr>
              <w:spacing w:after="0" w:line="240" w:lineRule="auto"/>
            </w:pPr>
            <w:r>
              <w:object w:dxaOrig="2325" w:dyaOrig="675" w14:anchorId="780973E9">
                <v:shape id="_x0000_i1027" type="#_x0000_t75" style="width:64.5pt;height:22.5pt" o:ole="">
                  <v:imagedata r:id="rId54" o:title=""/>
                </v:shape>
                <o:OLEObject Type="Embed" ProgID="PBrush" ShapeID="_x0000_i1027" DrawAspect="Content" ObjectID="_1801996713" r:id="rId55"/>
              </w:objec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6FBCBB3" w14:textId="25E0B6BF" w:rsidR="0068273A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64C26E43" w14:textId="281A226D" w:rsidR="0068273A" w:rsidRDefault="0068273A" w:rsidP="0068273A">
            <w:pPr>
              <w:spacing w:after="0" w:line="240" w:lineRule="auto"/>
            </w:pPr>
            <w:r w:rsidRPr="003C7685">
              <w:t>S_4</w:t>
            </w:r>
            <w:r>
              <w:t>7</w:t>
            </w:r>
            <w:r w:rsidRPr="002E5BA6">
              <w:t xml:space="preserve"> – </w:t>
            </w:r>
            <w:r>
              <w:t>Bejelentés</w:t>
            </w:r>
            <w:r w:rsidRPr="002E5BA6">
              <w:t xml:space="preserve"> adatok mentése (</w:t>
            </w:r>
            <w:proofErr w:type="spellStart"/>
            <w:r w:rsidRPr="002E5BA6">
              <w:t>set</w:t>
            </w:r>
            <w:r>
              <w:t>BejelentesAdat</w:t>
            </w:r>
            <w:proofErr w:type="spellEnd"/>
            <w:r>
              <w:t>)</w:t>
            </w:r>
          </w:p>
        </w:tc>
      </w:tr>
      <w:tr w:rsidR="0068273A" w:rsidRPr="00212811" w14:paraId="73AACE62" w14:textId="77777777" w:rsidTr="008B443D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23ED5C39" w14:textId="1A36F9CD" w:rsidR="0068273A" w:rsidRDefault="0068273A" w:rsidP="0068273A">
            <w:pPr>
              <w:spacing w:after="0" w:line="240" w:lineRule="auto"/>
            </w:pPr>
            <w:r>
              <w:t>Mentés (konkurenskezeléssel)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3F7C89A" w14:textId="77777777" w:rsidR="0068273A" w:rsidRPr="00FA739D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33D7AA3E" w14:textId="4A19F76D" w:rsidR="0068273A" w:rsidRPr="003C7685" w:rsidRDefault="0068273A" w:rsidP="0068273A">
            <w:pPr>
              <w:spacing w:after="0" w:line="240" w:lineRule="auto"/>
            </w:pPr>
            <w:r w:rsidRPr="00183A8F">
              <w:rPr>
                <w:bCs/>
              </w:rPr>
              <w:t>K_15_04 – Munkamenet lezárás (SET_DATA_CLOSE)</w:t>
            </w:r>
          </w:p>
        </w:tc>
      </w:tr>
      <w:tr w:rsidR="0068273A" w:rsidRPr="00212811" w14:paraId="053E221A" w14:textId="77777777" w:rsidTr="00B82506">
        <w:trPr>
          <w:trHeight w:val="488"/>
        </w:trPr>
        <w:tc>
          <w:tcPr>
            <w:tcW w:w="3013" w:type="dxa"/>
            <w:shd w:val="clear" w:color="auto" w:fill="auto"/>
          </w:tcPr>
          <w:p w14:paraId="4E146941" w14:textId="340ADB74" w:rsidR="0068273A" w:rsidRPr="00FA739D" w:rsidRDefault="0068273A" w:rsidP="0068273A">
            <w:pPr>
              <w:spacing w:after="0" w:line="240" w:lineRule="auto"/>
            </w:pPr>
            <w:r>
              <w:object w:dxaOrig="2325" w:dyaOrig="675" w14:anchorId="20AD510B">
                <v:shape id="_x0000_i1028" type="#_x0000_t75" style="width:64.5pt;height:22.5pt" o:ole="">
                  <v:imagedata r:id="rId54" o:title=""/>
                </v:shape>
                <o:OLEObject Type="Embed" ProgID="PBrush" ShapeID="_x0000_i1028" DrawAspect="Content" ObjectID="_1801996714" r:id="rId56"/>
              </w:objec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0016C752" w14:textId="7D25D231" w:rsidR="0068273A" w:rsidRPr="00FA739D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</w:tcPr>
          <w:p w14:paraId="04E94D10" w14:textId="1F91BD6C" w:rsidR="0068273A" w:rsidRDefault="0068273A" w:rsidP="0068273A">
            <w:pPr>
              <w:spacing w:after="0" w:line="240" w:lineRule="auto"/>
            </w:pPr>
            <w:r w:rsidRPr="003C7685">
              <w:t>S_27</w:t>
            </w:r>
            <w:r w:rsidRPr="00F81F1A">
              <w:t xml:space="preserve"> – Felhasználói aktivitás naplózása</w:t>
            </w:r>
          </w:p>
        </w:tc>
      </w:tr>
      <w:tr w:rsidR="0068273A" w:rsidRPr="00212811" w14:paraId="5141181B" w14:textId="77777777" w:rsidTr="00B502D8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72C1DFD1" w14:textId="581B5EEC" w:rsidR="0068273A" w:rsidRDefault="0068273A" w:rsidP="0068273A">
            <w:pPr>
              <w:spacing w:after="0" w:line="240" w:lineRule="auto"/>
              <w:rPr>
                <w:rFonts w:eastAsia="Times New Roman"/>
                <w:szCs w:val="20"/>
              </w:rPr>
            </w:pPr>
            <w:r>
              <w:t>Mégsem (konkurenskezeléssel)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12B44685" w14:textId="77777777" w:rsidR="0068273A" w:rsidRPr="00FA739D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29021DE1" w14:textId="2D156D03" w:rsidR="0068273A" w:rsidRPr="003C7685" w:rsidRDefault="0068273A" w:rsidP="0068273A">
            <w:pPr>
              <w:spacing w:after="0" w:line="240" w:lineRule="auto"/>
            </w:pPr>
            <w:r w:rsidRPr="00183A8F">
              <w:rPr>
                <w:bCs/>
              </w:rPr>
              <w:t>K_15_04 – Munkamenet lezárás (SET_DATA_CLOSE)</w:t>
            </w:r>
          </w:p>
        </w:tc>
      </w:tr>
      <w:tr w:rsidR="0068273A" w:rsidRPr="00212811" w14:paraId="0CF405EB" w14:textId="77777777" w:rsidTr="00B82506">
        <w:trPr>
          <w:trHeight w:val="488"/>
        </w:trPr>
        <w:tc>
          <w:tcPr>
            <w:tcW w:w="3013" w:type="dxa"/>
            <w:shd w:val="clear" w:color="auto" w:fill="auto"/>
            <w:vAlign w:val="center"/>
          </w:tcPr>
          <w:p w14:paraId="442DBCD4" w14:textId="0893BAE0" w:rsidR="0068273A" w:rsidRDefault="0068273A" w:rsidP="0068273A">
            <w:pPr>
              <w:spacing w:after="0" w:line="240" w:lineRule="auto"/>
            </w:pPr>
            <w:r>
              <w:rPr>
                <w:rFonts w:eastAsia="Times New Roman"/>
                <w:szCs w:val="20"/>
              </w:rPr>
              <w:t>Böngésző ablak bezárása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9B1E550" w14:textId="77777777" w:rsidR="0068273A" w:rsidRPr="00FA739D" w:rsidRDefault="0068273A" w:rsidP="0068273A">
            <w:pPr>
              <w:spacing w:after="0" w:line="240" w:lineRule="auto"/>
            </w:pPr>
          </w:p>
        </w:tc>
        <w:tc>
          <w:tcPr>
            <w:tcW w:w="2676" w:type="dxa"/>
            <w:shd w:val="clear" w:color="auto" w:fill="auto"/>
          </w:tcPr>
          <w:p w14:paraId="28B6EECD" w14:textId="2674E730" w:rsidR="0068273A" w:rsidRPr="003C7685" w:rsidRDefault="0068273A" w:rsidP="0068273A">
            <w:pPr>
              <w:spacing w:after="0" w:line="240" w:lineRule="auto"/>
            </w:pPr>
            <w:r w:rsidRPr="003C7685">
              <w:t>S_27</w:t>
            </w:r>
            <w:r w:rsidRPr="00F81F1A">
              <w:t xml:space="preserve"> – Felhasználói aktivitás naplózása</w:t>
            </w:r>
          </w:p>
        </w:tc>
      </w:tr>
    </w:tbl>
    <w:p w14:paraId="3D170FB9" w14:textId="77777777" w:rsidR="008F3BC9" w:rsidRPr="0013744A" w:rsidRDefault="008F3BC9" w:rsidP="00451267">
      <w:pPr>
        <w:pStyle w:val="Cnorml"/>
      </w:pPr>
    </w:p>
    <w:p w14:paraId="3D170FBA" w14:textId="78C1A72B" w:rsidR="00890156" w:rsidRDefault="00890156" w:rsidP="00F015D3">
      <w:pPr>
        <w:pStyle w:val="C3"/>
        <w:outlineLvl w:val="2"/>
      </w:pPr>
      <w:r w:rsidRPr="0013744A">
        <w:t>Rendszerüzenetek</w:t>
      </w:r>
    </w:p>
    <w:p w14:paraId="38371003" w14:textId="492966FF" w:rsidR="000759D6" w:rsidRPr="000759D6" w:rsidRDefault="000759D6" w:rsidP="000759D6">
      <w:pPr>
        <w:pStyle w:val="Cnorml"/>
      </w:pPr>
      <w:r>
        <w:t>Nincs. vagy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2812"/>
        <w:gridCol w:w="2812"/>
      </w:tblGrid>
      <w:tr w:rsidR="0043708B" w:rsidRPr="00D15C69" w14:paraId="2A60D6FE" w14:textId="77777777" w:rsidTr="00257D52">
        <w:tc>
          <w:tcPr>
            <w:tcW w:w="2619" w:type="dxa"/>
            <w:shd w:val="clear" w:color="auto" w:fill="BFBFBF" w:themeFill="background1" w:themeFillShade="BF"/>
          </w:tcPr>
          <w:p w14:paraId="6AD2630B" w14:textId="77777777" w:rsidR="0043708B" w:rsidRPr="003567B4" w:rsidRDefault="0043708B" w:rsidP="00D74B5E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Ellenőrzések leírása (HA)</w:t>
            </w:r>
          </w:p>
        </w:tc>
        <w:tc>
          <w:tcPr>
            <w:tcW w:w="2812" w:type="dxa"/>
            <w:shd w:val="clear" w:color="auto" w:fill="BFBFBF" w:themeFill="background1" w:themeFillShade="BF"/>
          </w:tcPr>
          <w:p w14:paraId="242E8047" w14:textId="77777777" w:rsidR="0043708B" w:rsidRPr="003567B4" w:rsidRDefault="0043708B" w:rsidP="00D74B5E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Rendszerüzenet (AKKOR)</w:t>
            </w:r>
          </w:p>
        </w:tc>
        <w:tc>
          <w:tcPr>
            <w:tcW w:w="2812" w:type="dxa"/>
            <w:shd w:val="clear" w:color="auto" w:fill="BFBFBF" w:themeFill="background1" w:themeFillShade="BF"/>
          </w:tcPr>
          <w:p w14:paraId="26FBF132" w14:textId="77777777" w:rsidR="0043708B" w:rsidRPr="003567B4" w:rsidRDefault="0043708B" w:rsidP="00D74B5E">
            <w:pPr>
              <w:spacing w:after="0" w:line="240" w:lineRule="auto"/>
              <w:rPr>
                <w:b/>
                <w:bCs/>
              </w:rPr>
            </w:pPr>
            <w:r w:rsidRPr="00C54F7B">
              <w:rPr>
                <w:b/>
                <w:bCs/>
              </w:rPr>
              <w:t>Rendszerüzenet típusa</w:t>
            </w:r>
          </w:p>
        </w:tc>
      </w:tr>
      <w:tr w:rsidR="00DC49BA" w:rsidRPr="00D15C69" w14:paraId="305FB899" w14:textId="77777777" w:rsidTr="00257D52">
        <w:tc>
          <w:tcPr>
            <w:tcW w:w="2619" w:type="dxa"/>
            <w:shd w:val="clear" w:color="auto" w:fill="auto"/>
          </w:tcPr>
          <w:p w14:paraId="76A4FE1E" w14:textId="33651469" w:rsidR="00DC49BA" w:rsidRPr="00257D52" w:rsidRDefault="00DC49BA" w:rsidP="00DC49BA">
            <w:pPr>
              <w:spacing w:after="0" w:line="240" w:lineRule="auto"/>
            </w:pPr>
            <w:r w:rsidRPr="00F81F1A">
              <w:t xml:space="preserve">&lt;Mégsem&gt; </w:t>
            </w:r>
            <w:proofErr w:type="spellStart"/>
            <w:r w:rsidRPr="00F81F1A">
              <w:t>nyomgógomb</w:t>
            </w:r>
            <w:proofErr w:type="spellEnd"/>
            <w:r w:rsidRPr="00F81F1A">
              <w:t xml:space="preserve"> megnyomásakor, ha a </w:t>
            </w:r>
            <w:r>
              <w:t>GVK profil azonosítójú felhasználó</w:t>
            </w:r>
            <w:r w:rsidRPr="00F81F1A">
              <w:t xml:space="preserve"> nem mentette a módosításait.</w:t>
            </w:r>
          </w:p>
        </w:tc>
        <w:tc>
          <w:tcPr>
            <w:tcW w:w="2812" w:type="dxa"/>
            <w:shd w:val="clear" w:color="auto" w:fill="auto"/>
          </w:tcPr>
          <w:p w14:paraId="32B5C4CD" w14:textId="3EC47A55" w:rsidR="00DC49BA" w:rsidRDefault="00DC49BA" w:rsidP="00DC49BA">
            <w:pPr>
              <w:spacing w:after="0" w:line="240" w:lineRule="auto"/>
            </w:pPr>
            <w:r>
              <w:t>„</w:t>
            </w:r>
            <w:r w:rsidRPr="007B7FAF">
              <w:t>Biztosan</w:t>
            </w:r>
            <w:r>
              <w:t xml:space="preserve"> elveti a módosításoka</w:t>
            </w:r>
            <w:r w:rsidRPr="007B7FAF">
              <w:t>?(I/N)</w:t>
            </w:r>
            <w:r>
              <w:t>”</w:t>
            </w:r>
          </w:p>
        </w:tc>
        <w:tc>
          <w:tcPr>
            <w:tcW w:w="2812" w:type="dxa"/>
            <w:shd w:val="clear" w:color="auto" w:fill="auto"/>
          </w:tcPr>
          <w:p w14:paraId="024BC8B7" w14:textId="33AE63EE" w:rsidR="00DC49BA" w:rsidRDefault="00DC49BA" w:rsidP="00DC49BA">
            <w:pPr>
              <w:spacing w:after="0" w:line="240" w:lineRule="auto"/>
            </w:pPr>
            <w:r>
              <w:t>Eldöntendő (I/N)</w:t>
            </w:r>
          </w:p>
        </w:tc>
      </w:tr>
      <w:tr w:rsidR="00F2722A" w:rsidRPr="00D15C69" w14:paraId="6E56CBD0" w14:textId="77777777" w:rsidTr="00257D52">
        <w:tc>
          <w:tcPr>
            <w:tcW w:w="2619" w:type="dxa"/>
            <w:shd w:val="clear" w:color="auto" w:fill="auto"/>
          </w:tcPr>
          <w:p w14:paraId="2F1B9310" w14:textId="44668F08" w:rsidR="00F2722A" w:rsidRDefault="00F2722A" w:rsidP="00F2722A">
            <w:pPr>
              <w:spacing w:after="0" w:line="240" w:lineRule="auto"/>
              <w:rPr>
                <w:vertAlign w:val="superscript"/>
              </w:rPr>
            </w:pPr>
            <w:r>
              <w:t>ha a munkamenet megszakadt, de még a lezárási időn belül van.</w:t>
            </w:r>
          </w:p>
        </w:tc>
        <w:tc>
          <w:tcPr>
            <w:tcW w:w="2812" w:type="dxa"/>
            <w:shd w:val="clear" w:color="auto" w:fill="auto"/>
          </w:tcPr>
          <w:p w14:paraId="4FE595A4" w14:textId="2D89F36C" w:rsidR="00F2722A" w:rsidRDefault="00F2722A" w:rsidP="00F2722A">
            <w:pPr>
              <w:spacing w:after="0" w:line="240" w:lineRule="auto"/>
            </w:pPr>
            <w:r>
              <w:t>Aktuális munkamenet lejárt. Kívánja folytatni?</w:t>
            </w:r>
          </w:p>
        </w:tc>
        <w:tc>
          <w:tcPr>
            <w:tcW w:w="2812" w:type="dxa"/>
            <w:shd w:val="clear" w:color="auto" w:fill="auto"/>
          </w:tcPr>
          <w:p w14:paraId="35AAA3B3" w14:textId="204C395F" w:rsidR="00F2722A" w:rsidRDefault="00F2722A" w:rsidP="00F2722A">
            <w:pPr>
              <w:spacing w:after="0" w:line="240" w:lineRule="auto"/>
            </w:pPr>
            <w:r>
              <w:t>Eldöntendő (I/N)</w:t>
            </w:r>
          </w:p>
        </w:tc>
      </w:tr>
      <w:tr w:rsidR="00F2722A" w:rsidRPr="00D15C69" w14:paraId="16B55997" w14:textId="77777777" w:rsidTr="00257D52">
        <w:tc>
          <w:tcPr>
            <w:tcW w:w="2619" w:type="dxa"/>
            <w:shd w:val="clear" w:color="auto" w:fill="auto"/>
          </w:tcPr>
          <w:p w14:paraId="6024A138" w14:textId="2741C1C3" w:rsidR="00F2722A" w:rsidRPr="00D15C69" w:rsidRDefault="00F2722A" w:rsidP="00F2722A">
            <w:pPr>
              <w:spacing w:after="0" w:line="240" w:lineRule="auto"/>
            </w:pPr>
            <w:r w:rsidRPr="00E1467F">
              <w:t>ha a munkamenet megszakad</w:t>
            </w:r>
            <w:r>
              <w:t>t</w:t>
            </w:r>
            <w:r w:rsidRPr="00E1467F">
              <w:t>, és le is záródott.</w:t>
            </w:r>
          </w:p>
        </w:tc>
        <w:tc>
          <w:tcPr>
            <w:tcW w:w="2812" w:type="dxa"/>
            <w:shd w:val="clear" w:color="auto" w:fill="auto"/>
          </w:tcPr>
          <w:p w14:paraId="7849BE1A" w14:textId="20B31DEC" w:rsidR="00F2722A" w:rsidRPr="00D15C69" w:rsidRDefault="00F2722A" w:rsidP="00F2722A">
            <w:pPr>
              <w:spacing w:after="0" w:line="240" w:lineRule="auto"/>
            </w:pPr>
            <w:r>
              <w:t>Aktuális munkamenete lezárult, nem folytatható. Kattintson az OK-</w:t>
            </w:r>
            <w:proofErr w:type="spellStart"/>
            <w:r>
              <w:t>ra</w:t>
            </w:r>
            <w:proofErr w:type="spellEnd"/>
            <w:r>
              <w:t xml:space="preserve"> a képernyő bezárásához.</w:t>
            </w:r>
          </w:p>
        </w:tc>
        <w:tc>
          <w:tcPr>
            <w:tcW w:w="2812" w:type="dxa"/>
            <w:shd w:val="clear" w:color="auto" w:fill="auto"/>
          </w:tcPr>
          <w:p w14:paraId="400EE6B4" w14:textId="128FB689" w:rsidR="00F2722A" w:rsidRPr="00D15C69" w:rsidRDefault="00F2722A" w:rsidP="00F2722A">
            <w:pPr>
              <w:spacing w:after="0" w:line="240" w:lineRule="auto"/>
            </w:pPr>
            <w:r>
              <w:t>Figyelmeztető</w:t>
            </w:r>
          </w:p>
        </w:tc>
      </w:tr>
      <w:tr w:rsidR="00F2722A" w:rsidRPr="00D15C69" w14:paraId="76075176" w14:textId="77777777" w:rsidTr="00257D52">
        <w:tc>
          <w:tcPr>
            <w:tcW w:w="2619" w:type="dxa"/>
            <w:shd w:val="clear" w:color="auto" w:fill="auto"/>
          </w:tcPr>
          <w:p w14:paraId="5C110D5C" w14:textId="2E5A6A68" w:rsidR="00F2722A" w:rsidRPr="00C71403" w:rsidRDefault="00F2722A" w:rsidP="00F2722A">
            <w:pPr>
              <w:spacing w:after="0" w:line="240" w:lineRule="auto"/>
            </w:pPr>
            <w:r>
              <w:t xml:space="preserve">ha a </w:t>
            </w:r>
            <w:proofErr w:type="spellStart"/>
            <w:r>
              <w:t>munkamanet</w:t>
            </w:r>
            <w:proofErr w:type="spellEnd"/>
            <w:r>
              <w:t xml:space="preserve"> kezelésekor hiba történt</w:t>
            </w:r>
          </w:p>
        </w:tc>
        <w:tc>
          <w:tcPr>
            <w:tcW w:w="2812" w:type="dxa"/>
            <w:shd w:val="clear" w:color="auto" w:fill="auto"/>
          </w:tcPr>
          <w:p w14:paraId="153A7C7C" w14:textId="5DB0D9F1" w:rsidR="00F2722A" w:rsidRDefault="00F2722A" w:rsidP="00F2722A">
            <w:pPr>
              <w:spacing w:after="0" w:line="240" w:lineRule="auto"/>
            </w:pPr>
            <w:r>
              <w:t>Hiba történt, aktuális munkamenete nem található. Kattintson az OK-</w:t>
            </w:r>
            <w:proofErr w:type="spellStart"/>
            <w:r>
              <w:t>ra</w:t>
            </w:r>
            <w:proofErr w:type="spellEnd"/>
            <w:r>
              <w:t xml:space="preserve"> a képernyő bezárásához.</w:t>
            </w:r>
          </w:p>
        </w:tc>
        <w:tc>
          <w:tcPr>
            <w:tcW w:w="2812" w:type="dxa"/>
            <w:shd w:val="clear" w:color="auto" w:fill="auto"/>
          </w:tcPr>
          <w:p w14:paraId="7FC65066" w14:textId="64A5DB4C" w:rsidR="00F2722A" w:rsidRDefault="00F2722A" w:rsidP="00F2722A">
            <w:pPr>
              <w:spacing w:after="0" w:line="240" w:lineRule="auto"/>
            </w:pPr>
            <w:r>
              <w:t>Figyelmeztető</w:t>
            </w:r>
          </w:p>
        </w:tc>
      </w:tr>
      <w:tr w:rsidR="00D713FE" w:rsidRPr="00D15C69" w14:paraId="5AB47C1D" w14:textId="77777777" w:rsidTr="00257D52">
        <w:tc>
          <w:tcPr>
            <w:tcW w:w="2619" w:type="dxa"/>
            <w:shd w:val="clear" w:color="auto" w:fill="auto"/>
          </w:tcPr>
          <w:p w14:paraId="7A58210F" w14:textId="7E031915" w:rsidR="00D713FE" w:rsidRPr="00C71403" w:rsidRDefault="00D713FE" w:rsidP="00D713FE">
            <w:pPr>
              <w:spacing w:after="0" w:line="240" w:lineRule="auto"/>
            </w:pPr>
            <w:r w:rsidRPr="00A67452">
              <w:rPr>
                <w:vertAlign w:val="superscript"/>
              </w:rPr>
              <w:t>#92775</w:t>
            </w:r>
            <w:r>
              <w:t xml:space="preserve"> </w:t>
            </w:r>
            <w:r>
              <w:rPr>
                <w:rFonts w:eastAsia="Times New Roman"/>
              </w:rPr>
              <w:t xml:space="preserve">Az új </w:t>
            </w:r>
            <w:r w:rsidRPr="003B4EE5">
              <w:rPr>
                <w:rFonts w:eastAsia="Times New Roman"/>
              </w:rPr>
              <w:t>rekord</w:t>
            </w:r>
            <w:r>
              <w:rPr>
                <w:rFonts w:eastAsia="Times New Roman"/>
              </w:rPr>
              <w:t xml:space="preserve"> mentése s</w:t>
            </w:r>
            <w:r w:rsidRPr="00503DDA">
              <w:rPr>
                <w:rFonts w:eastAsia="Times New Roman"/>
              </w:rPr>
              <w:t>ikertelen</w:t>
            </w:r>
          </w:p>
        </w:tc>
        <w:tc>
          <w:tcPr>
            <w:tcW w:w="2812" w:type="dxa"/>
            <w:shd w:val="clear" w:color="auto" w:fill="auto"/>
          </w:tcPr>
          <w:p w14:paraId="21F9390F" w14:textId="3AC313D3" w:rsidR="00D713FE" w:rsidRPr="00B117AF" w:rsidRDefault="00D713FE" w:rsidP="00D713FE">
            <w:pPr>
              <w:spacing w:after="0" w:line="240" w:lineRule="auto"/>
            </w:pPr>
            <w:r>
              <w:t xml:space="preserve">A mentés során hiba történt. Kérem próbálja újra később. </w:t>
            </w:r>
            <w:proofErr w:type="spellStart"/>
            <w:r>
              <w:t>RequiestId</w:t>
            </w:r>
            <w:proofErr w:type="spellEnd"/>
            <w:r>
              <w:t>: XXX</w:t>
            </w:r>
          </w:p>
        </w:tc>
        <w:tc>
          <w:tcPr>
            <w:tcW w:w="2812" w:type="dxa"/>
            <w:shd w:val="clear" w:color="auto" w:fill="auto"/>
          </w:tcPr>
          <w:p w14:paraId="710EAA9F" w14:textId="68DC59F2" w:rsidR="00D713FE" w:rsidRDefault="00D713FE" w:rsidP="00D713FE">
            <w:pPr>
              <w:spacing w:after="0" w:line="240" w:lineRule="auto"/>
            </w:pPr>
            <w:r w:rsidRPr="00DE2843">
              <w:rPr>
                <w:rFonts w:eastAsia="Times New Roman"/>
              </w:rPr>
              <w:t>Hibaüzenet</w:t>
            </w:r>
          </w:p>
        </w:tc>
      </w:tr>
    </w:tbl>
    <w:p w14:paraId="3D170FCC" w14:textId="5F9D86A7" w:rsidR="008F3BC9" w:rsidRPr="0013744A" w:rsidRDefault="008F3BC9" w:rsidP="00A42D7A">
      <w:pPr>
        <w:pStyle w:val="Cnorml"/>
      </w:pPr>
    </w:p>
    <w:p w14:paraId="3D170FCD" w14:textId="77777777" w:rsidR="00890156" w:rsidRPr="0013744A" w:rsidRDefault="00890156" w:rsidP="00F015D3">
      <w:pPr>
        <w:pStyle w:val="C3"/>
        <w:outlineLvl w:val="2"/>
      </w:pPr>
      <w:r w:rsidRPr="0013744A">
        <w:lastRenderedPageBreak/>
        <w:t>Kódtáblák, választási listák</w:t>
      </w:r>
    </w:p>
    <w:p w14:paraId="3D170FD7" w14:textId="19C0599B" w:rsidR="000243B4" w:rsidRPr="0013744A" w:rsidRDefault="00A90F3B" w:rsidP="000243B4">
      <w:pPr>
        <w:pStyle w:val="Cnorml"/>
      </w:pPr>
      <w:r>
        <w:t>Nincs</w:t>
      </w:r>
      <w:r w:rsidR="00507BF1">
        <w:t>.</w:t>
      </w:r>
    </w:p>
    <w:p w14:paraId="3D170FD9" w14:textId="2F6267E4" w:rsidR="00890156" w:rsidRDefault="00890156" w:rsidP="00CD18FE">
      <w:pPr>
        <w:pStyle w:val="C3"/>
        <w:keepNext/>
        <w:keepLines/>
        <w:ind w:left="505" w:hanging="505"/>
        <w:outlineLvl w:val="2"/>
      </w:pPr>
      <w:r w:rsidRPr="0013744A">
        <w:t>Rendszerparaméterek</w:t>
      </w:r>
    </w:p>
    <w:p w14:paraId="1D5961C1" w14:textId="16CC7C10" w:rsidR="000759D6" w:rsidRDefault="000759D6" w:rsidP="006271B2">
      <w:pPr>
        <w:pStyle w:val="Cnorml"/>
        <w:ind w:left="709"/>
      </w:pPr>
      <w:r>
        <w:t>Nincs. vagy</w:t>
      </w:r>
    </w:p>
    <w:p w14:paraId="545B1A51" w14:textId="71BA90FE" w:rsidR="00296FE8" w:rsidRPr="003A74FA" w:rsidRDefault="00296FE8" w:rsidP="006271B2">
      <w:pPr>
        <w:pStyle w:val="Cnorml"/>
        <w:ind w:left="709"/>
      </w:pPr>
      <w:r>
        <w:t>Helye: /</w:t>
      </w:r>
      <w:proofErr w:type="spellStart"/>
      <w:r w:rsidRPr="009569D4">
        <w:t>src</w:t>
      </w:r>
      <w:proofErr w:type="spellEnd"/>
      <w:r w:rsidRPr="009569D4">
        <w:t>/</w:t>
      </w:r>
      <w:proofErr w:type="spellStart"/>
      <w:r w:rsidRPr="009569D4">
        <w:t>BackEnd</w:t>
      </w:r>
      <w:proofErr w:type="spellEnd"/>
      <w:r w:rsidRPr="009569D4">
        <w:t>/</w:t>
      </w:r>
      <w:proofErr w:type="spellStart"/>
      <w:r w:rsidRPr="009569D4">
        <w:t>GvkBackend</w:t>
      </w:r>
      <w:proofErr w:type="spellEnd"/>
      <w:r w:rsidRPr="009569D4">
        <w:t>/</w:t>
      </w:r>
      <w:proofErr w:type="spellStart"/>
      <w:r w:rsidRPr="009569D4">
        <w:t>WebApi</w:t>
      </w:r>
      <w:proofErr w:type="spellEnd"/>
      <w:r w:rsidRPr="009569D4">
        <w:t>/</w:t>
      </w:r>
      <w:proofErr w:type="spellStart"/>
      <w:r w:rsidRPr="009569D4">
        <w:t>appsettings.json</w:t>
      </w:r>
      <w:proofErr w:type="spellEnd"/>
    </w:p>
    <w:tbl>
      <w:tblPr>
        <w:tblStyle w:val="Rcsostblzat"/>
        <w:tblW w:w="108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03"/>
        <w:gridCol w:w="3827"/>
        <w:gridCol w:w="1843"/>
        <w:gridCol w:w="1747"/>
      </w:tblGrid>
      <w:tr w:rsidR="006123A2" w:rsidRPr="00670DFF" w14:paraId="4B558D6D" w14:textId="77777777" w:rsidTr="00E07AA0">
        <w:tc>
          <w:tcPr>
            <w:tcW w:w="3403" w:type="dxa"/>
            <w:vAlign w:val="center"/>
          </w:tcPr>
          <w:p w14:paraId="460D6FB7" w14:textId="77777777" w:rsidR="00296FE8" w:rsidRPr="00670DFF" w:rsidRDefault="00296FE8" w:rsidP="00234726">
            <w:pPr>
              <w:pStyle w:val="Cnorml"/>
              <w:spacing w:before="0" w:after="0"/>
              <w:ind w:left="0"/>
              <w:jc w:val="center"/>
              <w:rPr>
                <w:b/>
                <w:sz w:val="20"/>
                <w:szCs w:val="20"/>
              </w:rPr>
            </w:pPr>
            <w:r w:rsidRPr="00670DFF">
              <w:rPr>
                <w:b/>
                <w:sz w:val="20"/>
                <w:szCs w:val="20"/>
              </w:rPr>
              <w:t>Rendszerparaméter neve</w:t>
            </w:r>
          </w:p>
        </w:tc>
        <w:tc>
          <w:tcPr>
            <w:tcW w:w="3827" w:type="dxa"/>
            <w:vAlign w:val="center"/>
          </w:tcPr>
          <w:p w14:paraId="0C83949A" w14:textId="77777777" w:rsidR="00296FE8" w:rsidRPr="00670DFF" w:rsidRDefault="00296FE8" w:rsidP="00234726">
            <w:pPr>
              <w:pStyle w:val="Cnorml"/>
              <w:spacing w:before="0" w:after="0"/>
              <w:ind w:left="0"/>
              <w:jc w:val="center"/>
              <w:rPr>
                <w:b/>
                <w:sz w:val="20"/>
                <w:szCs w:val="20"/>
              </w:rPr>
            </w:pPr>
            <w:r w:rsidRPr="00670DFF">
              <w:rPr>
                <w:b/>
                <w:sz w:val="20"/>
                <w:szCs w:val="20"/>
              </w:rPr>
              <w:t>Rendszerparaméter jelentése</w:t>
            </w:r>
          </w:p>
        </w:tc>
        <w:tc>
          <w:tcPr>
            <w:tcW w:w="1843" w:type="dxa"/>
            <w:vAlign w:val="center"/>
          </w:tcPr>
          <w:p w14:paraId="2EE8989C" w14:textId="77777777" w:rsidR="00296FE8" w:rsidRPr="00670DFF" w:rsidRDefault="00296FE8" w:rsidP="00234726">
            <w:pPr>
              <w:pStyle w:val="Cnorml"/>
              <w:spacing w:before="0" w:after="0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70DFF">
              <w:rPr>
                <w:b/>
                <w:sz w:val="20"/>
                <w:szCs w:val="20"/>
              </w:rPr>
              <w:t>Default</w:t>
            </w:r>
            <w:proofErr w:type="spellEnd"/>
            <w:r w:rsidRPr="00670DFF">
              <w:rPr>
                <w:b/>
                <w:sz w:val="20"/>
                <w:szCs w:val="20"/>
              </w:rPr>
              <w:t xml:space="preserve"> érték</w:t>
            </w:r>
          </w:p>
        </w:tc>
        <w:tc>
          <w:tcPr>
            <w:tcW w:w="1747" w:type="dxa"/>
            <w:vAlign w:val="center"/>
          </w:tcPr>
          <w:p w14:paraId="2C336925" w14:textId="77777777" w:rsidR="00296FE8" w:rsidRPr="00670DFF" w:rsidRDefault="00296FE8" w:rsidP="00234726">
            <w:pPr>
              <w:pStyle w:val="Cnorml"/>
              <w:spacing w:before="0" w:after="0"/>
              <w:ind w:left="0"/>
              <w:jc w:val="center"/>
              <w:rPr>
                <w:b/>
                <w:sz w:val="20"/>
                <w:szCs w:val="20"/>
              </w:rPr>
            </w:pPr>
            <w:r w:rsidRPr="00670DFF">
              <w:rPr>
                <w:b/>
                <w:sz w:val="20"/>
                <w:szCs w:val="20"/>
              </w:rPr>
              <w:t>Beállított érték</w:t>
            </w:r>
          </w:p>
        </w:tc>
      </w:tr>
      <w:tr w:rsidR="006123A2" w:rsidRPr="00670DFF" w14:paraId="70578FC3" w14:textId="77777777" w:rsidTr="00E07AA0">
        <w:tc>
          <w:tcPr>
            <w:tcW w:w="3403" w:type="dxa"/>
          </w:tcPr>
          <w:p w14:paraId="2C1F7866" w14:textId="58B119E8" w:rsidR="006123A2" w:rsidRPr="00670DFF" w:rsidRDefault="006123A2" w:rsidP="000759D6">
            <w:pPr>
              <w:pStyle w:val="Cnorml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06BE5787" w14:textId="74075768" w:rsidR="006123A2" w:rsidRPr="00670DFF" w:rsidRDefault="006123A2" w:rsidP="00B50E03">
            <w:pPr>
              <w:pStyle w:val="Cnorml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F3080FA" w14:textId="43D8ECF5" w:rsidR="006123A2" w:rsidRPr="00670DFF" w:rsidRDefault="006123A2" w:rsidP="006271B2">
            <w:pPr>
              <w:pStyle w:val="Cnorml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14:paraId="12D0D3BC" w14:textId="16227B17" w:rsidR="006123A2" w:rsidRPr="00670DFF" w:rsidRDefault="006123A2" w:rsidP="006123A2">
            <w:pPr>
              <w:pStyle w:val="Cnorml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AD70D3" w:rsidRPr="00670DFF" w14:paraId="0C018CFD" w14:textId="77777777" w:rsidTr="004B695A">
        <w:tc>
          <w:tcPr>
            <w:tcW w:w="3403" w:type="dxa"/>
          </w:tcPr>
          <w:p w14:paraId="23C271C4" w14:textId="2611FBF6" w:rsidR="00AD70D3" w:rsidRPr="00670DFF" w:rsidRDefault="00AD70D3" w:rsidP="006123A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759320E0" w14:textId="156D8848" w:rsidR="00AD70D3" w:rsidRPr="00670DFF" w:rsidRDefault="00AD70D3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6125D1" w14:textId="66F332A3" w:rsidR="00AD70D3" w:rsidRPr="00670DFF" w:rsidRDefault="00AD70D3" w:rsidP="006271B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1747" w:type="dxa"/>
          </w:tcPr>
          <w:p w14:paraId="31F480E5" w14:textId="1D3BAD21" w:rsidR="00AD70D3" w:rsidRPr="00670DFF" w:rsidRDefault="00AD70D3" w:rsidP="006123A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</w:tr>
      <w:tr w:rsidR="00AD70D3" w:rsidRPr="00670DFF" w14:paraId="3551ADFA" w14:textId="77777777" w:rsidTr="004B695A">
        <w:tc>
          <w:tcPr>
            <w:tcW w:w="3403" w:type="dxa"/>
          </w:tcPr>
          <w:p w14:paraId="110A6A53" w14:textId="4348A430" w:rsidR="00AD70D3" w:rsidRPr="00670DFF" w:rsidRDefault="00AD70D3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579DB6B6" w14:textId="4C3FB67D" w:rsidR="00AD70D3" w:rsidRPr="00670DFF" w:rsidRDefault="00AD70D3" w:rsidP="006123A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7745AC" w14:textId="77777777" w:rsidR="00AD70D3" w:rsidRPr="00670DFF" w:rsidRDefault="00AD70D3" w:rsidP="006271B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1747" w:type="dxa"/>
          </w:tcPr>
          <w:p w14:paraId="72B8C45A" w14:textId="1AFBE2FD" w:rsidR="00AD70D3" w:rsidRPr="00670DFF" w:rsidRDefault="00AD70D3" w:rsidP="006123A2">
            <w:pPr>
              <w:pStyle w:val="Cnorml"/>
              <w:spacing w:before="0" w:after="0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3D170FE6" w14:textId="0F646ACD" w:rsidR="00402E61" w:rsidRPr="0013744A" w:rsidRDefault="00402E61" w:rsidP="006271B2">
      <w:pPr>
        <w:pStyle w:val="Cnorml"/>
        <w:ind w:left="709"/>
      </w:pPr>
    </w:p>
    <w:sectPr w:rsidR="00402E61" w:rsidRPr="0013744A" w:rsidSect="0074178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Kovács 3 Eszter" w:date="2024-06-10T12:25:00Z" w:initials="EK">
    <w:p w14:paraId="724E6F06" w14:textId="77777777" w:rsidR="00C71CC0" w:rsidRDefault="00260444" w:rsidP="00C71CC0">
      <w:pPr>
        <w:pStyle w:val="Jegyzetszveg"/>
      </w:pPr>
      <w:r>
        <w:rPr>
          <w:rStyle w:val="Jegyzethivatkozs"/>
        </w:rPr>
        <w:annotationRef/>
      </w:r>
      <w:r w:rsidR="00C71CC0">
        <w:t>Látható vagy csak megnyomható? NYIK-be fel van vezetve, MÁV válaszától függ.</w:t>
      </w:r>
    </w:p>
  </w:comment>
  <w:comment w:id="9" w:author="Kovács 3 Eszter" w:date="2024-06-27T12:20:00Z" w:initials="K3E">
    <w:p w14:paraId="12FEF865" w14:textId="77777777" w:rsidR="0076510F" w:rsidRDefault="0076510F" w:rsidP="0076510F">
      <w:pPr>
        <w:pStyle w:val="Jegyzetszveg"/>
      </w:pPr>
      <w:r>
        <w:rPr>
          <w:rStyle w:val="Jegyzethivatkozs"/>
        </w:rPr>
        <w:annotationRef/>
      </w:r>
      <w:r>
        <w:t>2024.06.27-EI megbeszélés alapján lett módosítva.</w:t>
      </w:r>
    </w:p>
  </w:comment>
  <w:comment w:id="10" w:author="Kovács 3 Eszter" w:date="2024-06-27T12:14:00Z" w:initials="K3E">
    <w:p w14:paraId="652F02D6" w14:textId="5AC873AF" w:rsidR="00574B6C" w:rsidRDefault="00574B6C" w:rsidP="00574B6C">
      <w:pPr>
        <w:pStyle w:val="Jegyzetszveg"/>
      </w:pPr>
      <w:r>
        <w:rPr>
          <w:rStyle w:val="Jegyzethivatkozs"/>
        </w:rPr>
        <w:annotationRef/>
      </w:r>
      <w:r>
        <w:t>2024.06.27-ei megbeszélésen elhangzottak szerint nem kérik a felületen történő megjelenítésé. (Történetben elég megjelennie a dátumnak).</w:t>
      </w:r>
    </w:p>
  </w:comment>
  <w:comment w:id="11" w:author="Kovács 3 Eszter" w:date="2024-07-18T13:31:00Z" w:initials="EK">
    <w:p w14:paraId="0FA3B1C1" w14:textId="77777777" w:rsidR="00C661E9" w:rsidRDefault="00C661E9" w:rsidP="00C661E9">
      <w:pPr>
        <w:pStyle w:val="Jegyzetszveg"/>
      </w:pPr>
      <w:r>
        <w:rPr>
          <w:rStyle w:val="Jegyzethivatkozs"/>
        </w:rPr>
        <w:annotationRef/>
      </w:r>
      <w:r>
        <w:t>2024.07.18-ÁN módosult!</w:t>
      </w:r>
    </w:p>
  </w:comment>
  <w:comment w:id="12" w:author="Kovács 3 Eszter" w:date="2024-06-27T12:18:00Z" w:initials="K3E">
    <w:p w14:paraId="04DEA970" w14:textId="63AD3660" w:rsidR="0076510F" w:rsidRDefault="0076510F" w:rsidP="0076510F">
      <w:pPr>
        <w:pStyle w:val="Jegyzetszveg"/>
      </w:pPr>
      <w:r>
        <w:rPr>
          <w:rStyle w:val="Jegyzethivatkozs"/>
        </w:rPr>
        <w:annotationRef/>
      </w:r>
      <w:r>
        <w:t>2024.06.27-eimegbeszélés szerint nem kell megjeleníteni.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4E6F06" w15:done="0"/>
  <w15:commentEx w15:paraId="12FEF865" w15:done="0"/>
  <w15:commentEx w15:paraId="652F02D6" w15:done="0"/>
  <w15:commentEx w15:paraId="0FA3B1C1" w15:done="0"/>
  <w15:commentEx w15:paraId="04DEA9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116F53" w16cex:dateUtc="2024-06-10T10:25:00Z"/>
  <w16cex:commentExtensible w16cex:durableId="2A27D783" w16cex:dateUtc="2024-06-27T10:20:00Z"/>
  <w16cex:commentExtensible w16cex:durableId="2A27D622" w16cex:dateUtc="2024-06-27T10:14:00Z"/>
  <w16cex:commentExtensible w16cex:durableId="6A6E964C" w16cex:dateUtc="2024-07-18T11:31:00Z"/>
  <w16cex:commentExtensible w16cex:durableId="2A27D70C" w16cex:dateUtc="2024-06-27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4E6F06" w16cid:durableId="2A116F53"/>
  <w16cid:commentId w16cid:paraId="12FEF865" w16cid:durableId="2A27D783"/>
  <w16cid:commentId w16cid:paraId="652F02D6" w16cid:durableId="2A27D622"/>
  <w16cid:commentId w16cid:paraId="0FA3B1C1" w16cid:durableId="6A6E964C"/>
  <w16cid:commentId w16cid:paraId="04DEA970" w16cid:durableId="2A27D7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620FD" w14:textId="77777777" w:rsidR="004D5F07" w:rsidRDefault="004D5F07">
      <w:pPr>
        <w:spacing w:after="0" w:line="240" w:lineRule="auto"/>
      </w:pPr>
      <w:r>
        <w:separator/>
      </w:r>
    </w:p>
  </w:endnote>
  <w:endnote w:type="continuationSeparator" w:id="0">
    <w:p w14:paraId="694D1EAA" w14:textId="77777777" w:rsidR="004D5F07" w:rsidRDefault="004D5F07">
      <w:pPr>
        <w:spacing w:after="0" w:line="240" w:lineRule="auto"/>
      </w:pPr>
      <w:r>
        <w:continuationSeparator/>
      </w:r>
    </w:p>
  </w:endnote>
  <w:endnote w:type="continuationNotice" w:id="1">
    <w:p w14:paraId="27E36AF2" w14:textId="77777777" w:rsidR="004D5F07" w:rsidRDefault="004D5F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9CD09" w14:textId="77777777" w:rsidR="004D5F07" w:rsidRDefault="004D5F07">
      <w:pPr>
        <w:spacing w:after="0" w:line="240" w:lineRule="auto"/>
      </w:pPr>
      <w:r>
        <w:separator/>
      </w:r>
    </w:p>
  </w:footnote>
  <w:footnote w:type="continuationSeparator" w:id="0">
    <w:p w14:paraId="578E881F" w14:textId="77777777" w:rsidR="004D5F07" w:rsidRDefault="004D5F07">
      <w:pPr>
        <w:spacing w:after="0" w:line="240" w:lineRule="auto"/>
      </w:pPr>
      <w:r>
        <w:continuationSeparator/>
      </w:r>
    </w:p>
  </w:footnote>
  <w:footnote w:type="continuationNotice" w:id="1">
    <w:p w14:paraId="79CD6B2B" w14:textId="77777777" w:rsidR="004D5F07" w:rsidRDefault="004D5F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7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06"/>
      <w:gridCol w:w="1559"/>
      <w:gridCol w:w="3112"/>
    </w:tblGrid>
    <w:tr w:rsidR="003A0832" w:rsidRPr="00D15C69" w14:paraId="7FFDA888" w14:textId="77777777" w:rsidTr="000B440C">
      <w:trPr>
        <w:cantSplit/>
        <w:jc w:val="center"/>
      </w:trPr>
      <w:tc>
        <w:tcPr>
          <w:tcW w:w="5665" w:type="dxa"/>
          <w:gridSpan w:val="2"/>
        </w:tcPr>
        <w:p w14:paraId="4F5123C2" w14:textId="279CDA81" w:rsidR="003A0832" w:rsidRPr="00D15C69" w:rsidRDefault="003A0832" w:rsidP="003A0832">
          <w:pPr>
            <w:pStyle w:val="lfej"/>
            <w:rPr>
              <w:lang w:val="de-DE"/>
            </w:rPr>
          </w:pPr>
          <w:r>
            <w:t>GVK_UC_H0</w:t>
          </w:r>
          <w:r w:rsidR="00E413A7">
            <w:t>3_01</w:t>
          </w:r>
        </w:p>
      </w:tc>
      <w:tc>
        <w:tcPr>
          <w:tcW w:w="3112" w:type="dxa"/>
        </w:tcPr>
        <w:p w14:paraId="76D5B7EB" w14:textId="77777777" w:rsidR="003A0832" w:rsidRPr="00D15C69" w:rsidRDefault="003A0832" w:rsidP="000F4100">
          <w:pPr>
            <w:pStyle w:val="lfej"/>
            <w:tabs>
              <w:tab w:val="right" w:pos="2530"/>
            </w:tabs>
            <w:rPr>
              <w:lang w:val="en-GB"/>
            </w:rPr>
          </w:pPr>
          <w:r w:rsidRPr="004E7BDC">
            <w:t>Azonosító</w:t>
          </w:r>
          <w:r w:rsidRPr="00D15C69">
            <w:rPr>
              <w:lang w:val="en-GB"/>
            </w:rPr>
            <w:t>:</w:t>
          </w:r>
          <w:r w:rsidRPr="00D15C69">
            <w:t xml:space="preserve"> </w:t>
          </w:r>
          <w:r w:rsidRPr="00D15C69">
            <w:tab/>
          </w:r>
          <w:r w:rsidRPr="00D15C69">
            <w:rPr>
              <w:lang w:val="en-GB"/>
            </w:rPr>
            <w:t>RRT_</w:t>
          </w:r>
          <w:r>
            <w:rPr>
              <w:lang w:val="en-GB"/>
            </w:rPr>
            <w:t>GVK</w:t>
          </w:r>
        </w:p>
      </w:tc>
    </w:tr>
    <w:tr w:rsidR="003A0832" w:rsidRPr="00D15C69" w14:paraId="0E8E3C5D" w14:textId="77777777" w:rsidTr="1BB4C3A3">
      <w:trPr>
        <w:cantSplit/>
        <w:jc w:val="center"/>
      </w:trPr>
      <w:tc>
        <w:tcPr>
          <w:tcW w:w="4106" w:type="dxa"/>
        </w:tcPr>
        <w:p w14:paraId="4137547B" w14:textId="77777777" w:rsidR="003A0832" w:rsidRPr="00D15C69" w:rsidRDefault="003A0832" w:rsidP="00403F80">
          <w:pPr>
            <w:pStyle w:val="lfej"/>
          </w:pPr>
          <w:r w:rsidRPr="00D15C69">
            <w:t>Készítette/módosította: MÁV SZK</w:t>
          </w:r>
        </w:p>
      </w:tc>
      <w:tc>
        <w:tcPr>
          <w:tcW w:w="1559" w:type="dxa"/>
        </w:tcPr>
        <w:p w14:paraId="02B0BBE5" w14:textId="6C4A0F23" w:rsidR="003A0832" w:rsidRPr="00D15C69" w:rsidRDefault="003A0832" w:rsidP="006D3203">
          <w:pPr>
            <w:pStyle w:val="lfej"/>
          </w:pPr>
          <w:r w:rsidRPr="00D15C69">
            <w:t xml:space="preserve">Változat: </w:t>
          </w:r>
          <w:r>
            <w:t>1.0</w:t>
          </w:r>
        </w:p>
      </w:tc>
      <w:tc>
        <w:tcPr>
          <w:tcW w:w="3112" w:type="dxa"/>
        </w:tcPr>
        <w:p w14:paraId="5124DF10" w14:textId="0338D759" w:rsidR="003A0832" w:rsidRPr="00D15C69" w:rsidRDefault="003A0832" w:rsidP="007D1DC0">
          <w:pPr>
            <w:pStyle w:val="lfej"/>
            <w:tabs>
              <w:tab w:val="clear" w:pos="4536"/>
              <w:tab w:val="right" w:pos="2530"/>
            </w:tabs>
          </w:pPr>
          <w:r w:rsidRPr="00D15C69">
            <w:t xml:space="preserve">Oldal: </w:t>
          </w:r>
          <w:r w:rsidRPr="00D15C69">
            <w:tab/>
          </w:r>
          <w:r w:rsidRPr="000B440C">
            <w:rPr>
              <w:rStyle w:val="Oldalszm"/>
              <w:noProof/>
            </w:rPr>
            <w:fldChar w:fldCharType="begin"/>
          </w:r>
          <w:r w:rsidRPr="00D15C69">
            <w:rPr>
              <w:rStyle w:val="Oldalszm"/>
            </w:rPr>
            <w:instrText xml:space="preserve"> PAGE </w:instrText>
          </w:r>
          <w:r w:rsidRPr="000B440C">
            <w:rPr>
              <w:rStyle w:val="Oldalszm"/>
            </w:rPr>
            <w:fldChar w:fldCharType="separate"/>
          </w:r>
          <w:r w:rsidR="00B50E03">
            <w:rPr>
              <w:rStyle w:val="Oldalszm"/>
              <w:noProof/>
            </w:rPr>
            <w:t>9</w:t>
          </w:r>
          <w:r w:rsidRPr="000B440C">
            <w:rPr>
              <w:rStyle w:val="Oldalszm"/>
              <w:noProof/>
            </w:rPr>
            <w:fldChar w:fldCharType="end"/>
          </w:r>
          <w:r w:rsidRPr="00D15C69">
            <w:rPr>
              <w:rStyle w:val="Oldalszm"/>
            </w:rPr>
            <w:t>/</w:t>
          </w:r>
          <w:r w:rsidRPr="000B440C">
            <w:rPr>
              <w:rStyle w:val="Oldalszm"/>
              <w:noProof/>
            </w:rPr>
            <w:fldChar w:fldCharType="begin"/>
          </w:r>
          <w:r w:rsidRPr="00D15C69">
            <w:rPr>
              <w:rStyle w:val="Oldalszm"/>
            </w:rPr>
            <w:instrText xml:space="preserve"> NUMPAGES </w:instrText>
          </w:r>
          <w:r w:rsidRPr="000B440C">
            <w:rPr>
              <w:rStyle w:val="Oldalszm"/>
            </w:rPr>
            <w:fldChar w:fldCharType="separate"/>
          </w:r>
          <w:r w:rsidR="00B50E03">
            <w:rPr>
              <w:rStyle w:val="Oldalszm"/>
              <w:noProof/>
            </w:rPr>
            <w:t>10</w:t>
          </w:r>
          <w:r w:rsidRPr="000B440C">
            <w:rPr>
              <w:rStyle w:val="Oldalszm"/>
              <w:noProof/>
            </w:rPr>
            <w:fldChar w:fldCharType="end"/>
          </w:r>
        </w:p>
      </w:tc>
    </w:tr>
  </w:tbl>
  <w:p w14:paraId="01AE7436" w14:textId="77777777" w:rsidR="003A0832" w:rsidRPr="002B45CC" w:rsidRDefault="003A0832" w:rsidP="002B45C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6" w:type="dxa"/>
      <w:jc w:val="center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1580"/>
      <w:gridCol w:w="5063"/>
      <w:gridCol w:w="1383"/>
    </w:tblGrid>
    <w:tr w:rsidR="003A0832" w:rsidRPr="00D15C69" w14:paraId="10E6664B" w14:textId="77777777" w:rsidTr="1BB4C3A3">
      <w:trPr>
        <w:trHeight w:val="230"/>
        <w:jc w:val="center"/>
      </w:trPr>
      <w:tc>
        <w:tcPr>
          <w:tcW w:w="1580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60" w:type="dxa"/>
            <w:left w:w="60" w:type="dxa"/>
            <w:bottom w:w="0" w:type="dxa"/>
            <w:right w:w="60" w:type="dxa"/>
          </w:tcMar>
        </w:tcPr>
        <w:p w14:paraId="3012AC44" w14:textId="77777777" w:rsidR="003A0832" w:rsidRPr="00D15C69" w:rsidRDefault="003A0832" w:rsidP="00403F80">
          <w:pPr>
            <w:tabs>
              <w:tab w:val="left" w:pos="4320"/>
            </w:tabs>
            <w:spacing w:before="120" w:after="120" w:line="240" w:lineRule="auto"/>
            <w:rPr>
              <w:rFonts w:eastAsia="Times New Roman"/>
              <w:szCs w:val="24"/>
            </w:rPr>
          </w:pPr>
          <w:r>
            <w:rPr>
              <w:rFonts w:eastAsia="Times New Roman"/>
              <w:noProof/>
              <w:szCs w:val="24"/>
              <w:lang w:eastAsia="hu-HU"/>
            </w:rPr>
            <w:drawing>
              <wp:inline distT="0" distB="0" distL="0" distR="0" wp14:anchorId="107FC093" wp14:editId="100B7723">
                <wp:extent cx="850900" cy="318770"/>
                <wp:effectExtent l="0" t="0" r="6350" b="5080"/>
                <wp:docPr id="731102513" name="Kép 7311025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3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60" w:type="dxa"/>
            <w:left w:w="60" w:type="dxa"/>
            <w:bottom w:w="0" w:type="dxa"/>
            <w:right w:w="60" w:type="dxa"/>
          </w:tcMar>
        </w:tcPr>
        <w:p w14:paraId="5767844B" w14:textId="77777777" w:rsidR="003A0832" w:rsidRPr="00D15C69" w:rsidRDefault="003A0832" w:rsidP="00403F80">
          <w:pPr>
            <w:tabs>
              <w:tab w:val="left" w:pos="4320"/>
            </w:tabs>
            <w:spacing w:before="240" w:after="120" w:line="240" w:lineRule="auto"/>
            <w:jc w:val="center"/>
            <w:rPr>
              <w:rFonts w:eastAsia="Times New Roman"/>
              <w:sz w:val="18"/>
              <w:szCs w:val="18"/>
            </w:rPr>
          </w:pPr>
          <w:r w:rsidRPr="000B440C">
            <w:rPr>
              <w:rFonts w:ascii="Verdana" w:hAnsi="Verdana" w:cs="Arial"/>
              <w:color w:val="000000"/>
            </w:rPr>
            <w:t>PTB Részletterv</w:t>
          </w:r>
        </w:p>
      </w:tc>
      <w:tc>
        <w:tcPr>
          <w:tcW w:w="1383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60" w:type="dxa"/>
            <w:left w:w="60" w:type="dxa"/>
            <w:bottom w:w="0" w:type="dxa"/>
            <w:right w:w="60" w:type="dxa"/>
          </w:tcMar>
        </w:tcPr>
        <w:p w14:paraId="394B180C" w14:textId="77777777" w:rsidR="003A0832" w:rsidRPr="00D15C69" w:rsidRDefault="003A0832" w:rsidP="00403F80">
          <w:pPr>
            <w:tabs>
              <w:tab w:val="left" w:pos="4320"/>
            </w:tabs>
            <w:jc w:val="right"/>
            <w:rPr>
              <w:rFonts w:eastAsia="Times New Roman"/>
              <w:sz w:val="18"/>
              <w:szCs w:val="24"/>
            </w:rPr>
          </w:pPr>
          <w:r>
            <w:rPr>
              <w:noProof/>
              <w:szCs w:val="24"/>
              <w:lang w:eastAsia="hu-HU"/>
            </w:rPr>
            <w:drawing>
              <wp:inline distT="0" distB="0" distL="0" distR="0" wp14:anchorId="22E621E1" wp14:editId="71AE7600">
                <wp:extent cx="744220" cy="318770"/>
                <wp:effectExtent l="0" t="0" r="0" b="5080"/>
                <wp:docPr id="2004805930" name="Kép 20048059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EF0E3B" w14:textId="77777777" w:rsidR="003A0832" w:rsidRDefault="003A083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8A8"/>
    <w:multiLevelType w:val="hybridMultilevel"/>
    <w:tmpl w:val="1A069F24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1E411A9"/>
    <w:multiLevelType w:val="hybridMultilevel"/>
    <w:tmpl w:val="DED646C8"/>
    <w:lvl w:ilvl="0" w:tplc="040E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6A4430E"/>
    <w:multiLevelType w:val="hybridMultilevel"/>
    <w:tmpl w:val="4AB45D8C"/>
    <w:lvl w:ilvl="0" w:tplc="040E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E3730A8"/>
    <w:multiLevelType w:val="hybridMultilevel"/>
    <w:tmpl w:val="C17E84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7902D4"/>
    <w:multiLevelType w:val="hybridMultilevel"/>
    <w:tmpl w:val="38E4F6D0"/>
    <w:lvl w:ilvl="0" w:tplc="040E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5" w15:restartNumberingAfterBreak="0">
    <w:nsid w:val="33B854FB"/>
    <w:multiLevelType w:val="hybridMultilevel"/>
    <w:tmpl w:val="33D49E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81F44"/>
    <w:multiLevelType w:val="hybridMultilevel"/>
    <w:tmpl w:val="75BAFA30"/>
    <w:lvl w:ilvl="0" w:tplc="777A01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1496"/>
    <w:multiLevelType w:val="hybridMultilevel"/>
    <w:tmpl w:val="37DA30D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931AE9"/>
    <w:multiLevelType w:val="multilevel"/>
    <w:tmpl w:val="71880074"/>
    <w:lvl w:ilvl="0">
      <w:start w:val="1"/>
      <w:numFmt w:val="decimal"/>
      <w:pStyle w:val="C1"/>
      <w:lvlText w:val="%1."/>
      <w:lvlJc w:val="left"/>
      <w:pPr>
        <w:ind w:left="360" w:hanging="360"/>
      </w:pPr>
    </w:lvl>
    <w:lvl w:ilvl="1">
      <w:start w:val="1"/>
      <w:numFmt w:val="decimal"/>
      <w:pStyle w:val="C2"/>
      <w:lvlText w:val="%1.%2."/>
      <w:lvlJc w:val="left"/>
      <w:pPr>
        <w:ind w:left="792" w:hanging="432"/>
      </w:pPr>
    </w:lvl>
    <w:lvl w:ilvl="2">
      <w:start w:val="1"/>
      <w:numFmt w:val="decimal"/>
      <w:pStyle w:val="C3"/>
      <w:lvlText w:val="%1.%2.%3."/>
      <w:lvlJc w:val="left"/>
      <w:pPr>
        <w:ind w:left="504" w:hanging="504"/>
      </w:pPr>
    </w:lvl>
    <w:lvl w:ilvl="3">
      <w:start w:val="1"/>
      <w:numFmt w:val="decimal"/>
      <w:pStyle w:val="C4"/>
      <w:lvlText w:val="%1.%2.%3.%4."/>
      <w:lvlJc w:val="left"/>
      <w:pPr>
        <w:ind w:left="1728" w:hanging="648"/>
      </w:pPr>
    </w:lvl>
    <w:lvl w:ilvl="4">
      <w:start w:val="1"/>
      <w:numFmt w:val="decimal"/>
      <w:pStyle w:val="C5"/>
      <w:lvlText w:val="%1.%2.%3.%4.%5."/>
      <w:lvlJc w:val="left"/>
      <w:pPr>
        <w:ind w:left="2232" w:hanging="792"/>
      </w:pPr>
    </w:lvl>
    <w:lvl w:ilvl="5">
      <w:start w:val="1"/>
      <w:numFmt w:val="decimal"/>
      <w:pStyle w:val="C6"/>
      <w:lvlText w:val="%1.%2.%3.%4.%5.%6."/>
      <w:lvlJc w:val="left"/>
      <w:pPr>
        <w:ind w:left="2736" w:hanging="936"/>
      </w:pPr>
    </w:lvl>
    <w:lvl w:ilvl="6">
      <w:start w:val="1"/>
      <w:numFmt w:val="decimal"/>
      <w:pStyle w:val="C7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357DF"/>
    <w:multiLevelType w:val="hybridMultilevel"/>
    <w:tmpl w:val="8F8A39D6"/>
    <w:lvl w:ilvl="0" w:tplc="040E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55F1E11"/>
    <w:multiLevelType w:val="hybridMultilevel"/>
    <w:tmpl w:val="5F465B7E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66433E9"/>
    <w:multiLevelType w:val="hybridMultilevel"/>
    <w:tmpl w:val="5186D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E3016"/>
    <w:multiLevelType w:val="hybridMultilevel"/>
    <w:tmpl w:val="3412E1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03CBC"/>
    <w:multiLevelType w:val="hybridMultilevel"/>
    <w:tmpl w:val="66B6BB82"/>
    <w:lvl w:ilvl="0" w:tplc="040E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4" w15:restartNumberingAfterBreak="0">
    <w:nsid w:val="4A9D3F92"/>
    <w:multiLevelType w:val="hybridMultilevel"/>
    <w:tmpl w:val="F2A083C8"/>
    <w:lvl w:ilvl="0" w:tplc="040E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6557" w:hanging="39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4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1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847" w:hanging="360"/>
      </w:pPr>
      <w:rPr>
        <w:rFonts w:ascii="Wingdings" w:hAnsi="Wingdings" w:hint="default"/>
      </w:rPr>
    </w:lvl>
  </w:abstractNum>
  <w:abstractNum w:abstractNumId="15" w15:restartNumberingAfterBreak="0">
    <w:nsid w:val="4E821045"/>
    <w:multiLevelType w:val="hybridMultilevel"/>
    <w:tmpl w:val="90326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56A93"/>
    <w:multiLevelType w:val="hybridMultilevel"/>
    <w:tmpl w:val="79E265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55DF1"/>
    <w:multiLevelType w:val="hybridMultilevel"/>
    <w:tmpl w:val="D66A2B84"/>
    <w:lvl w:ilvl="0" w:tplc="9E6C3668">
      <w:start w:val="1"/>
      <w:numFmt w:val="bullet"/>
      <w:pStyle w:val="F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5F2">
      <w:start w:val="1"/>
      <w:numFmt w:val="bullet"/>
      <w:pStyle w:val="F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7598F"/>
    <w:multiLevelType w:val="hybridMultilevel"/>
    <w:tmpl w:val="F4D40856"/>
    <w:lvl w:ilvl="0" w:tplc="040E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5" w:hanging="735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59DC0577"/>
    <w:multiLevelType w:val="hybridMultilevel"/>
    <w:tmpl w:val="9BCC6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16EF"/>
    <w:multiLevelType w:val="hybridMultilevel"/>
    <w:tmpl w:val="123265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D47374"/>
    <w:multiLevelType w:val="hybridMultilevel"/>
    <w:tmpl w:val="0D3AEEAE"/>
    <w:lvl w:ilvl="0" w:tplc="040E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6E476867"/>
    <w:multiLevelType w:val="hybridMultilevel"/>
    <w:tmpl w:val="FF78246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DE4345"/>
    <w:multiLevelType w:val="hybridMultilevel"/>
    <w:tmpl w:val="8424D824"/>
    <w:lvl w:ilvl="0" w:tplc="040E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7FE3"/>
    <w:multiLevelType w:val="hybridMultilevel"/>
    <w:tmpl w:val="1D6899CE"/>
    <w:lvl w:ilvl="0" w:tplc="040E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 w16cid:durableId="972176613">
    <w:abstractNumId w:val="8"/>
  </w:num>
  <w:num w:numId="2" w16cid:durableId="63063559">
    <w:abstractNumId w:val="17"/>
  </w:num>
  <w:num w:numId="3" w16cid:durableId="1121218129">
    <w:abstractNumId w:val="2"/>
  </w:num>
  <w:num w:numId="4" w16cid:durableId="1416438453">
    <w:abstractNumId w:val="18"/>
  </w:num>
  <w:num w:numId="5" w16cid:durableId="180553817">
    <w:abstractNumId w:val="11"/>
  </w:num>
  <w:num w:numId="6" w16cid:durableId="1309629478">
    <w:abstractNumId w:val="19"/>
  </w:num>
  <w:num w:numId="7" w16cid:durableId="87774923">
    <w:abstractNumId w:val="21"/>
  </w:num>
  <w:num w:numId="8" w16cid:durableId="1618024632">
    <w:abstractNumId w:val="13"/>
  </w:num>
  <w:num w:numId="9" w16cid:durableId="1159419021">
    <w:abstractNumId w:val="14"/>
  </w:num>
  <w:num w:numId="10" w16cid:durableId="261424287">
    <w:abstractNumId w:val="10"/>
  </w:num>
  <w:num w:numId="11" w16cid:durableId="1185441841">
    <w:abstractNumId w:val="16"/>
  </w:num>
  <w:num w:numId="12" w16cid:durableId="754715679">
    <w:abstractNumId w:val="22"/>
  </w:num>
  <w:num w:numId="13" w16cid:durableId="1756902372">
    <w:abstractNumId w:val="20"/>
  </w:num>
  <w:num w:numId="14" w16cid:durableId="799760309">
    <w:abstractNumId w:val="3"/>
  </w:num>
  <w:num w:numId="15" w16cid:durableId="15860530">
    <w:abstractNumId w:val="12"/>
  </w:num>
  <w:num w:numId="16" w16cid:durableId="224220765">
    <w:abstractNumId w:val="8"/>
  </w:num>
  <w:num w:numId="17" w16cid:durableId="217280655">
    <w:abstractNumId w:val="8"/>
  </w:num>
  <w:num w:numId="18" w16cid:durableId="496699725">
    <w:abstractNumId w:val="15"/>
  </w:num>
  <w:num w:numId="19" w16cid:durableId="1499543735">
    <w:abstractNumId w:val="6"/>
  </w:num>
  <w:num w:numId="20" w16cid:durableId="811870902">
    <w:abstractNumId w:val="24"/>
  </w:num>
  <w:num w:numId="21" w16cid:durableId="426775091">
    <w:abstractNumId w:val="4"/>
  </w:num>
  <w:num w:numId="22" w16cid:durableId="1746488403">
    <w:abstractNumId w:val="1"/>
  </w:num>
  <w:num w:numId="23" w16cid:durableId="1617757195">
    <w:abstractNumId w:val="9"/>
  </w:num>
  <w:num w:numId="24" w16cid:durableId="693534452">
    <w:abstractNumId w:val="0"/>
  </w:num>
  <w:num w:numId="25" w16cid:durableId="1397629361">
    <w:abstractNumId w:val="23"/>
  </w:num>
  <w:num w:numId="26" w16cid:durableId="1281766801">
    <w:abstractNumId w:val="5"/>
  </w:num>
  <w:num w:numId="27" w16cid:durableId="59209706">
    <w:abstractNumId w:val="7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vács 3 Eszter">
    <w15:presenceInfo w15:providerId="AD" w15:userId="S::kovacs3esz@mav.hu::eeb35def-c044-453f-a291-9aa7fff493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FF"/>
    <w:rsid w:val="00000384"/>
    <w:rsid w:val="000005CE"/>
    <w:rsid w:val="00000A26"/>
    <w:rsid w:val="00000AB8"/>
    <w:rsid w:val="00000E39"/>
    <w:rsid w:val="0000114F"/>
    <w:rsid w:val="00001247"/>
    <w:rsid w:val="00001354"/>
    <w:rsid w:val="000015C5"/>
    <w:rsid w:val="00001F7D"/>
    <w:rsid w:val="00002241"/>
    <w:rsid w:val="000027E0"/>
    <w:rsid w:val="00002DF6"/>
    <w:rsid w:val="00003384"/>
    <w:rsid w:val="0000372E"/>
    <w:rsid w:val="00003E40"/>
    <w:rsid w:val="000048C0"/>
    <w:rsid w:val="00004D54"/>
    <w:rsid w:val="00004F8A"/>
    <w:rsid w:val="000052E2"/>
    <w:rsid w:val="00005595"/>
    <w:rsid w:val="000055DC"/>
    <w:rsid w:val="00006194"/>
    <w:rsid w:val="0000629E"/>
    <w:rsid w:val="0000643E"/>
    <w:rsid w:val="00007345"/>
    <w:rsid w:val="000073B1"/>
    <w:rsid w:val="000077F1"/>
    <w:rsid w:val="00007A13"/>
    <w:rsid w:val="00007A49"/>
    <w:rsid w:val="0001014C"/>
    <w:rsid w:val="00010307"/>
    <w:rsid w:val="000106AA"/>
    <w:rsid w:val="000107F4"/>
    <w:rsid w:val="00010B4B"/>
    <w:rsid w:val="00010D99"/>
    <w:rsid w:val="00010FA3"/>
    <w:rsid w:val="00011627"/>
    <w:rsid w:val="00011662"/>
    <w:rsid w:val="00011AB2"/>
    <w:rsid w:val="00011E2B"/>
    <w:rsid w:val="00012461"/>
    <w:rsid w:val="0001267F"/>
    <w:rsid w:val="0001329A"/>
    <w:rsid w:val="00013787"/>
    <w:rsid w:val="00013B9C"/>
    <w:rsid w:val="00013C8A"/>
    <w:rsid w:val="00014344"/>
    <w:rsid w:val="000145C1"/>
    <w:rsid w:val="0001476E"/>
    <w:rsid w:val="00016688"/>
    <w:rsid w:val="000166FB"/>
    <w:rsid w:val="00016DF9"/>
    <w:rsid w:val="00016EFC"/>
    <w:rsid w:val="00016F3B"/>
    <w:rsid w:val="00017946"/>
    <w:rsid w:val="000203B3"/>
    <w:rsid w:val="000204EC"/>
    <w:rsid w:val="00020902"/>
    <w:rsid w:val="00020A7A"/>
    <w:rsid w:val="00021055"/>
    <w:rsid w:val="000210AC"/>
    <w:rsid w:val="00021116"/>
    <w:rsid w:val="0002193C"/>
    <w:rsid w:val="00021C5B"/>
    <w:rsid w:val="000223BD"/>
    <w:rsid w:val="00022693"/>
    <w:rsid w:val="00022EFE"/>
    <w:rsid w:val="000231B1"/>
    <w:rsid w:val="0002326A"/>
    <w:rsid w:val="00023380"/>
    <w:rsid w:val="00023547"/>
    <w:rsid w:val="00023938"/>
    <w:rsid w:val="00024338"/>
    <w:rsid w:val="000243B4"/>
    <w:rsid w:val="00024636"/>
    <w:rsid w:val="00024A1A"/>
    <w:rsid w:val="00024A71"/>
    <w:rsid w:val="00024C4A"/>
    <w:rsid w:val="00024E21"/>
    <w:rsid w:val="0002519A"/>
    <w:rsid w:val="000253B5"/>
    <w:rsid w:val="000253BB"/>
    <w:rsid w:val="000255A2"/>
    <w:rsid w:val="000256B8"/>
    <w:rsid w:val="00026E96"/>
    <w:rsid w:val="000272E5"/>
    <w:rsid w:val="00027997"/>
    <w:rsid w:val="00030AF6"/>
    <w:rsid w:val="00030CBA"/>
    <w:rsid w:val="00030D41"/>
    <w:rsid w:val="00030D58"/>
    <w:rsid w:val="00030DBB"/>
    <w:rsid w:val="00030EF6"/>
    <w:rsid w:val="00031234"/>
    <w:rsid w:val="000313D5"/>
    <w:rsid w:val="00031422"/>
    <w:rsid w:val="00031DA2"/>
    <w:rsid w:val="0003253D"/>
    <w:rsid w:val="00032C45"/>
    <w:rsid w:val="00032C52"/>
    <w:rsid w:val="00032CE5"/>
    <w:rsid w:val="00032F48"/>
    <w:rsid w:val="000330B3"/>
    <w:rsid w:val="0003355E"/>
    <w:rsid w:val="000336B9"/>
    <w:rsid w:val="0003398F"/>
    <w:rsid w:val="000339EB"/>
    <w:rsid w:val="00033CD5"/>
    <w:rsid w:val="00033E3E"/>
    <w:rsid w:val="000340B8"/>
    <w:rsid w:val="00034289"/>
    <w:rsid w:val="00034FA1"/>
    <w:rsid w:val="0003552A"/>
    <w:rsid w:val="000355FC"/>
    <w:rsid w:val="00035776"/>
    <w:rsid w:val="00035D2C"/>
    <w:rsid w:val="000360A1"/>
    <w:rsid w:val="000360EA"/>
    <w:rsid w:val="00036BFA"/>
    <w:rsid w:val="00036CB6"/>
    <w:rsid w:val="00036DFB"/>
    <w:rsid w:val="00036E0B"/>
    <w:rsid w:val="000371FF"/>
    <w:rsid w:val="00037826"/>
    <w:rsid w:val="00037ED6"/>
    <w:rsid w:val="00040AD8"/>
    <w:rsid w:val="00040BA2"/>
    <w:rsid w:val="00040FE3"/>
    <w:rsid w:val="00041379"/>
    <w:rsid w:val="00041453"/>
    <w:rsid w:val="000414F2"/>
    <w:rsid w:val="00041BA9"/>
    <w:rsid w:val="00041D87"/>
    <w:rsid w:val="000421DA"/>
    <w:rsid w:val="00042730"/>
    <w:rsid w:val="000431E4"/>
    <w:rsid w:val="000432A9"/>
    <w:rsid w:val="0004339B"/>
    <w:rsid w:val="00043DA7"/>
    <w:rsid w:val="00043E34"/>
    <w:rsid w:val="000440B9"/>
    <w:rsid w:val="000446FE"/>
    <w:rsid w:val="000446FF"/>
    <w:rsid w:val="0004477A"/>
    <w:rsid w:val="00044B0E"/>
    <w:rsid w:val="00044EE4"/>
    <w:rsid w:val="00045026"/>
    <w:rsid w:val="00045040"/>
    <w:rsid w:val="000454F7"/>
    <w:rsid w:val="00045697"/>
    <w:rsid w:val="00045791"/>
    <w:rsid w:val="0004589E"/>
    <w:rsid w:val="00045AB1"/>
    <w:rsid w:val="00045D08"/>
    <w:rsid w:val="00045D3F"/>
    <w:rsid w:val="00045F8D"/>
    <w:rsid w:val="00046326"/>
    <w:rsid w:val="00046630"/>
    <w:rsid w:val="00046694"/>
    <w:rsid w:val="000466B3"/>
    <w:rsid w:val="0004690A"/>
    <w:rsid w:val="00046FE5"/>
    <w:rsid w:val="000478FA"/>
    <w:rsid w:val="00047912"/>
    <w:rsid w:val="00047A85"/>
    <w:rsid w:val="00050FE1"/>
    <w:rsid w:val="000518C6"/>
    <w:rsid w:val="000519CA"/>
    <w:rsid w:val="00051D75"/>
    <w:rsid w:val="000523F4"/>
    <w:rsid w:val="00052937"/>
    <w:rsid w:val="00052D63"/>
    <w:rsid w:val="00052FDC"/>
    <w:rsid w:val="000532E6"/>
    <w:rsid w:val="0005362A"/>
    <w:rsid w:val="00053E0F"/>
    <w:rsid w:val="00054058"/>
    <w:rsid w:val="00054A1C"/>
    <w:rsid w:val="00054D65"/>
    <w:rsid w:val="00055149"/>
    <w:rsid w:val="00055269"/>
    <w:rsid w:val="00055A82"/>
    <w:rsid w:val="00055D8B"/>
    <w:rsid w:val="000565F4"/>
    <w:rsid w:val="000575B8"/>
    <w:rsid w:val="00057841"/>
    <w:rsid w:val="00057A02"/>
    <w:rsid w:val="00057E23"/>
    <w:rsid w:val="00057F2B"/>
    <w:rsid w:val="00060A60"/>
    <w:rsid w:val="00061404"/>
    <w:rsid w:val="00061AF5"/>
    <w:rsid w:val="00061B56"/>
    <w:rsid w:val="0006230B"/>
    <w:rsid w:val="000626F0"/>
    <w:rsid w:val="0006293E"/>
    <w:rsid w:val="00062B6E"/>
    <w:rsid w:val="0006362C"/>
    <w:rsid w:val="00063675"/>
    <w:rsid w:val="000639C2"/>
    <w:rsid w:val="00064365"/>
    <w:rsid w:val="00064533"/>
    <w:rsid w:val="00065386"/>
    <w:rsid w:val="00065566"/>
    <w:rsid w:val="000656C7"/>
    <w:rsid w:val="000658BD"/>
    <w:rsid w:val="000659E8"/>
    <w:rsid w:val="00065A7E"/>
    <w:rsid w:val="00065F87"/>
    <w:rsid w:val="000660AC"/>
    <w:rsid w:val="000664CA"/>
    <w:rsid w:val="000664E9"/>
    <w:rsid w:val="000664FE"/>
    <w:rsid w:val="000673F1"/>
    <w:rsid w:val="00067B08"/>
    <w:rsid w:val="00067F5E"/>
    <w:rsid w:val="0007076F"/>
    <w:rsid w:val="00070883"/>
    <w:rsid w:val="00070D61"/>
    <w:rsid w:val="00070E66"/>
    <w:rsid w:val="000713D4"/>
    <w:rsid w:val="000716FC"/>
    <w:rsid w:val="0007172B"/>
    <w:rsid w:val="00071D7B"/>
    <w:rsid w:val="00072039"/>
    <w:rsid w:val="00072C17"/>
    <w:rsid w:val="00072F91"/>
    <w:rsid w:val="000732D2"/>
    <w:rsid w:val="00073990"/>
    <w:rsid w:val="000739BC"/>
    <w:rsid w:val="00073A64"/>
    <w:rsid w:val="0007406D"/>
    <w:rsid w:val="00074C02"/>
    <w:rsid w:val="00074D74"/>
    <w:rsid w:val="00074FCE"/>
    <w:rsid w:val="00075217"/>
    <w:rsid w:val="00075588"/>
    <w:rsid w:val="000759D6"/>
    <w:rsid w:val="00075DD7"/>
    <w:rsid w:val="00076C87"/>
    <w:rsid w:val="00076F82"/>
    <w:rsid w:val="000770B4"/>
    <w:rsid w:val="000771C2"/>
    <w:rsid w:val="00080050"/>
    <w:rsid w:val="000807BF"/>
    <w:rsid w:val="00080A3B"/>
    <w:rsid w:val="00081213"/>
    <w:rsid w:val="00081615"/>
    <w:rsid w:val="00081DF6"/>
    <w:rsid w:val="0008218A"/>
    <w:rsid w:val="000824B3"/>
    <w:rsid w:val="000824C3"/>
    <w:rsid w:val="000828B1"/>
    <w:rsid w:val="00082C03"/>
    <w:rsid w:val="00082C6E"/>
    <w:rsid w:val="00083200"/>
    <w:rsid w:val="00083322"/>
    <w:rsid w:val="000834A8"/>
    <w:rsid w:val="000843DC"/>
    <w:rsid w:val="000847E0"/>
    <w:rsid w:val="0008492D"/>
    <w:rsid w:val="000849DD"/>
    <w:rsid w:val="00084AFF"/>
    <w:rsid w:val="0008520C"/>
    <w:rsid w:val="0008529F"/>
    <w:rsid w:val="000853EE"/>
    <w:rsid w:val="0008594F"/>
    <w:rsid w:val="00085B06"/>
    <w:rsid w:val="00085CC8"/>
    <w:rsid w:val="00086291"/>
    <w:rsid w:val="00086375"/>
    <w:rsid w:val="00086440"/>
    <w:rsid w:val="00086450"/>
    <w:rsid w:val="0008646F"/>
    <w:rsid w:val="000872D1"/>
    <w:rsid w:val="0008748F"/>
    <w:rsid w:val="000874AA"/>
    <w:rsid w:val="00087A84"/>
    <w:rsid w:val="00087BFE"/>
    <w:rsid w:val="00087CD9"/>
    <w:rsid w:val="00090008"/>
    <w:rsid w:val="0009029D"/>
    <w:rsid w:val="000903AC"/>
    <w:rsid w:val="000905CA"/>
    <w:rsid w:val="00090AD3"/>
    <w:rsid w:val="000915CC"/>
    <w:rsid w:val="00092B95"/>
    <w:rsid w:val="00093296"/>
    <w:rsid w:val="00093365"/>
    <w:rsid w:val="0009351B"/>
    <w:rsid w:val="00093861"/>
    <w:rsid w:val="00093919"/>
    <w:rsid w:val="00093A6A"/>
    <w:rsid w:val="00093D48"/>
    <w:rsid w:val="00093D91"/>
    <w:rsid w:val="0009417C"/>
    <w:rsid w:val="00094330"/>
    <w:rsid w:val="0009438E"/>
    <w:rsid w:val="00094505"/>
    <w:rsid w:val="00094760"/>
    <w:rsid w:val="00094D47"/>
    <w:rsid w:val="00095BFC"/>
    <w:rsid w:val="00096381"/>
    <w:rsid w:val="00096475"/>
    <w:rsid w:val="00096B39"/>
    <w:rsid w:val="00097558"/>
    <w:rsid w:val="00097590"/>
    <w:rsid w:val="00097C29"/>
    <w:rsid w:val="00097DA9"/>
    <w:rsid w:val="000A006F"/>
    <w:rsid w:val="000A01DA"/>
    <w:rsid w:val="000A0A15"/>
    <w:rsid w:val="000A144D"/>
    <w:rsid w:val="000A1DD4"/>
    <w:rsid w:val="000A1E34"/>
    <w:rsid w:val="000A2146"/>
    <w:rsid w:val="000A25EC"/>
    <w:rsid w:val="000A2757"/>
    <w:rsid w:val="000A3101"/>
    <w:rsid w:val="000A3124"/>
    <w:rsid w:val="000A366F"/>
    <w:rsid w:val="000A36D6"/>
    <w:rsid w:val="000A393B"/>
    <w:rsid w:val="000A3E88"/>
    <w:rsid w:val="000A4285"/>
    <w:rsid w:val="000A4629"/>
    <w:rsid w:val="000A5147"/>
    <w:rsid w:val="000A5211"/>
    <w:rsid w:val="000A52F3"/>
    <w:rsid w:val="000A52F7"/>
    <w:rsid w:val="000A53DA"/>
    <w:rsid w:val="000A5570"/>
    <w:rsid w:val="000A5686"/>
    <w:rsid w:val="000A6886"/>
    <w:rsid w:val="000A68A6"/>
    <w:rsid w:val="000A68AE"/>
    <w:rsid w:val="000A6A17"/>
    <w:rsid w:val="000A6EC7"/>
    <w:rsid w:val="000A7458"/>
    <w:rsid w:val="000A7E4B"/>
    <w:rsid w:val="000A7E73"/>
    <w:rsid w:val="000B02B7"/>
    <w:rsid w:val="000B131A"/>
    <w:rsid w:val="000B141A"/>
    <w:rsid w:val="000B1D6B"/>
    <w:rsid w:val="000B2162"/>
    <w:rsid w:val="000B36DD"/>
    <w:rsid w:val="000B3A18"/>
    <w:rsid w:val="000B440C"/>
    <w:rsid w:val="000B440D"/>
    <w:rsid w:val="000B4689"/>
    <w:rsid w:val="000B49AE"/>
    <w:rsid w:val="000B4A2D"/>
    <w:rsid w:val="000B5001"/>
    <w:rsid w:val="000B5A10"/>
    <w:rsid w:val="000B6D5C"/>
    <w:rsid w:val="000B6F8C"/>
    <w:rsid w:val="000B6F9F"/>
    <w:rsid w:val="000B7B66"/>
    <w:rsid w:val="000B7ED2"/>
    <w:rsid w:val="000C022B"/>
    <w:rsid w:val="000C0460"/>
    <w:rsid w:val="000C0D43"/>
    <w:rsid w:val="000C10DF"/>
    <w:rsid w:val="000C15D3"/>
    <w:rsid w:val="000C1630"/>
    <w:rsid w:val="000C19E4"/>
    <w:rsid w:val="000C1C76"/>
    <w:rsid w:val="000C1DC4"/>
    <w:rsid w:val="000C1F98"/>
    <w:rsid w:val="000C22FB"/>
    <w:rsid w:val="000C230D"/>
    <w:rsid w:val="000C24F0"/>
    <w:rsid w:val="000C3650"/>
    <w:rsid w:val="000C46E3"/>
    <w:rsid w:val="000C49D8"/>
    <w:rsid w:val="000C51DE"/>
    <w:rsid w:val="000C5545"/>
    <w:rsid w:val="000C56CC"/>
    <w:rsid w:val="000C57B9"/>
    <w:rsid w:val="000C62B3"/>
    <w:rsid w:val="000C666A"/>
    <w:rsid w:val="000C668C"/>
    <w:rsid w:val="000C6699"/>
    <w:rsid w:val="000C6C34"/>
    <w:rsid w:val="000C7410"/>
    <w:rsid w:val="000C74B5"/>
    <w:rsid w:val="000C7F5A"/>
    <w:rsid w:val="000D02C0"/>
    <w:rsid w:val="000D0615"/>
    <w:rsid w:val="000D07B6"/>
    <w:rsid w:val="000D1C3B"/>
    <w:rsid w:val="000D2063"/>
    <w:rsid w:val="000D33B2"/>
    <w:rsid w:val="000D347E"/>
    <w:rsid w:val="000D38D6"/>
    <w:rsid w:val="000D3A97"/>
    <w:rsid w:val="000D4176"/>
    <w:rsid w:val="000D4187"/>
    <w:rsid w:val="000D42A2"/>
    <w:rsid w:val="000D4332"/>
    <w:rsid w:val="000D438A"/>
    <w:rsid w:val="000D4492"/>
    <w:rsid w:val="000D48E2"/>
    <w:rsid w:val="000D4BFB"/>
    <w:rsid w:val="000D4DAC"/>
    <w:rsid w:val="000D505F"/>
    <w:rsid w:val="000D5315"/>
    <w:rsid w:val="000D588A"/>
    <w:rsid w:val="000D6345"/>
    <w:rsid w:val="000D67A2"/>
    <w:rsid w:val="000D71B7"/>
    <w:rsid w:val="000D7225"/>
    <w:rsid w:val="000D7686"/>
    <w:rsid w:val="000E02D3"/>
    <w:rsid w:val="000E0A49"/>
    <w:rsid w:val="000E0A80"/>
    <w:rsid w:val="000E1773"/>
    <w:rsid w:val="000E22BF"/>
    <w:rsid w:val="000E24D4"/>
    <w:rsid w:val="000E263E"/>
    <w:rsid w:val="000E2A34"/>
    <w:rsid w:val="000E30DC"/>
    <w:rsid w:val="000E3612"/>
    <w:rsid w:val="000E371A"/>
    <w:rsid w:val="000E3DE7"/>
    <w:rsid w:val="000E425B"/>
    <w:rsid w:val="000E4E44"/>
    <w:rsid w:val="000E52B2"/>
    <w:rsid w:val="000E5303"/>
    <w:rsid w:val="000E5CB4"/>
    <w:rsid w:val="000E6057"/>
    <w:rsid w:val="000E61EA"/>
    <w:rsid w:val="000E652B"/>
    <w:rsid w:val="000E6A16"/>
    <w:rsid w:val="000E6A24"/>
    <w:rsid w:val="000E6CB9"/>
    <w:rsid w:val="000E7255"/>
    <w:rsid w:val="000E7676"/>
    <w:rsid w:val="000E77C9"/>
    <w:rsid w:val="000E7922"/>
    <w:rsid w:val="000E7C05"/>
    <w:rsid w:val="000E7EA5"/>
    <w:rsid w:val="000F020E"/>
    <w:rsid w:val="000F0388"/>
    <w:rsid w:val="000F074A"/>
    <w:rsid w:val="000F0BA6"/>
    <w:rsid w:val="000F0C89"/>
    <w:rsid w:val="000F1523"/>
    <w:rsid w:val="000F2BF7"/>
    <w:rsid w:val="000F3226"/>
    <w:rsid w:val="000F3275"/>
    <w:rsid w:val="000F32A4"/>
    <w:rsid w:val="000F3F09"/>
    <w:rsid w:val="000F4039"/>
    <w:rsid w:val="000F4100"/>
    <w:rsid w:val="000F46E7"/>
    <w:rsid w:val="000F48D5"/>
    <w:rsid w:val="000F5172"/>
    <w:rsid w:val="000F5957"/>
    <w:rsid w:val="000F59D7"/>
    <w:rsid w:val="000F5AD0"/>
    <w:rsid w:val="000F6221"/>
    <w:rsid w:val="000F6C63"/>
    <w:rsid w:val="000F6E5A"/>
    <w:rsid w:val="000F7169"/>
    <w:rsid w:val="000F71E4"/>
    <w:rsid w:val="000F7817"/>
    <w:rsid w:val="000F7824"/>
    <w:rsid w:val="000F7F81"/>
    <w:rsid w:val="001002A5"/>
    <w:rsid w:val="00100324"/>
    <w:rsid w:val="0010043E"/>
    <w:rsid w:val="00100B23"/>
    <w:rsid w:val="00100D74"/>
    <w:rsid w:val="00100FB3"/>
    <w:rsid w:val="001011B5"/>
    <w:rsid w:val="00101383"/>
    <w:rsid w:val="00101803"/>
    <w:rsid w:val="001029B3"/>
    <w:rsid w:val="00102A25"/>
    <w:rsid w:val="00102C34"/>
    <w:rsid w:val="00102DFE"/>
    <w:rsid w:val="001038FA"/>
    <w:rsid w:val="00103AA3"/>
    <w:rsid w:val="00103C15"/>
    <w:rsid w:val="00103DC8"/>
    <w:rsid w:val="00103DD6"/>
    <w:rsid w:val="00104393"/>
    <w:rsid w:val="00104A21"/>
    <w:rsid w:val="00104BF9"/>
    <w:rsid w:val="00105A40"/>
    <w:rsid w:val="00105A46"/>
    <w:rsid w:val="00105D0A"/>
    <w:rsid w:val="00107520"/>
    <w:rsid w:val="00107F15"/>
    <w:rsid w:val="001100FB"/>
    <w:rsid w:val="001101BE"/>
    <w:rsid w:val="001105EB"/>
    <w:rsid w:val="001109D4"/>
    <w:rsid w:val="00111625"/>
    <w:rsid w:val="0011187F"/>
    <w:rsid w:val="001119A3"/>
    <w:rsid w:val="00111C0B"/>
    <w:rsid w:val="00111EB2"/>
    <w:rsid w:val="001125BD"/>
    <w:rsid w:val="00112602"/>
    <w:rsid w:val="001128B5"/>
    <w:rsid w:val="00112E9D"/>
    <w:rsid w:val="00113076"/>
    <w:rsid w:val="00113B7F"/>
    <w:rsid w:val="00114510"/>
    <w:rsid w:val="00114E83"/>
    <w:rsid w:val="00115B4F"/>
    <w:rsid w:val="00115C50"/>
    <w:rsid w:val="00115DE4"/>
    <w:rsid w:val="00115F19"/>
    <w:rsid w:val="00115FDF"/>
    <w:rsid w:val="00116894"/>
    <w:rsid w:val="00116BFF"/>
    <w:rsid w:val="00116CB9"/>
    <w:rsid w:val="0011752A"/>
    <w:rsid w:val="001178CC"/>
    <w:rsid w:val="00117BA8"/>
    <w:rsid w:val="00117D52"/>
    <w:rsid w:val="001200E6"/>
    <w:rsid w:val="00120C79"/>
    <w:rsid w:val="00120E03"/>
    <w:rsid w:val="00120ED9"/>
    <w:rsid w:val="00121011"/>
    <w:rsid w:val="00121158"/>
    <w:rsid w:val="00121412"/>
    <w:rsid w:val="00121510"/>
    <w:rsid w:val="00121F47"/>
    <w:rsid w:val="001228C7"/>
    <w:rsid w:val="00122B0A"/>
    <w:rsid w:val="00123417"/>
    <w:rsid w:val="00123419"/>
    <w:rsid w:val="00123754"/>
    <w:rsid w:val="0012443E"/>
    <w:rsid w:val="0012460C"/>
    <w:rsid w:val="00124979"/>
    <w:rsid w:val="00124E8D"/>
    <w:rsid w:val="00125C6E"/>
    <w:rsid w:val="00125D3D"/>
    <w:rsid w:val="00125F97"/>
    <w:rsid w:val="00125FD7"/>
    <w:rsid w:val="0012644B"/>
    <w:rsid w:val="00126491"/>
    <w:rsid w:val="00126EC9"/>
    <w:rsid w:val="001274AA"/>
    <w:rsid w:val="001276E9"/>
    <w:rsid w:val="00127935"/>
    <w:rsid w:val="00127939"/>
    <w:rsid w:val="001279CD"/>
    <w:rsid w:val="00127BB0"/>
    <w:rsid w:val="0013016B"/>
    <w:rsid w:val="00130303"/>
    <w:rsid w:val="0013042C"/>
    <w:rsid w:val="00130438"/>
    <w:rsid w:val="00130849"/>
    <w:rsid w:val="001309BC"/>
    <w:rsid w:val="00130B5B"/>
    <w:rsid w:val="00130CEC"/>
    <w:rsid w:val="00130CFF"/>
    <w:rsid w:val="00130D8D"/>
    <w:rsid w:val="00130F72"/>
    <w:rsid w:val="001316EC"/>
    <w:rsid w:val="00131C4E"/>
    <w:rsid w:val="00132674"/>
    <w:rsid w:val="001327C2"/>
    <w:rsid w:val="0013291E"/>
    <w:rsid w:val="0013376C"/>
    <w:rsid w:val="00133803"/>
    <w:rsid w:val="00134099"/>
    <w:rsid w:val="001341A2"/>
    <w:rsid w:val="00134278"/>
    <w:rsid w:val="00134475"/>
    <w:rsid w:val="00134552"/>
    <w:rsid w:val="00134CC3"/>
    <w:rsid w:val="00134E77"/>
    <w:rsid w:val="00134F57"/>
    <w:rsid w:val="001357F6"/>
    <w:rsid w:val="001358AB"/>
    <w:rsid w:val="00135E59"/>
    <w:rsid w:val="00135F7A"/>
    <w:rsid w:val="00136042"/>
    <w:rsid w:val="001360E3"/>
    <w:rsid w:val="001365B6"/>
    <w:rsid w:val="00136C1D"/>
    <w:rsid w:val="00136F1F"/>
    <w:rsid w:val="0013744A"/>
    <w:rsid w:val="0013764F"/>
    <w:rsid w:val="001412C3"/>
    <w:rsid w:val="00141370"/>
    <w:rsid w:val="00141C29"/>
    <w:rsid w:val="001429F2"/>
    <w:rsid w:val="00142BCC"/>
    <w:rsid w:val="00142C84"/>
    <w:rsid w:val="0014313B"/>
    <w:rsid w:val="0014347B"/>
    <w:rsid w:val="00143817"/>
    <w:rsid w:val="00144101"/>
    <w:rsid w:val="0014453B"/>
    <w:rsid w:val="00144628"/>
    <w:rsid w:val="00144EEC"/>
    <w:rsid w:val="00145261"/>
    <w:rsid w:val="00145549"/>
    <w:rsid w:val="00146104"/>
    <w:rsid w:val="00146478"/>
    <w:rsid w:val="00146B0C"/>
    <w:rsid w:val="001470B2"/>
    <w:rsid w:val="00147CED"/>
    <w:rsid w:val="00147D43"/>
    <w:rsid w:val="00147DB4"/>
    <w:rsid w:val="00147E56"/>
    <w:rsid w:val="00150E76"/>
    <w:rsid w:val="00151268"/>
    <w:rsid w:val="001514B9"/>
    <w:rsid w:val="001515B6"/>
    <w:rsid w:val="00151673"/>
    <w:rsid w:val="00151A7E"/>
    <w:rsid w:val="00151E08"/>
    <w:rsid w:val="00151EC2"/>
    <w:rsid w:val="0015283F"/>
    <w:rsid w:val="00152871"/>
    <w:rsid w:val="00152BB8"/>
    <w:rsid w:val="00152C02"/>
    <w:rsid w:val="00152EB8"/>
    <w:rsid w:val="0015331D"/>
    <w:rsid w:val="00153C37"/>
    <w:rsid w:val="00153C38"/>
    <w:rsid w:val="00154189"/>
    <w:rsid w:val="0015482C"/>
    <w:rsid w:val="001548C8"/>
    <w:rsid w:val="00154A6F"/>
    <w:rsid w:val="00154BC3"/>
    <w:rsid w:val="00154F9E"/>
    <w:rsid w:val="001551D5"/>
    <w:rsid w:val="00155364"/>
    <w:rsid w:val="00155CD2"/>
    <w:rsid w:val="001561A8"/>
    <w:rsid w:val="00156436"/>
    <w:rsid w:val="00156675"/>
    <w:rsid w:val="00156680"/>
    <w:rsid w:val="00156923"/>
    <w:rsid w:val="00156BE1"/>
    <w:rsid w:val="00157049"/>
    <w:rsid w:val="00157306"/>
    <w:rsid w:val="001574C0"/>
    <w:rsid w:val="001576AB"/>
    <w:rsid w:val="00157B2C"/>
    <w:rsid w:val="00157E2C"/>
    <w:rsid w:val="00160505"/>
    <w:rsid w:val="00161547"/>
    <w:rsid w:val="001619B0"/>
    <w:rsid w:val="00161CEB"/>
    <w:rsid w:val="001620AC"/>
    <w:rsid w:val="001620F5"/>
    <w:rsid w:val="001624AB"/>
    <w:rsid w:val="00162D74"/>
    <w:rsid w:val="00162E63"/>
    <w:rsid w:val="00162F15"/>
    <w:rsid w:val="001630DF"/>
    <w:rsid w:val="001633A0"/>
    <w:rsid w:val="0016368A"/>
    <w:rsid w:val="00163851"/>
    <w:rsid w:val="00163AF6"/>
    <w:rsid w:val="00163D3A"/>
    <w:rsid w:val="00164BF6"/>
    <w:rsid w:val="00164F7A"/>
    <w:rsid w:val="0016538C"/>
    <w:rsid w:val="00165B5A"/>
    <w:rsid w:val="00165F0E"/>
    <w:rsid w:val="00165F54"/>
    <w:rsid w:val="00166B0D"/>
    <w:rsid w:val="00167365"/>
    <w:rsid w:val="0016743D"/>
    <w:rsid w:val="0016760E"/>
    <w:rsid w:val="00167A92"/>
    <w:rsid w:val="00167BFE"/>
    <w:rsid w:val="00167C22"/>
    <w:rsid w:val="00167CB5"/>
    <w:rsid w:val="00170241"/>
    <w:rsid w:val="0017028E"/>
    <w:rsid w:val="00170571"/>
    <w:rsid w:val="00170D8F"/>
    <w:rsid w:val="001720A7"/>
    <w:rsid w:val="001723F8"/>
    <w:rsid w:val="001724FF"/>
    <w:rsid w:val="001727FA"/>
    <w:rsid w:val="00172893"/>
    <w:rsid w:val="00172E07"/>
    <w:rsid w:val="001731D3"/>
    <w:rsid w:val="001732C1"/>
    <w:rsid w:val="00173358"/>
    <w:rsid w:val="001733BE"/>
    <w:rsid w:val="0017348F"/>
    <w:rsid w:val="00173591"/>
    <w:rsid w:val="00173614"/>
    <w:rsid w:val="001737EA"/>
    <w:rsid w:val="00173FB1"/>
    <w:rsid w:val="001747AD"/>
    <w:rsid w:val="0017484C"/>
    <w:rsid w:val="001751FD"/>
    <w:rsid w:val="0017548E"/>
    <w:rsid w:val="001759FE"/>
    <w:rsid w:val="00175B79"/>
    <w:rsid w:val="00175BF8"/>
    <w:rsid w:val="00175D11"/>
    <w:rsid w:val="00175E00"/>
    <w:rsid w:val="001763DE"/>
    <w:rsid w:val="0017694B"/>
    <w:rsid w:val="00176D73"/>
    <w:rsid w:val="00176F36"/>
    <w:rsid w:val="00176FAE"/>
    <w:rsid w:val="00176FE0"/>
    <w:rsid w:val="001777F5"/>
    <w:rsid w:val="001800B3"/>
    <w:rsid w:val="001809C8"/>
    <w:rsid w:val="00180B43"/>
    <w:rsid w:val="00180E69"/>
    <w:rsid w:val="0018120D"/>
    <w:rsid w:val="00181258"/>
    <w:rsid w:val="0018154D"/>
    <w:rsid w:val="00181598"/>
    <w:rsid w:val="001816A9"/>
    <w:rsid w:val="00181B37"/>
    <w:rsid w:val="00181B6F"/>
    <w:rsid w:val="00181E29"/>
    <w:rsid w:val="00181FC7"/>
    <w:rsid w:val="00182217"/>
    <w:rsid w:val="00182A25"/>
    <w:rsid w:val="00182ED4"/>
    <w:rsid w:val="001830E1"/>
    <w:rsid w:val="00183627"/>
    <w:rsid w:val="001837C3"/>
    <w:rsid w:val="001839DC"/>
    <w:rsid w:val="00183AD1"/>
    <w:rsid w:val="00183DA0"/>
    <w:rsid w:val="001850FF"/>
    <w:rsid w:val="00185A3E"/>
    <w:rsid w:val="00187620"/>
    <w:rsid w:val="00187727"/>
    <w:rsid w:val="00187DF2"/>
    <w:rsid w:val="00190218"/>
    <w:rsid w:val="00190733"/>
    <w:rsid w:val="0019178E"/>
    <w:rsid w:val="0019184C"/>
    <w:rsid w:val="001919D9"/>
    <w:rsid w:val="001920F0"/>
    <w:rsid w:val="00192350"/>
    <w:rsid w:val="001924A3"/>
    <w:rsid w:val="001933E5"/>
    <w:rsid w:val="00193577"/>
    <w:rsid w:val="00193A9A"/>
    <w:rsid w:val="00193E6E"/>
    <w:rsid w:val="00193F69"/>
    <w:rsid w:val="001940B7"/>
    <w:rsid w:val="00194624"/>
    <w:rsid w:val="0019466C"/>
    <w:rsid w:val="001948F8"/>
    <w:rsid w:val="00194967"/>
    <w:rsid w:val="00194AA8"/>
    <w:rsid w:val="00194ADA"/>
    <w:rsid w:val="00194BC4"/>
    <w:rsid w:val="001950F5"/>
    <w:rsid w:val="00195125"/>
    <w:rsid w:val="001951D5"/>
    <w:rsid w:val="00195412"/>
    <w:rsid w:val="00195413"/>
    <w:rsid w:val="00195604"/>
    <w:rsid w:val="001957C6"/>
    <w:rsid w:val="0019587E"/>
    <w:rsid w:val="001958D9"/>
    <w:rsid w:val="00195CFF"/>
    <w:rsid w:val="00195E4F"/>
    <w:rsid w:val="0019678D"/>
    <w:rsid w:val="00196868"/>
    <w:rsid w:val="00197130"/>
    <w:rsid w:val="001978C3"/>
    <w:rsid w:val="001979EA"/>
    <w:rsid w:val="001A00C0"/>
    <w:rsid w:val="001A03D4"/>
    <w:rsid w:val="001A07A0"/>
    <w:rsid w:val="001A0D07"/>
    <w:rsid w:val="001A0D28"/>
    <w:rsid w:val="001A0D5F"/>
    <w:rsid w:val="001A1009"/>
    <w:rsid w:val="001A1826"/>
    <w:rsid w:val="001A1DF8"/>
    <w:rsid w:val="001A31A8"/>
    <w:rsid w:val="001A3458"/>
    <w:rsid w:val="001A38D6"/>
    <w:rsid w:val="001A3B2D"/>
    <w:rsid w:val="001A3C86"/>
    <w:rsid w:val="001A3E42"/>
    <w:rsid w:val="001A3E45"/>
    <w:rsid w:val="001A4814"/>
    <w:rsid w:val="001A4875"/>
    <w:rsid w:val="001A4932"/>
    <w:rsid w:val="001A4998"/>
    <w:rsid w:val="001A4FE3"/>
    <w:rsid w:val="001A5BBB"/>
    <w:rsid w:val="001A5BE3"/>
    <w:rsid w:val="001A683C"/>
    <w:rsid w:val="001A6EA2"/>
    <w:rsid w:val="001A70AF"/>
    <w:rsid w:val="001A7400"/>
    <w:rsid w:val="001A7AB8"/>
    <w:rsid w:val="001A7B04"/>
    <w:rsid w:val="001A7BEF"/>
    <w:rsid w:val="001A7F39"/>
    <w:rsid w:val="001A7F80"/>
    <w:rsid w:val="001B0018"/>
    <w:rsid w:val="001B0AD8"/>
    <w:rsid w:val="001B0BE0"/>
    <w:rsid w:val="001B0FB7"/>
    <w:rsid w:val="001B1983"/>
    <w:rsid w:val="001B1A37"/>
    <w:rsid w:val="001B1C16"/>
    <w:rsid w:val="001B26F6"/>
    <w:rsid w:val="001B283C"/>
    <w:rsid w:val="001B2AF9"/>
    <w:rsid w:val="001B2B27"/>
    <w:rsid w:val="001B2F08"/>
    <w:rsid w:val="001B30F2"/>
    <w:rsid w:val="001B3726"/>
    <w:rsid w:val="001B397B"/>
    <w:rsid w:val="001B3FBD"/>
    <w:rsid w:val="001B40E1"/>
    <w:rsid w:val="001B41AD"/>
    <w:rsid w:val="001B4351"/>
    <w:rsid w:val="001B48EB"/>
    <w:rsid w:val="001B4BB5"/>
    <w:rsid w:val="001B4EC0"/>
    <w:rsid w:val="001B5114"/>
    <w:rsid w:val="001B52FC"/>
    <w:rsid w:val="001B56B8"/>
    <w:rsid w:val="001B5D11"/>
    <w:rsid w:val="001B666A"/>
    <w:rsid w:val="001B6A2A"/>
    <w:rsid w:val="001B74A4"/>
    <w:rsid w:val="001B770B"/>
    <w:rsid w:val="001B7EB6"/>
    <w:rsid w:val="001B7EB7"/>
    <w:rsid w:val="001C044D"/>
    <w:rsid w:val="001C067B"/>
    <w:rsid w:val="001C094B"/>
    <w:rsid w:val="001C0A49"/>
    <w:rsid w:val="001C0E6E"/>
    <w:rsid w:val="001C0F2D"/>
    <w:rsid w:val="001C1393"/>
    <w:rsid w:val="001C13A1"/>
    <w:rsid w:val="001C161C"/>
    <w:rsid w:val="001C173A"/>
    <w:rsid w:val="001C1CE3"/>
    <w:rsid w:val="001C1DBD"/>
    <w:rsid w:val="001C1DC9"/>
    <w:rsid w:val="001C2002"/>
    <w:rsid w:val="001C2142"/>
    <w:rsid w:val="001C21A5"/>
    <w:rsid w:val="001C21CB"/>
    <w:rsid w:val="001C2652"/>
    <w:rsid w:val="001C26FB"/>
    <w:rsid w:val="001C28ED"/>
    <w:rsid w:val="001C2B46"/>
    <w:rsid w:val="001C32FB"/>
    <w:rsid w:val="001C3435"/>
    <w:rsid w:val="001C34D9"/>
    <w:rsid w:val="001C3766"/>
    <w:rsid w:val="001C3E43"/>
    <w:rsid w:val="001C3F5F"/>
    <w:rsid w:val="001C458A"/>
    <w:rsid w:val="001C47EA"/>
    <w:rsid w:val="001C4C4E"/>
    <w:rsid w:val="001C4DBC"/>
    <w:rsid w:val="001C4ECE"/>
    <w:rsid w:val="001C5183"/>
    <w:rsid w:val="001C5543"/>
    <w:rsid w:val="001C56AD"/>
    <w:rsid w:val="001C5787"/>
    <w:rsid w:val="001C583A"/>
    <w:rsid w:val="001C5E33"/>
    <w:rsid w:val="001C62BB"/>
    <w:rsid w:val="001C67EB"/>
    <w:rsid w:val="001C6809"/>
    <w:rsid w:val="001C6F94"/>
    <w:rsid w:val="001C6FC8"/>
    <w:rsid w:val="001C708C"/>
    <w:rsid w:val="001C70E0"/>
    <w:rsid w:val="001D07F6"/>
    <w:rsid w:val="001D0923"/>
    <w:rsid w:val="001D0DA0"/>
    <w:rsid w:val="001D112E"/>
    <w:rsid w:val="001D1FFA"/>
    <w:rsid w:val="001D21E6"/>
    <w:rsid w:val="001D23DE"/>
    <w:rsid w:val="001D2613"/>
    <w:rsid w:val="001D29E5"/>
    <w:rsid w:val="001D3316"/>
    <w:rsid w:val="001D4580"/>
    <w:rsid w:val="001D4CD2"/>
    <w:rsid w:val="001D5197"/>
    <w:rsid w:val="001D5247"/>
    <w:rsid w:val="001D5534"/>
    <w:rsid w:val="001D5899"/>
    <w:rsid w:val="001D64FA"/>
    <w:rsid w:val="001D6695"/>
    <w:rsid w:val="001D67C2"/>
    <w:rsid w:val="001D6C05"/>
    <w:rsid w:val="001D7CE7"/>
    <w:rsid w:val="001D7D07"/>
    <w:rsid w:val="001E01CE"/>
    <w:rsid w:val="001E01D4"/>
    <w:rsid w:val="001E050F"/>
    <w:rsid w:val="001E130B"/>
    <w:rsid w:val="001E13D8"/>
    <w:rsid w:val="001E17D4"/>
    <w:rsid w:val="001E18CB"/>
    <w:rsid w:val="001E1ABE"/>
    <w:rsid w:val="001E22BA"/>
    <w:rsid w:val="001E3738"/>
    <w:rsid w:val="001E373C"/>
    <w:rsid w:val="001E3AFB"/>
    <w:rsid w:val="001E493A"/>
    <w:rsid w:val="001E4E25"/>
    <w:rsid w:val="001E4E5A"/>
    <w:rsid w:val="001E5298"/>
    <w:rsid w:val="001E58E3"/>
    <w:rsid w:val="001E59A7"/>
    <w:rsid w:val="001E5A0D"/>
    <w:rsid w:val="001E5C0D"/>
    <w:rsid w:val="001E61AF"/>
    <w:rsid w:val="001E6566"/>
    <w:rsid w:val="001E6937"/>
    <w:rsid w:val="001E6AA2"/>
    <w:rsid w:val="001E6B8B"/>
    <w:rsid w:val="001E6BC1"/>
    <w:rsid w:val="001E7257"/>
    <w:rsid w:val="001E7455"/>
    <w:rsid w:val="001E7DDA"/>
    <w:rsid w:val="001F0C93"/>
    <w:rsid w:val="001F131F"/>
    <w:rsid w:val="001F1F59"/>
    <w:rsid w:val="001F2449"/>
    <w:rsid w:val="001F2D78"/>
    <w:rsid w:val="001F3018"/>
    <w:rsid w:val="001F305C"/>
    <w:rsid w:val="001F3D0C"/>
    <w:rsid w:val="001F4758"/>
    <w:rsid w:val="001F491B"/>
    <w:rsid w:val="001F4A08"/>
    <w:rsid w:val="001F4BBA"/>
    <w:rsid w:val="001F4CED"/>
    <w:rsid w:val="001F57DC"/>
    <w:rsid w:val="001F57E3"/>
    <w:rsid w:val="001F5D93"/>
    <w:rsid w:val="001F6339"/>
    <w:rsid w:val="001F65CD"/>
    <w:rsid w:val="001F74A0"/>
    <w:rsid w:val="001F7560"/>
    <w:rsid w:val="001F7650"/>
    <w:rsid w:val="001F7793"/>
    <w:rsid w:val="001F78B7"/>
    <w:rsid w:val="001F79B6"/>
    <w:rsid w:val="001F7EBE"/>
    <w:rsid w:val="0020009A"/>
    <w:rsid w:val="00200708"/>
    <w:rsid w:val="00200790"/>
    <w:rsid w:val="00200C40"/>
    <w:rsid w:val="00200C82"/>
    <w:rsid w:val="00201211"/>
    <w:rsid w:val="00201445"/>
    <w:rsid w:val="0020217D"/>
    <w:rsid w:val="0020228B"/>
    <w:rsid w:val="002032FA"/>
    <w:rsid w:val="002033A6"/>
    <w:rsid w:val="0020444D"/>
    <w:rsid w:val="0020559D"/>
    <w:rsid w:val="002055A3"/>
    <w:rsid w:val="002055E8"/>
    <w:rsid w:val="00205A3A"/>
    <w:rsid w:val="0020624B"/>
    <w:rsid w:val="002063DF"/>
    <w:rsid w:val="0020657E"/>
    <w:rsid w:val="0020699B"/>
    <w:rsid w:val="002069DA"/>
    <w:rsid w:val="00207C04"/>
    <w:rsid w:val="0021025D"/>
    <w:rsid w:val="00210A3D"/>
    <w:rsid w:val="00210BDA"/>
    <w:rsid w:val="00210CC4"/>
    <w:rsid w:val="00210F7F"/>
    <w:rsid w:val="002111B1"/>
    <w:rsid w:val="002111BB"/>
    <w:rsid w:val="0021129F"/>
    <w:rsid w:val="00211CA6"/>
    <w:rsid w:val="00211D13"/>
    <w:rsid w:val="00212096"/>
    <w:rsid w:val="002121E1"/>
    <w:rsid w:val="00212811"/>
    <w:rsid w:val="00212993"/>
    <w:rsid w:val="00212A78"/>
    <w:rsid w:val="00212ACE"/>
    <w:rsid w:val="00212F00"/>
    <w:rsid w:val="00213312"/>
    <w:rsid w:val="0021359F"/>
    <w:rsid w:val="0021375B"/>
    <w:rsid w:val="0021386A"/>
    <w:rsid w:val="0021397E"/>
    <w:rsid w:val="002139EB"/>
    <w:rsid w:val="00213C3B"/>
    <w:rsid w:val="00213EAB"/>
    <w:rsid w:val="002141A3"/>
    <w:rsid w:val="0021421A"/>
    <w:rsid w:val="00214255"/>
    <w:rsid w:val="00214807"/>
    <w:rsid w:val="00215509"/>
    <w:rsid w:val="00215728"/>
    <w:rsid w:val="002159DC"/>
    <w:rsid w:val="00215CD0"/>
    <w:rsid w:val="0021645F"/>
    <w:rsid w:val="00216608"/>
    <w:rsid w:val="0021670B"/>
    <w:rsid w:val="00216B18"/>
    <w:rsid w:val="00216B73"/>
    <w:rsid w:val="00216CEC"/>
    <w:rsid w:val="002178B8"/>
    <w:rsid w:val="00217F74"/>
    <w:rsid w:val="00220038"/>
    <w:rsid w:val="0022078D"/>
    <w:rsid w:val="00220952"/>
    <w:rsid w:val="00220E64"/>
    <w:rsid w:val="002211D1"/>
    <w:rsid w:val="0022179A"/>
    <w:rsid w:val="002219B3"/>
    <w:rsid w:val="00221B7B"/>
    <w:rsid w:val="00221B8D"/>
    <w:rsid w:val="00221C6A"/>
    <w:rsid w:val="00222145"/>
    <w:rsid w:val="002225DA"/>
    <w:rsid w:val="00223021"/>
    <w:rsid w:val="00223C9E"/>
    <w:rsid w:val="00223C9F"/>
    <w:rsid w:val="00223E17"/>
    <w:rsid w:val="002240AA"/>
    <w:rsid w:val="002246A3"/>
    <w:rsid w:val="002247AB"/>
    <w:rsid w:val="002252A1"/>
    <w:rsid w:val="002256C7"/>
    <w:rsid w:val="00225AE0"/>
    <w:rsid w:val="00225D1D"/>
    <w:rsid w:val="00226470"/>
    <w:rsid w:val="002264BC"/>
    <w:rsid w:val="002264FD"/>
    <w:rsid w:val="00226AAC"/>
    <w:rsid w:val="00226C62"/>
    <w:rsid w:val="0022710F"/>
    <w:rsid w:val="002276E7"/>
    <w:rsid w:val="00227AC5"/>
    <w:rsid w:val="00227D54"/>
    <w:rsid w:val="00227F58"/>
    <w:rsid w:val="002302CF"/>
    <w:rsid w:val="002305A2"/>
    <w:rsid w:val="002309F5"/>
    <w:rsid w:val="00230E7B"/>
    <w:rsid w:val="00231037"/>
    <w:rsid w:val="0023118E"/>
    <w:rsid w:val="00231DCD"/>
    <w:rsid w:val="002332A1"/>
    <w:rsid w:val="00233494"/>
    <w:rsid w:val="00233D89"/>
    <w:rsid w:val="00233E40"/>
    <w:rsid w:val="00233F52"/>
    <w:rsid w:val="00234726"/>
    <w:rsid w:val="00235054"/>
    <w:rsid w:val="0023525F"/>
    <w:rsid w:val="00236282"/>
    <w:rsid w:val="002362AB"/>
    <w:rsid w:val="0023644D"/>
    <w:rsid w:val="00236A1A"/>
    <w:rsid w:val="00236F8D"/>
    <w:rsid w:val="00237292"/>
    <w:rsid w:val="0023761C"/>
    <w:rsid w:val="00237D09"/>
    <w:rsid w:val="0024005C"/>
    <w:rsid w:val="002401C3"/>
    <w:rsid w:val="002408B0"/>
    <w:rsid w:val="002417D5"/>
    <w:rsid w:val="00241E59"/>
    <w:rsid w:val="00241EBD"/>
    <w:rsid w:val="00242092"/>
    <w:rsid w:val="002425E4"/>
    <w:rsid w:val="00242701"/>
    <w:rsid w:val="00242B86"/>
    <w:rsid w:val="00242D39"/>
    <w:rsid w:val="00242DD5"/>
    <w:rsid w:val="00243C0A"/>
    <w:rsid w:val="00243C7F"/>
    <w:rsid w:val="00244136"/>
    <w:rsid w:val="00244C94"/>
    <w:rsid w:val="0024586E"/>
    <w:rsid w:val="00245AE1"/>
    <w:rsid w:val="00245CB2"/>
    <w:rsid w:val="00245D29"/>
    <w:rsid w:val="00246160"/>
    <w:rsid w:val="00246584"/>
    <w:rsid w:val="00246C89"/>
    <w:rsid w:val="002472ED"/>
    <w:rsid w:val="00247EB5"/>
    <w:rsid w:val="00247EFC"/>
    <w:rsid w:val="0025006D"/>
    <w:rsid w:val="00250300"/>
    <w:rsid w:val="00250534"/>
    <w:rsid w:val="002507F1"/>
    <w:rsid w:val="002513B9"/>
    <w:rsid w:val="00251B57"/>
    <w:rsid w:val="00251C72"/>
    <w:rsid w:val="00251D28"/>
    <w:rsid w:val="00251D6E"/>
    <w:rsid w:val="00251DD1"/>
    <w:rsid w:val="00251F8E"/>
    <w:rsid w:val="002521C0"/>
    <w:rsid w:val="00252379"/>
    <w:rsid w:val="002525B5"/>
    <w:rsid w:val="002529D5"/>
    <w:rsid w:val="00252A44"/>
    <w:rsid w:val="00252AF5"/>
    <w:rsid w:val="00252C0C"/>
    <w:rsid w:val="00252D27"/>
    <w:rsid w:val="00252FD0"/>
    <w:rsid w:val="002530B7"/>
    <w:rsid w:val="002531C7"/>
    <w:rsid w:val="0025323D"/>
    <w:rsid w:val="002535CF"/>
    <w:rsid w:val="00253A2A"/>
    <w:rsid w:val="00253CCB"/>
    <w:rsid w:val="00253E0C"/>
    <w:rsid w:val="002547BD"/>
    <w:rsid w:val="0025496F"/>
    <w:rsid w:val="00255B35"/>
    <w:rsid w:val="0025633D"/>
    <w:rsid w:val="002563B8"/>
    <w:rsid w:val="0025736F"/>
    <w:rsid w:val="002574BD"/>
    <w:rsid w:val="00257D52"/>
    <w:rsid w:val="002602D3"/>
    <w:rsid w:val="0026033D"/>
    <w:rsid w:val="00260444"/>
    <w:rsid w:val="002604D9"/>
    <w:rsid w:val="002604F2"/>
    <w:rsid w:val="002606D7"/>
    <w:rsid w:val="0026116C"/>
    <w:rsid w:val="00261318"/>
    <w:rsid w:val="0026158F"/>
    <w:rsid w:val="002617D1"/>
    <w:rsid w:val="00262D0D"/>
    <w:rsid w:val="00262F74"/>
    <w:rsid w:val="002632AE"/>
    <w:rsid w:val="0026343A"/>
    <w:rsid w:val="002634C7"/>
    <w:rsid w:val="00263651"/>
    <w:rsid w:val="00263D7B"/>
    <w:rsid w:val="00263F24"/>
    <w:rsid w:val="00263F7A"/>
    <w:rsid w:val="0026414F"/>
    <w:rsid w:val="00264ABF"/>
    <w:rsid w:val="00264DBD"/>
    <w:rsid w:val="00264FDC"/>
    <w:rsid w:val="00265273"/>
    <w:rsid w:val="00265285"/>
    <w:rsid w:val="002654EA"/>
    <w:rsid w:val="00265B88"/>
    <w:rsid w:val="00267E3A"/>
    <w:rsid w:val="00270693"/>
    <w:rsid w:val="00270B40"/>
    <w:rsid w:val="00270C60"/>
    <w:rsid w:val="00270E93"/>
    <w:rsid w:val="00270ECB"/>
    <w:rsid w:val="0027187C"/>
    <w:rsid w:val="00271BF2"/>
    <w:rsid w:val="00272E68"/>
    <w:rsid w:val="00273E52"/>
    <w:rsid w:val="002740B1"/>
    <w:rsid w:val="00274302"/>
    <w:rsid w:val="00274CE9"/>
    <w:rsid w:val="00274D34"/>
    <w:rsid w:val="002754E4"/>
    <w:rsid w:val="00275535"/>
    <w:rsid w:val="0027563F"/>
    <w:rsid w:val="002757B9"/>
    <w:rsid w:val="00275812"/>
    <w:rsid w:val="00275D21"/>
    <w:rsid w:val="002762A1"/>
    <w:rsid w:val="0027688E"/>
    <w:rsid w:val="0027689F"/>
    <w:rsid w:val="00276A19"/>
    <w:rsid w:val="00276B11"/>
    <w:rsid w:val="00276BA3"/>
    <w:rsid w:val="00276C61"/>
    <w:rsid w:val="00276E1B"/>
    <w:rsid w:val="00277241"/>
    <w:rsid w:val="002774D5"/>
    <w:rsid w:val="00280486"/>
    <w:rsid w:val="00280948"/>
    <w:rsid w:val="00280A2F"/>
    <w:rsid w:val="00280A31"/>
    <w:rsid w:val="0028100A"/>
    <w:rsid w:val="00281FEA"/>
    <w:rsid w:val="00282166"/>
    <w:rsid w:val="002828B3"/>
    <w:rsid w:val="00282C06"/>
    <w:rsid w:val="00282D33"/>
    <w:rsid w:val="00283A41"/>
    <w:rsid w:val="00283AEF"/>
    <w:rsid w:val="00283E80"/>
    <w:rsid w:val="00283F7D"/>
    <w:rsid w:val="00284E5E"/>
    <w:rsid w:val="00285133"/>
    <w:rsid w:val="00285409"/>
    <w:rsid w:val="00285E49"/>
    <w:rsid w:val="00286232"/>
    <w:rsid w:val="00286300"/>
    <w:rsid w:val="00286470"/>
    <w:rsid w:val="0028647A"/>
    <w:rsid w:val="002869DD"/>
    <w:rsid w:val="00286F74"/>
    <w:rsid w:val="00286F78"/>
    <w:rsid w:val="0028720E"/>
    <w:rsid w:val="0028769C"/>
    <w:rsid w:val="002879DF"/>
    <w:rsid w:val="00287E90"/>
    <w:rsid w:val="00290272"/>
    <w:rsid w:val="002902C0"/>
    <w:rsid w:val="00290A3B"/>
    <w:rsid w:val="00290B3F"/>
    <w:rsid w:val="002911A7"/>
    <w:rsid w:val="00291217"/>
    <w:rsid w:val="002916C6"/>
    <w:rsid w:val="002919ED"/>
    <w:rsid w:val="00292641"/>
    <w:rsid w:val="00292B87"/>
    <w:rsid w:val="002933E2"/>
    <w:rsid w:val="0029365B"/>
    <w:rsid w:val="00293753"/>
    <w:rsid w:val="00293D08"/>
    <w:rsid w:val="00293F39"/>
    <w:rsid w:val="00294255"/>
    <w:rsid w:val="00294AC3"/>
    <w:rsid w:val="00294ACF"/>
    <w:rsid w:val="00294D25"/>
    <w:rsid w:val="002950B5"/>
    <w:rsid w:val="00295299"/>
    <w:rsid w:val="00295428"/>
    <w:rsid w:val="00295951"/>
    <w:rsid w:val="00295D9F"/>
    <w:rsid w:val="002962EF"/>
    <w:rsid w:val="002968C1"/>
    <w:rsid w:val="002969C6"/>
    <w:rsid w:val="00296A15"/>
    <w:rsid w:val="00296D45"/>
    <w:rsid w:val="00296FE8"/>
    <w:rsid w:val="002973B4"/>
    <w:rsid w:val="0029784E"/>
    <w:rsid w:val="00297C25"/>
    <w:rsid w:val="00297F42"/>
    <w:rsid w:val="002A02C3"/>
    <w:rsid w:val="002A03C7"/>
    <w:rsid w:val="002A0432"/>
    <w:rsid w:val="002A07A2"/>
    <w:rsid w:val="002A0C6C"/>
    <w:rsid w:val="002A0D4E"/>
    <w:rsid w:val="002A0F57"/>
    <w:rsid w:val="002A11FA"/>
    <w:rsid w:val="002A15E9"/>
    <w:rsid w:val="002A1920"/>
    <w:rsid w:val="002A1D3D"/>
    <w:rsid w:val="002A217E"/>
    <w:rsid w:val="002A22AE"/>
    <w:rsid w:val="002A276A"/>
    <w:rsid w:val="002A2D82"/>
    <w:rsid w:val="002A2F68"/>
    <w:rsid w:val="002A33F4"/>
    <w:rsid w:val="002A4973"/>
    <w:rsid w:val="002A4A17"/>
    <w:rsid w:val="002A4E82"/>
    <w:rsid w:val="002A52C5"/>
    <w:rsid w:val="002A591A"/>
    <w:rsid w:val="002A62A1"/>
    <w:rsid w:val="002A6CA7"/>
    <w:rsid w:val="002A731F"/>
    <w:rsid w:val="002A736A"/>
    <w:rsid w:val="002A7FCE"/>
    <w:rsid w:val="002A7FCF"/>
    <w:rsid w:val="002A7FE9"/>
    <w:rsid w:val="002B03D2"/>
    <w:rsid w:val="002B094F"/>
    <w:rsid w:val="002B0AC7"/>
    <w:rsid w:val="002B15AD"/>
    <w:rsid w:val="002B1854"/>
    <w:rsid w:val="002B1ED1"/>
    <w:rsid w:val="002B1FFB"/>
    <w:rsid w:val="002B222B"/>
    <w:rsid w:val="002B2529"/>
    <w:rsid w:val="002B2B12"/>
    <w:rsid w:val="002B3ABE"/>
    <w:rsid w:val="002B3D35"/>
    <w:rsid w:val="002B3E9E"/>
    <w:rsid w:val="002B3EBD"/>
    <w:rsid w:val="002B3F12"/>
    <w:rsid w:val="002B41C1"/>
    <w:rsid w:val="002B4409"/>
    <w:rsid w:val="002B44BD"/>
    <w:rsid w:val="002B45CC"/>
    <w:rsid w:val="002B4956"/>
    <w:rsid w:val="002B5226"/>
    <w:rsid w:val="002B52B1"/>
    <w:rsid w:val="002B5CEC"/>
    <w:rsid w:val="002B6295"/>
    <w:rsid w:val="002B6423"/>
    <w:rsid w:val="002B6A55"/>
    <w:rsid w:val="002B6AC9"/>
    <w:rsid w:val="002B6B2A"/>
    <w:rsid w:val="002B6BB3"/>
    <w:rsid w:val="002B6ECB"/>
    <w:rsid w:val="002B7074"/>
    <w:rsid w:val="002B7FF2"/>
    <w:rsid w:val="002C00AE"/>
    <w:rsid w:val="002C0185"/>
    <w:rsid w:val="002C0878"/>
    <w:rsid w:val="002C09E5"/>
    <w:rsid w:val="002C0BA0"/>
    <w:rsid w:val="002C2163"/>
    <w:rsid w:val="002C296B"/>
    <w:rsid w:val="002C2D74"/>
    <w:rsid w:val="002C2D91"/>
    <w:rsid w:val="002C3178"/>
    <w:rsid w:val="002C3258"/>
    <w:rsid w:val="002C3F77"/>
    <w:rsid w:val="002C5D96"/>
    <w:rsid w:val="002C5D97"/>
    <w:rsid w:val="002C6095"/>
    <w:rsid w:val="002C64B7"/>
    <w:rsid w:val="002C733D"/>
    <w:rsid w:val="002C7650"/>
    <w:rsid w:val="002D098F"/>
    <w:rsid w:val="002D0AAD"/>
    <w:rsid w:val="002D1440"/>
    <w:rsid w:val="002D1962"/>
    <w:rsid w:val="002D1A47"/>
    <w:rsid w:val="002D1E11"/>
    <w:rsid w:val="002D2555"/>
    <w:rsid w:val="002D25D6"/>
    <w:rsid w:val="002D28AD"/>
    <w:rsid w:val="002D28F5"/>
    <w:rsid w:val="002D33DB"/>
    <w:rsid w:val="002D343A"/>
    <w:rsid w:val="002D3E47"/>
    <w:rsid w:val="002D4644"/>
    <w:rsid w:val="002D50E9"/>
    <w:rsid w:val="002D52CF"/>
    <w:rsid w:val="002D5BE3"/>
    <w:rsid w:val="002D6994"/>
    <w:rsid w:val="002D6A1D"/>
    <w:rsid w:val="002D6B1A"/>
    <w:rsid w:val="002D6DBE"/>
    <w:rsid w:val="002D714E"/>
    <w:rsid w:val="002D7642"/>
    <w:rsid w:val="002D78B6"/>
    <w:rsid w:val="002E0771"/>
    <w:rsid w:val="002E11B5"/>
    <w:rsid w:val="002E1A5A"/>
    <w:rsid w:val="002E1BEA"/>
    <w:rsid w:val="002E1D00"/>
    <w:rsid w:val="002E250C"/>
    <w:rsid w:val="002E31D5"/>
    <w:rsid w:val="002E36B5"/>
    <w:rsid w:val="002E41CB"/>
    <w:rsid w:val="002E422E"/>
    <w:rsid w:val="002E444A"/>
    <w:rsid w:val="002E4639"/>
    <w:rsid w:val="002E47AE"/>
    <w:rsid w:val="002E49FE"/>
    <w:rsid w:val="002E59F8"/>
    <w:rsid w:val="002E5BA6"/>
    <w:rsid w:val="002E5BCD"/>
    <w:rsid w:val="002E6E0E"/>
    <w:rsid w:val="002E7110"/>
    <w:rsid w:val="002E74AD"/>
    <w:rsid w:val="002E7898"/>
    <w:rsid w:val="002F0463"/>
    <w:rsid w:val="002F05BD"/>
    <w:rsid w:val="002F0719"/>
    <w:rsid w:val="002F096E"/>
    <w:rsid w:val="002F09EB"/>
    <w:rsid w:val="002F1055"/>
    <w:rsid w:val="002F16FE"/>
    <w:rsid w:val="002F1732"/>
    <w:rsid w:val="002F1CCB"/>
    <w:rsid w:val="002F1E9E"/>
    <w:rsid w:val="002F24D3"/>
    <w:rsid w:val="002F2527"/>
    <w:rsid w:val="002F27EC"/>
    <w:rsid w:val="002F2BEC"/>
    <w:rsid w:val="002F2D9E"/>
    <w:rsid w:val="002F2DB6"/>
    <w:rsid w:val="002F2FBD"/>
    <w:rsid w:val="002F352D"/>
    <w:rsid w:val="002F3E92"/>
    <w:rsid w:val="002F42F5"/>
    <w:rsid w:val="002F4332"/>
    <w:rsid w:val="002F4512"/>
    <w:rsid w:val="002F46EC"/>
    <w:rsid w:val="002F46F0"/>
    <w:rsid w:val="002F482D"/>
    <w:rsid w:val="002F50B1"/>
    <w:rsid w:val="002F5202"/>
    <w:rsid w:val="002F5496"/>
    <w:rsid w:val="002F603D"/>
    <w:rsid w:val="002F6551"/>
    <w:rsid w:val="002F6983"/>
    <w:rsid w:val="002F6B0F"/>
    <w:rsid w:val="002F6C0C"/>
    <w:rsid w:val="002F6C6D"/>
    <w:rsid w:val="002F6E2B"/>
    <w:rsid w:val="002F758D"/>
    <w:rsid w:val="0030016D"/>
    <w:rsid w:val="00300B80"/>
    <w:rsid w:val="00300D43"/>
    <w:rsid w:val="00300F07"/>
    <w:rsid w:val="0030106D"/>
    <w:rsid w:val="003010AD"/>
    <w:rsid w:val="003011CE"/>
    <w:rsid w:val="00301437"/>
    <w:rsid w:val="0030148D"/>
    <w:rsid w:val="003018CA"/>
    <w:rsid w:val="00301A94"/>
    <w:rsid w:val="00302225"/>
    <w:rsid w:val="0030295B"/>
    <w:rsid w:val="00302A2E"/>
    <w:rsid w:val="00302C92"/>
    <w:rsid w:val="00303CC8"/>
    <w:rsid w:val="00304295"/>
    <w:rsid w:val="003046E1"/>
    <w:rsid w:val="00304741"/>
    <w:rsid w:val="0030512B"/>
    <w:rsid w:val="003054B6"/>
    <w:rsid w:val="00305823"/>
    <w:rsid w:val="00305BEE"/>
    <w:rsid w:val="0030680E"/>
    <w:rsid w:val="00306AC1"/>
    <w:rsid w:val="00306D91"/>
    <w:rsid w:val="00306EF9"/>
    <w:rsid w:val="00307140"/>
    <w:rsid w:val="00307158"/>
    <w:rsid w:val="00307252"/>
    <w:rsid w:val="0030795D"/>
    <w:rsid w:val="00307B09"/>
    <w:rsid w:val="00307B5E"/>
    <w:rsid w:val="00307C3F"/>
    <w:rsid w:val="0031037E"/>
    <w:rsid w:val="00310A75"/>
    <w:rsid w:val="00310CC4"/>
    <w:rsid w:val="0031156A"/>
    <w:rsid w:val="00311753"/>
    <w:rsid w:val="00311D57"/>
    <w:rsid w:val="00311FF4"/>
    <w:rsid w:val="00312220"/>
    <w:rsid w:val="003122BF"/>
    <w:rsid w:val="0031233F"/>
    <w:rsid w:val="003126DE"/>
    <w:rsid w:val="00312C62"/>
    <w:rsid w:val="00312DAA"/>
    <w:rsid w:val="00312EA4"/>
    <w:rsid w:val="0031362D"/>
    <w:rsid w:val="0031370F"/>
    <w:rsid w:val="00313ECB"/>
    <w:rsid w:val="003142E6"/>
    <w:rsid w:val="00314AD4"/>
    <w:rsid w:val="00314AEC"/>
    <w:rsid w:val="00314CC3"/>
    <w:rsid w:val="0031517B"/>
    <w:rsid w:val="003155B9"/>
    <w:rsid w:val="003157DF"/>
    <w:rsid w:val="003158F0"/>
    <w:rsid w:val="00315C14"/>
    <w:rsid w:val="00315E10"/>
    <w:rsid w:val="00316619"/>
    <w:rsid w:val="00316A91"/>
    <w:rsid w:val="00316B5B"/>
    <w:rsid w:val="003176FE"/>
    <w:rsid w:val="00320673"/>
    <w:rsid w:val="00320B71"/>
    <w:rsid w:val="00320C3C"/>
    <w:rsid w:val="003218F4"/>
    <w:rsid w:val="003219FB"/>
    <w:rsid w:val="00321EB4"/>
    <w:rsid w:val="003220BF"/>
    <w:rsid w:val="003224B3"/>
    <w:rsid w:val="003227A9"/>
    <w:rsid w:val="00322F94"/>
    <w:rsid w:val="00323033"/>
    <w:rsid w:val="003240BA"/>
    <w:rsid w:val="00324175"/>
    <w:rsid w:val="003244ED"/>
    <w:rsid w:val="00324698"/>
    <w:rsid w:val="00324F71"/>
    <w:rsid w:val="00325621"/>
    <w:rsid w:val="0032573B"/>
    <w:rsid w:val="00325778"/>
    <w:rsid w:val="00325790"/>
    <w:rsid w:val="00325870"/>
    <w:rsid w:val="00325DAC"/>
    <w:rsid w:val="003267FC"/>
    <w:rsid w:val="00326887"/>
    <w:rsid w:val="0032689A"/>
    <w:rsid w:val="00326E7D"/>
    <w:rsid w:val="003270F3"/>
    <w:rsid w:val="0032747E"/>
    <w:rsid w:val="00327528"/>
    <w:rsid w:val="0032752D"/>
    <w:rsid w:val="0032780E"/>
    <w:rsid w:val="00327A38"/>
    <w:rsid w:val="00327B64"/>
    <w:rsid w:val="00327C84"/>
    <w:rsid w:val="00327EBB"/>
    <w:rsid w:val="00330571"/>
    <w:rsid w:val="00330666"/>
    <w:rsid w:val="0033069E"/>
    <w:rsid w:val="00330B11"/>
    <w:rsid w:val="00330EF9"/>
    <w:rsid w:val="00330F56"/>
    <w:rsid w:val="00331252"/>
    <w:rsid w:val="0033190B"/>
    <w:rsid w:val="00331BD8"/>
    <w:rsid w:val="00331D19"/>
    <w:rsid w:val="00331ECB"/>
    <w:rsid w:val="003323AF"/>
    <w:rsid w:val="003329DD"/>
    <w:rsid w:val="00332BBC"/>
    <w:rsid w:val="00332F06"/>
    <w:rsid w:val="0033322A"/>
    <w:rsid w:val="003332C0"/>
    <w:rsid w:val="00333767"/>
    <w:rsid w:val="00333937"/>
    <w:rsid w:val="0033396F"/>
    <w:rsid w:val="00333C5A"/>
    <w:rsid w:val="00333E06"/>
    <w:rsid w:val="0033593F"/>
    <w:rsid w:val="00335BF3"/>
    <w:rsid w:val="00335DF6"/>
    <w:rsid w:val="0033619A"/>
    <w:rsid w:val="00336615"/>
    <w:rsid w:val="003370D8"/>
    <w:rsid w:val="00337771"/>
    <w:rsid w:val="00337D8A"/>
    <w:rsid w:val="00337FD5"/>
    <w:rsid w:val="003400CF"/>
    <w:rsid w:val="003400F5"/>
    <w:rsid w:val="00340394"/>
    <w:rsid w:val="003407B0"/>
    <w:rsid w:val="00340EA4"/>
    <w:rsid w:val="00341160"/>
    <w:rsid w:val="003412D5"/>
    <w:rsid w:val="0034131A"/>
    <w:rsid w:val="00341473"/>
    <w:rsid w:val="00341563"/>
    <w:rsid w:val="003417D4"/>
    <w:rsid w:val="00341A2F"/>
    <w:rsid w:val="00342673"/>
    <w:rsid w:val="0034274E"/>
    <w:rsid w:val="0034294C"/>
    <w:rsid w:val="00342C05"/>
    <w:rsid w:val="00342C4D"/>
    <w:rsid w:val="00342F6E"/>
    <w:rsid w:val="00343073"/>
    <w:rsid w:val="00343162"/>
    <w:rsid w:val="0034337D"/>
    <w:rsid w:val="00343F14"/>
    <w:rsid w:val="00343FB4"/>
    <w:rsid w:val="0034407E"/>
    <w:rsid w:val="003447BB"/>
    <w:rsid w:val="003447DA"/>
    <w:rsid w:val="00344A7E"/>
    <w:rsid w:val="00344CF4"/>
    <w:rsid w:val="00344F7E"/>
    <w:rsid w:val="0034521C"/>
    <w:rsid w:val="00345C26"/>
    <w:rsid w:val="00345F39"/>
    <w:rsid w:val="00346516"/>
    <w:rsid w:val="0034652E"/>
    <w:rsid w:val="003466A0"/>
    <w:rsid w:val="00346B89"/>
    <w:rsid w:val="00346BB5"/>
    <w:rsid w:val="0034745B"/>
    <w:rsid w:val="0034755E"/>
    <w:rsid w:val="00347B16"/>
    <w:rsid w:val="00347B47"/>
    <w:rsid w:val="00347C16"/>
    <w:rsid w:val="0035001B"/>
    <w:rsid w:val="003501C6"/>
    <w:rsid w:val="00350565"/>
    <w:rsid w:val="00350BB3"/>
    <w:rsid w:val="003516CC"/>
    <w:rsid w:val="0035183F"/>
    <w:rsid w:val="003519A0"/>
    <w:rsid w:val="00351E69"/>
    <w:rsid w:val="00352316"/>
    <w:rsid w:val="00352B0F"/>
    <w:rsid w:val="00352E48"/>
    <w:rsid w:val="00352E98"/>
    <w:rsid w:val="00353167"/>
    <w:rsid w:val="00353182"/>
    <w:rsid w:val="00353825"/>
    <w:rsid w:val="003540EF"/>
    <w:rsid w:val="00354395"/>
    <w:rsid w:val="0035452B"/>
    <w:rsid w:val="00354E26"/>
    <w:rsid w:val="003552A6"/>
    <w:rsid w:val="003553B3"/>
    <w:rsid w:val="00355673"/>
    <w:rsid w:val="0035574D"/>
    <w:rsid w:val="00355BC0"/>
    <w:rsid w:val="00356275"/>
    <w:rsid w:val="00356327"/>
    <w:rsid w:val="003564C5"/>
    <w:rsid w:val="003565C6"/>
    <w:rsid w:val="003567B4"/>
    <w:rsid w:val="003568E6"/>
    <w:rsid w:val="00356A6A"/>
    <w:rsid w:val="00356F00"/>
    <w:rsid w:val="00357487"/>
    <w:rsid w:val="00357CB6"/>
    <w:rsid w:val="00357DC3"/>
    <w:rsid w:val="003604EF"/>
    <w:rsid w:val="00360B39"/>
    <w:rsid w:val="003610F0"/>
    <w:rsid w:val="00361C64"/>
    <w:rsid w:val="00362C39"/>
    <w:rsid w:val="003631CD"/>
    <w:rsid w:val="0036322E"/>
    <w:rsid w:val="00363274"/>
    <w:rsid w:val="00364237"/>
    <w:rsid w:val="0036474B"/>
    <w:rsid w:val="003648F5"/>
    <w:rsid w:val="003649E4"/>
    <w:rsid w:val="00364E0C"/>
    <w:rsid w:val="00364EDF"/>
    <w:rsid w:val="003652A6"/>
    <w:rsid w:val="00365899"/>
    <w:rsid w:val="003658CE"/>
    <w:rsid w:val="00366319"/>
    <w:rsid w:val="003667D7"/>
    <w:rsid w:val="00366DE6"/>
    <w:rsid w:val="003678D9"/>
    <w:rsid w:val="003679C6"/>
    <w:rsid w:val="00367EDF"/>
    <w:rsid w:val="0037125F"/>
    <w:rsid w:val="003713F1"/>
    <w:rsid w:val="003714ED"/>
    <w:rsid w:val="00371916"/>
    <w:rsid w:val="00372074"/>
    <w:rsid w:val="0037331D"/>
    <w:rsid w:val="003735D0"/>
    <w:rsid w:val="003737D0"/>
    <w:rsid w:val="00373910"/>
    <w:rsid w:val="00373B8C"/>
    <w:rsid w:val="00373D20"/>
    <w:rsid w:val="00373DCB"/>
    <w:rsid w:val="00373E00"/>
    <w:rsid w:val="00374031"/>
    <w:rsid w:val="0037448A"/>
    <w:rsid w:val="00375347"/>
    <w:rsid w:val="003757C5"/>
    <w:rsid w:val="00375F49"/>
    <w:rsid w:val="0037614A"/>
    <w:rsid w:val="0037637C"/>
    <w:rsid w:val="003768F6"/>
    <w:rsid w:val="00376C13"/>
    <w:rsid w:val="003773FD"/>
    <w:rsid w:val="00377BDA"/>
    <w:rsid w:val="00377FDB"/>
    <w:rsid w:val="00380235"/>
    <w:rsid w:val="0038036E"/>
    <w:rsid w:val="003805DD"/>
    <w:rsid w:val="0038089C"/>
    <w:rsid w:val="00380BB2"/>
    <w:rsid w:val="00380D3F"/>
    <w:rsid w:val="0038105F"/>
    <w:rsid w:val="003812C5"/>
    <w:rsid w:val="0038198B"/>
    <w:rsid w:val="00381ECC"/>
    <w:rsid w:val="003820E3"/>
    <w:rsid w:val="00382656"/>
    <w:rsid w:val="00382B28"/>
    <w:rsid w:val="00382B52"/>
    <w:rsid w:val="00383286"/>
    <w:rsid w:val="00383330"/>
    <w:rsid w:val="003834A5"/>
    <w:rsid w:val="00383903"/>
    <w:rsid w:val="00383DF2"/>
    <w:rsid w:val="00383FDC"/>
    <w:rsid w:val="00384A0C"/>
    <w:rsid w:val="003850AD"/>
    <w:rsid w:val="00385A52"/>
    <w:rsid w:val="0038627D"/>
    <w:rsid w:val="003877B1"/>
    <w:rsid w:val="00387C5F"/>
    <w:rsid w:val="00390833"/>
    <w:rsid w:val="0039101B"/>
    <w:rsid w:val="0039127C"/>
    <w:rsid w:val="0039199C"/>
    <w:rsid w:val="00391C47"/>
    <w:rsid w:val="00391C8F"/>
    <w:rsid w:val="00392593"/>
    <w:rsid w:val="0039283E"/>
    <w:rsid w:val="003928F6"/>
    <w:rsid w:val="00392F04"/>
    <w:rsid w:val="00393541"/>
    <w:rsid w:val="003960AA"/>
    <w:rsid w:val="0039757E"/>
    <w:rsid w:val="00397703"/>
    <w:rsid w:val="003978CD"/>
    <w:rsid w:val="003A055D"/>
    <w:rsid w:val="003A06C8"/>
    <w:rsid w:val="003A0832"/>
    <w:rsid w:val="003A102F"/>
    <w:rsid w:val="003A1292"/>
    <w:rsid w:val="003A15E1"/>
    <w:rsid w:val="003A1685"/>
    <w:rsid w:val="003A2255"/>
    <w:rsid w:val="003A23BD"/>
    <w:rsid w:val="003A2903"/>
    <w:rsid w:val="003A2AAB"/>
    <w:rsid w:val="003A2DB3"/>
    <w:rsid w:val="003A43F6"/>
    <w:rsid w:val="003A4681"/>
    <w:rsid w:val="003A48D8"/>
    <w:rsid w:val="003A5122"/>
    <w:rsid w:val="003A52DA"/>
    <w:rsid w:val="003A5316"/>
    <w:rsid w:val="003A56F7"/>
    <w:rsid w:val="003A5B2C"/>
    <w:rsid w:val="003A5B70"/>
    <w:rsid w:val="003A5EB0"/>
    <w:rsid w:val="003A5F80"/>
    <w:rsid w:val="003A6754"/>
    <w:rsid w:val="003A6784"/>
    <w:rsid w:val="003A6B18"/>
    <w:rsid w:val="003A7326"/>
    <w:rsid w:val="003A790B"/>
    <w:rsid w:val="003A7D47"/>
    <w:rsid w:val="003A7F1C"/>
    <w:rsid w:val="003B0274"/>
    <w:rsid w:val="003B0EB9"/>
    <w:rsid w:val="003B1545"/>
    <w:rsid w:val="003B214C"/>
    <w:rsid w:val="003B21DC"/>
    <w:rsid w:val="003B2708"/>
    <w:rsid w:val="003B2DB7"/>
    <w:rsid w:val="003B2DC2"/>
    <w:rsid w:val="003B3A73"/>
    <w:rsid w:val="003B3B19"/>
    <w:rsid w:val="003B3E70"/>
    <w:rsid w:val="003B415C"/>
    <w:rsid w:val="003B437E"/>
    <w:rsid w:val="003B45A5"/>
    <w:rsid w:val="003B469A"/>
    <w:rsid w:val="003B47B0"/>
    <w:rsid w:val="003B4B29"/>
    <w:rsid w:val="003B513A"/>
    <w:rsid w:val="003B5331"/>
    <w:rsid w:val="003B551D"/>
    <w:rsid w:val="003B5B87"/>
    <w:rsid w:val="003B5E92"/>
    <w:rsid w:val="003B5EF7"/>
    <w:rsid w:val="003B6029"/>
    <w:rsid w:val="003B622B"/>
    <w:rsid w:val="003B66A6"/>
    <w:rsid w:val="003B6723"/>
    <w:rsid w:val="003B6AE3"/>
    <w:rsid w:val="003B6C87"/>
    <w:rsid w:val="003B6F4D"/>
    <w:rsid w:val="003B7351"/>
    <w:rsid w:val="003B7574"/>
    <w:rsid w:val="003B7A2D"/>
    <w:rsid w:val="003C06DD"/>
    <w:rsid w:val="003C0721"/>
    <w:rsid w:val="003C0D30"/>
    <w:rsid w:val="003C0F4F"/>
    <w:rsid w:val="003C11C8"/>
    <w:rsid w:val="003C14BE"/>
    <w:rsid w:val="003C153C"/>
    <w:rsid w:val="003C18A9"/>
    <w:rsid w:val="003C1D62"/>
    <w:rsid w:val="003C208E"/>
    <w:rsid w:val="003C25EF"/>
    <w:rsid w:val="003C2C73"/>
    <w:rsid w:val="003C2FD1"/>
    <w:rsid w:val="003C3197"/>
    <w:rsid w:val="003C348A"/>
    <w:rsid w:val="003C399E"/>
    <w:rsid w:val="003C3DC5"/>
    <w:rsid w:val="003C3FCA"/>
    <w:rsid w:val="003C41C9"/>
    <w:rsid w:val="003C464F"/>
    <w:rsid w:val="003C4754"/>
    <w:rsid w:val="003C4B68"/>
    <w:rsid w:val="003C4B7A"/>
    <w:rsid w:val="003C5051"/>
    <w:rsid w:val="003C53EF"/>
    <w:rsid w:val="003C5586"/>
    <w:rsid w:val="003C5601"/>
    <w:rsid w:val="003C5F2C"/>
    <w:rsid w:val="003C5F2E"/>
    <w:rsid w:val="003C60DB"/>
    <w:rsid w:val="003C620B"/>
    <w:rsid w:val="003C6399"/>
    <w:rsid w:val="003C6897"/>
    <w:rsid w:val="003C6D87"/>
    <w:rsid w:val="003C6E0B"/>
    <w:rsid w:val="003C7056"/>
    <w:rsid w:val="003C72A0"/>
    <w:rsid w:val="003C74F8"/>
    <w:rsid w:val="003C783A"/>
    <w:rsid w:val="003D01AD"/>
    <w:rsid w:val="003D0559"/>
    <w:rsid w:val="003D05A5"/>
    <w:rsid w:val="003D0764"/>
    <w:rsid w:val="003D09DC"/>
    <w:rsid w:val="003D1BB4"/>
    <w:rsid w:val="003D22E7"/>
    <w:rsid w:val="003D2D1B"/>
    <w:rsid w:val="003D2D8B"/>
    <w:rsid w:val="003D32ED"/>
    <w:rsid w:val="003D3341"/>
    <w:rsid w:val="003D37C3"/>
    <w:rsid w:val="003D3F96"/>
    <w:rsid w:val="003D4156"/>
    <w:rsid w:val="003D4683"/>
    <w:rsid w:val="003D48A6"/>
    <w:rsid w:val="003D50A8"/>
    <w:rsid w:val="003D5693"/>
    <w:rsid w:val="003D59CD"/>
    <w:rsid w:val="003D5A6F"/>
    <w:rsid w:val="003D5ED1"/>
    <w:rsid w:val="003D6010"/>
    <w:rsid w:val="003D664E"/>
    <w:rsid w:val="003D6830"/>
    <w:rsid w:val="003D68AE"/>
    <w:rsid w:val="003D6BD0"/>
    <w:rsid w:val="003D6D0D"/>
    <w:rsid w:val="003D6DE7"/>
    <w:rsid w:val="003D6E59"/>
    <w:rsid w:val="003D72E1"/>
    <w:rsid w:val="003D7A0A"/>
    <w:rsid w:val="003D7A98"/>
    <w:rsid w:val="003E0A89"/>
    <w:rsid w:val="003E1031"/>
    <w:rsid w:val="003E1040"/>
    <w:rsid w:val="003E109A"/>
    <w:rsid w:val="003E18F6"/>
    <w:rsid w:val="003E1B06"/>
    <w:rsid w:val="003E28B6"/>
    <w:rsid w:val="003E2F4F"/>
    <w:rsid w:val="003E3502"/>
    <w:rsid w:val="003E373A"/>
    <w:rsid w:val="003E3986"/>
    <w:rsid w:val="003E3B31"/>
    <w:rsid w:val="003E4168"/>
    <w:rsid w:val="003E4298"/>
    <w:rsid w:val="003E455C"/>
    <w:rsid w:val="003E4A6A"/>
    <w:rsid w:val="003E4AB8"/>
    <w:rsid w:val="003E4F21"/>
    <w:rsid w:val="003E523A"/>
    <w:rsid w:val="003E55D6"/>
    <w:rsid w:val="003E5FF7"/>
    <w:rsid w:val="003E6385"/>
    <w:rsid w:val="003E6A39"/>
    <w:rsid w:val="003E7035"/>
    <w:rsid w:val="003E764C"/>
    <w:rsid w:val="003E7AD1"/>
    <w:rsid w:val="003E7C01"/>
    <w:rsid w:val="003E7C75"/>
    <w:rsid w:val="003E7D6C"/>
    <w:rsid w:val="003E7E81"/>
    <w:rsid w:val="003E7EDA"/>
    <w:rsid w:val="003F02E9"/>
    <w:rsid w:val="003F08C7"/>
    <w:rsid w:val="003F0A92"/>
    <w:rsid w:val="003F0BA6"/>
    <w:rsid w:val="003F100A"/>
    <w:rsid w:val="003F1268"/>
    <w:rsid w:val="003F129D"/>
    <w:rsid w:val="003F140E"/>
    <w:rsid w:val="003F146A"/>
    <w:rsid w:val="003F1664"/>
    <w:rsid w:val="003F181A"/>
    <w:rsid w:val="003F1A94"/>
    <w:rsid w:val="003F1CB5"/>
    <w:rsid w:val="003F202E"/>
    <w:rsid w:val="003F20D9"/>
    <w:rsid w:val="003F211C"/>
    <w:rsid w:val="003F21F8"/>
    <w:rsid w:val="003F26A4"/>
    <w:rsid w:val="003F3029"/>
    <w:rsid w:val="003F44AF"/>
    <w:rsid w:val="003F46C1"/>
    <w:rsid w:val="003F4A58"/>
    <w:rsid w:val="003F4BC3"/>
    <w:rsid w:val="003F5561"/>
    <w:rsid w:val="003F5845"/>
    <w:rsid w:val="003F648C"/>
    <w:rsid w:val="003F6727"/>
    <w:rsid w:val="003F67B8"/>
    <w:rsid w:val="003F6DAE"/>
    <w:rsid w:val="003F707D"/>
    <w:rsid w:val="003F747B"/>
    <w:rsid w:val="003F7665"/>
    <w:rsid w:val="003F7D2A"/>
    <w:rsid w:val="004001BC"/>
    <w:rsid w:val="00400869"/>
    <w:rsid w:val="004008A0"/>
    <w:rsid w:val="004010F1"/>
    <w:rsid w:val="00401999"/>
    <w:rsid w:val="00401CCC"/>
    <w:rsid w:val="004028D3"/>
    <w:rsid w:val="00402E61"/>
    <w:rsid w:val="0040337C"/>
    <w:rsid w:val="00403380"/>
    <w:rsid w:val="0040370E"/>
    <w:rsid w:val="0040394D"/>
    <w:rsid w:val="004039C4"/>
    <w:rsid w:val="00403BBE"/>
    <w:rsid w:val="00403C20"/>
    <w:rsid w:val="00403F80"/>
    <w:rsid w:val="004042AC"/>
    <w:rsid w:val="00404D2B"/>
    <w:rsid w:val="00404D50"/>
    <w:rsid w:val="00404F20"/>
    <w:rsid w:val="00404FBC"/>
    <w:rsid w:val="0040505D"/>
    <w:rsid w:val="004054ED"/>
    <w:rsid w:val="00405F55"/>
    <w:rsid w:val="00406018"/>
    <w:rsid w:val="0040602C"/>
    <w:rsid w:val="00406647"/>
    <w:rsid w:val="00406DDA"/>
    <w:rsid w:val="00406E3F"/>
    <w:rsid w:val="00407068"/>
    <w:rsid w:val="0040720B"/>
    <w:rsid w:val="004073A0"/>
    <w:rsid w:val="00407EA8"/>
    <w:rsid w:val="00410001"/>
    <w:rsid w:val="00410956"/>
    <w:rsid w:val="00410D00"/>
    <w:rsid w:val="00410D6E"/>
    <w:rsid w:val="00410EB4"/>
    <w:rsid w:val="004112AA"/>
    <w:rsid w:val="00411513"/>
    <w:rsid w:val="0041173C"/>
    <w:rsid w:val="004119B1"/>
    <w:rsid w:val="00411F61"/>
    <w:rsid w:val="0041240D"/>
    <w:rsid w:val="00412FE6"/>
    <w:rsid w:val="00413093"/>
    <w:rsid w:val="004130B4"/>
    <w:rsid w:val="004139E8"/>
    <w:rsid w:val="00413A9F"/>
    <w:rsid w:val="00413AA3"/>
    <w:rsid w:val="0041434A"/>
    <w:rsid w:val="004143C7"/>
    <w:rsid w:val="004146BB"/>
    <w:rsid w:val="00414E1C"/>
    <w:rsid w:val="00416593"/>
    <w:rsid w:val="00416A5B"/>
    <w:rsid w:val="00416DDB"/>
    <w:rsid w:val="00416F45"/>
    <w:rsid w:val="00420E87"/>
    <w:rsid w:val="004218DA"/>
    <w:rsid w:val="00421A36"/>
    <w:rsid w:val="004220C0"/>
    <w:rsid w:val="004225C1"/>
    <w:rsid w:val="00422B57"/>
    <w:rsid w:val="00422D6C"/>
    <w:rsid w:val="00423599"/>
    <w:rsid w:val="00423EDA"/>
    <w:rsid w:val="004241D4"/>
    <w:rsid w:val="00424B40"/>
    <w:rsid w:val="00424E2A"/>
    <w:rsid w:val="00425897"/>
    <w:rsid w:val="00425EDC"/>
    <w:rsid w:val="004261AE"/>
    <w:rsid w:val="0042623B"/>
    <w:rsid w:val="004263F6"/>
    <w:rsid w:val="00426581"/>
    <w:rsid w:val="00426BC8"/>
    <w:rsid w:val="00427367"/>
    <w:rsid w:val="00427406"/>
    <w:rsid w:val="004278C3"/>
    <w:rsid w:val="00430558"/>
    <w:rsid w:val="00430D68"/>
    <w:rsid w:val="00431122"/>
    <w:rsid w:val="004312A9"/>
    <w:rsid w:val="004317AA"/>
    <w:rsid w:val="00431C77"/>
    <w:rsid w:val="004320CC"/>
    <w:rsid w:val="0043224D"/>
    <w:rsid w:val="00433229"/>
    <w:rsid w:val="004333ED"/>
    <w:rsid w:val="004338B3"/>
    <w:rsid w:val="004339BB"/>
    <w:rsid w:val="00433A9F"/>
    <w:rsid w:val="00433D88"/>
    <w:rsid w:val="00434028"/>
    <w:rsid w:val="00434498"/>
    <w:rsid w:val="004345F9"/>
    <w:rsid w:val="0043467A"/>
    <w:rsid w:val="004349CA"/>
    <w:rsid w:val="00434CFE"/>
    <w:rsid w:val="00434F52"/>
    <w:rsid w:val="00435245"/>
    <w:rsid w:val="004357A5"/>
    <w:rsid w:val="00435A52"/>
    <w:rsid w:val="00435CDA"/>
    <w:rsid w:val="00435EC2"/>
    <w:rsid w:val="00436001"/>
    <w:rsid w:val="00436C21"/>
    <w:rsid w:val="0043708B"/>
    <w:rsid w:val="004371AB"/>
    <w:rsid w:val="00437499"/>
    <w:rsid w:val="004377F4"/>
    <w:rsid w:val="00437AD4"/>
    <w:rsid w:val="00437F61"/>
    <w:rsid w:val="00440659"/>
    <w:rsid w:val="0044076E"/>
    <w:rsid w:val="00440CE5"/>
    <w:rsid w:val="0044150E"/>
    <w:rsid w:val="004418F5"/>
    <w:rsid w:val="00441950"/>
    <w:rsid w:val="00441BA5"/>
    <w:rsid w:val="00441C81"/>
    <w:rsid w:val="004422E4"/>
    <w:rsid w:val="0044248D"/>
    <w:rsid w:val="0044255C"/>
    <w:rsid w:val="00442BA0"/>
    <w:rsid w:val="004433F5"/>
    <w:rsid w:val="004436A1"/>
    <w:rsid w:val="00443738"/>
    <w:rsid w:val="004437AD"/>
    <w:rsid w:val="00443A3E"/>
    <w:rsid w:val="00443BF3"/>
    <w:rsid w:val="004441BC"/>
    <w:rsid w:val="00444FF0"/>
    <w:rsid w:val="00445B04"/>
    <w:rsid w:val="004461C0"/>
    <w:rsid w:val="004461FB"/>
    <w:rsid w:val="00446956"/>
    <w:rsid w:val="00446E44"/>
    <w:rsid w:val="00446EB8"/>
    <w:rsid w:val="00446F09"/>
    <w:rsid w:val="00447317"/>
    <w:rsid w:val="00447450"/>
    <w:rsid w:val="00447944"/>
    <w:rsid w:val="00450440"/>
    <w:rsid w:val="00450A57"/>
    <w:rsid w:val="00450C1F"/>
    <w:rsid w:val="00451134"/>
    <w:rsid w:val="00451181"/>
    <w:rsid w:val="00451267"/>
    <w:rsid w:val="004512F2"/>
    <w:rsid w:val="00451BBD"/>
    <w:rsid w:val="00451D2A"/>
    <w:rsid w:val="00452132"/>
    <w:rsid w:val="0045260D"/>
    <w:rsid w:val="00452621"/>
    <w:rsid w:val="00452781"/>
    <w:rsid w:val="00452A29"/>
    <w:rsid w:val="00452B41"/>
    <w:rsid w:val="0045304C"/>
    <w:rsid w:val="004531F8"/>
    <w:rsid w:val="004534A6"/>
    <w:rsid w:val="00453667"/>
    <w:rsid w:val="0045383F"/>
    <w:rsid w:val="004538EC"/>
    <w:rsid w:val="00453F2F"/>
    <w:rsid w:val="004540CC"/>
    <w:rsid w:val="004541A1"/>
    <w:rsid w:val="004542D7"/>
    <w:rsid w:val="004543FD"/>
    <w:rsid w:val="004545B3"/>
    <w:rsid w:val="00454C4F"/>
    <w:rsid w:val="00454F17"/>
    <w:rsid w:val="004554FF"/>
    <w:rsid w:val="00455685"/>
    <w:rsid w:val="00455F0E"/>
    <w:rsid w:val="00455F37"/>
    <w:rsid w:val="0045621B"/>
    <w:rsid w:val="00456788"/>
    <w:rsid w:val="00456DD0"/>
    <w:rsid w:val="00456E37"/>
    <w:rsid w:val="00456F45"/>
    <w:rsid w:val="004576C2"/>
    <w:rsid w:val="00457BF4"/>
    <w:rsid w:val="00457EBD"/>
    <w:rsid w:val="0046028F"/>
    <w:rsid w:val="004608AD"/>
    <w:rsid w:val="00460D54"/>
    <w:rsid w:val="00461098"/>
    <w:rsid w:val="004617A4"/>
    <w:rsid w:val="00461825"/>
    <w:rsid w:val="00461BAB"/>
    <w:rsid w:val="004620FB"/>
    <w:rsid w:val="00462136"/>
    <w:rsid w:val="0046246E"/>
    <w:rsid w:val="004626A0"/>
    <w:rsid w:val="004627D6"/>
    <w:rsid w:val="00462B51"/>
    <w:rsid w:val="00462F12"/>
    <w:rsid w:val="0046314E"/>
    <w:rsid w:val="004632D2"/>
    <w:rsid w:val="00463CBD"/>
    <w:rsid w:val="00463EF6"/>
    <w:rsid w:val="0046444C"/>
    <w:rsid w:val="00464D2E"/>
    <w:rsid w:val="00464FBC"/>
    <w:rsid w:val="00465C54"/>
    <w:rsid w:val="00465E00"/>
    <w:rsid w:val="00466EA1"/>
    <w:rsid w:val="00467496"/>
    <w:rsid w:val="004676DA"/>
    <w:rsid w:val="0046776C"/>
    <w:rsid w:val="00470F8B"/>
    <w:rsid w:val="004710A4"/>
    <w:rsid w:val="00471135"/>
    <w:rsid w:val="00471541"/>
    <w:rsid w:val="00471740"/>
    <w:rsid w:val="0047186A"/>
    <w:rsid w:val="0047188B"/>
    <w:rsid w:val="00471897"/>
    <w:rsid w:val="00471B46"/>
    <w:rsid w:val="00471D58"/>
    <w:rsid w:val="004723FD"/>
    <w:rsid w:val="0047245E"/>
    <w:rsid w:val="004724B3"/>
    <w:rsid w:val="0047262F"/>
    <w:rsid w:val="004738CB"/>
    <w:rsid w:val="00473B55"/>
    <w:rsid w:val="0047416D"/>
    <w:rsid w:val="004742F2"/>
    <w:rsid w:val="004744D6"/>
    <w:rsid w:val="004748FF"/>
    <w:rsid w:val="00474942"/>
    <w:rsid w:val="00474B40"/>
    <w:rsid w:val="004756E6"/>
    <w:rsid w:val="0047734B"/>
    <w:rsid w:val="00477397"/>
    <w:rsid w:val="0047784C"/>
    <w:rsid w:val="00477FEB"/>
    <w:rsid w:val="00480529"/>
    <w:rsid w:val="004807B3"/>
    <w:rsid w:val="004814EE"/>
    <w:rsid w:val="00481A09"/>
    <w:rsid w:val="0048201C"/>
    <w:rsid w:val="00483351"/>
    <w:rsid w:val="00483646"/>
    <w:rsid w:val="00483731"/>
    <w:rsid w:val="00483D97"/>
    <w:rsid w:val="00483E83"/>
    <w:rsid w:val="0048429D"/>
    <w:rsid w:val="004844C5"/>
    <w:rsid w:val="0048597D"/>
    <w:rsid w:val="004865DA"/>
    <w:rsid w:val="004867A8"/>
    <w:rsid w:val="004868CA"/>
    <w:rsid w:val="00486993"/>
    <w:rsid w:val="00486A12"/>
    <w:rsid w:val="00486F99"/>
    <w:rsid w:val="00487AFB"/>
    <w:rsid w:val="00490305"/>
    <w:rsid w:val="00490608"/>
    <w:rsid w:val="0049099A"/>
    <w:rsid w:val="00490C3F"/>
    <w:rsid w:val="00490DF1"/>
    <w:rsid w:val="00491343"/>
    <w:rsid w:val="00491AE4"/>
    <w:rsid w:val="00491AE8"/>
    <w:rsid w:val="00491DBC"/>
    <w:rsid w:val="0049207E"/>
    <w:rsid w:val="00492255"/>
    <w:rsid w:val="004924F6"/>
    <w:rsid w:val="004926A5"/>
    <w:rsid w:val="004928A9"/>
    <w:rsid w:val="00492C2F"/>
    <w:rsid w:val="004934D1"/>
    <w:rsid w:val="00493515"/>
    <w:rsid w:val="00493C02"/>
    <w:rsid w:val="004943DB"/>
    <w:rsid w:val="004945CE"/>
    <w:rsid w:val="00495519"/>
    <w:rsid w:val="00495C65"/>
    <w:rsid w:val="00495ECD"/>
    <w:rsid w:val="00495F16"/>
    <w:rsid w:val="00496B84"/>
    <w:rsid w:val="00496ECB"/>
    <w:rsid w:val="0049773C"/>
    <w:rsid w:val="00497B01"/>
    <w:rsid w:val="004A0082"/>
    <w:rsid w:val="004A0397"/>
    <w:rsid w:val="004A0741"/>
    <w:rsid w:val="004A0F0F"/>
    <w:rsid w:val="004A1363"/>
    <w:rsid w:val="004A1AE8"/>
    <w:rsid w:val="004A1DF4"/>
    <w:rsid w:val="004A1FBA"/>
    <w:rsid w:val="004A204E"/>
    <w:rsid w:val="004A2E89"/>
    <w:rsid w:val="004A3614"/>
    <w:rsid w:val="004A373B"/>
    <w:rsid w:val="004A3FF2"/>
    <w:rsid w:val="004A41B9"/>
    <w:rsid w:val="004A4519"/>
    <w:rsid w:val="004A45DC"/>
    <w:rsid w:val="004A4B1B"/>
    <w:rsid w:val="004A4C18"/>
    <w:rsid w:val="004A4E7C"/>
    <w:rsid w:val="004A54D3"/>
    <w:rsid w:val="004A6117"/>
    <w:rsid w:val="004A611F"/>
    <w:rsid w:val="004A6476"/>
    <w:rsid w:val="004A64B6"/>
    <w:rsid w:val="004A667A"/>
    <w:rsid w:val="004A69C8"/>
    <w:rsid w:val="004A6C46"/>
    <w:rsid w:val="004A6C88"/>
    <w:rsid w:val="004A6E68"/>
    <w:rsid w:val="004A6FBF"/>
    <w:rsid w:val="004A7859"/>
    <w:rsid w:val="004A78A3"/>
    <w:rsid w:val="004A7A68"/>
    <w:rsid w:val="004A7C52"/>
    <w:rsid w:val="004B0C3C"/>
    <w:rsid w:val="004B1244"/>
    <w:rsid w:val="004B1531"/>
    <w:rsid w:val="004B1652"/>
    <w:rsid w:val="004B1A81"/>
    <w:rsid w:val="004B1B52"/>
    <w:rsid w:val="004B1DA5"/>
    <w:rsid w:val="004B23F7"/>
    <w:rsid w:val="004B26DE"/>
    <w:rsid w:val="004B2866"/>
    <w:rsid w:val="004B31EE"/>
    <w:rsid w:val="004B396A"/>
    <w:rsid w:val="004B3A5D"/>
    <w:rsid w:val="004B3DCC"/>
    <w:rsid w:val="004B506E"/>
    <w:rsid w:val="004B5228"/>
    <w:rsid w:val="004B5982"/>
    <w:rsid w:val="004B5CF1"/>
    <w:rsid w:val="004B695A"/>
    <w:rsid w:val="004B6A09"/>
    <w:rsid w:val="004B6A18"/>
    <w:rsid w:val="004B6FC4"/>
    <w:rsid w:val="004B6FEF"/>
    <w:rsid w:val="004B7843"/>
    <w:rsid w:val="004B7A9C"/>
    <w:rsid w:val="004B7F00"/>
    <w:rsid w:val="004C0197"/>
    <w:rsid w:val="004C0350"/>
    <w:rsid w:val="004C0406"/>
    <w:rsid w:val="004C042A"/>
    <w:rsid w:val="004C06DF"/>
    <w:rsid w:val="004C0922"/>
    <w:rsid w:val="004C0CF4"/>
    <w:rsid w:val="004C0F85"/>
    <w:rsid w:val="004C0F94"/>
    <w:rsid w:val="004C157E"/>
    <w:rsid w:val="004C1C63"/>
    <w:rsid w:val="004C1E4C"/>
    <w:rsid w:val="004C1EEE"/>
    <w:rsid w:val="004C1FEB"/>
    <w:rsid w:val="004C212D"/>
    <w:rsid w:val="004C24A7"/>
    <w:rsid w:val="004C2DF2"/>
    <w:rsid w:val="004C34F2"/>
    <w:rsid w:val="004C374A"/>
    <w:rsid w:val="004C5126"/>
    <w:rsid w:val="004C5D53"/>
    <w:rsid w:val="004C7320"/>
    <w:rsid w:val="004C7DB5"/>
    <w:rsid w:val="004C7F2D"/>
    <w:rsid w:val="004D017E"/>
    <w:rsid w:val="004D0EB7"/>
    <w:rsid w:val="004D0EFF"/>
    <w:rsid w:val="004D0FC6"/>
    <w:rsid w:val="004D11A5"/>
    <w:rsid w:val="004D1836"/>
    <w:rsid w:val="004D1C72"/>
    <w:rsid w:val="004D1DBC"/>
    <w:rsid w:val="004D1FB5"/>
    <w:rsid w:val="004D2185"/>
    <w:rsid w:val="004D26EC"/>
    <w:rsid w:val="004D270D"/>
    <w:rsid w:val="004D273D"/>
    <w:rsid w:val="004D2CC5"/>
    <w:rsid w:val="004D2E92"/>
    <w:rsid w:val="004D3396"/>
    <w:rsid w:val="004D3B0F"/>
    <w:rsid w:val="004D3B4C"/>
    <w:rsid w:val="004D43E3"/>
    <w:rsid w:val="004D4982"/>
    <w:rsid w:val="004D4DAE"/>
    <w:rsid w:val="004D505C"/>
    <w:rsid w:val="004D55A6"/>
    <w:rsid w:val="004D5F07"/>
    <w:rsid w:val="004D6302"/>
    <w:rsid w:val="004D6741"/>
    <w:rsid w:val="004D68F7"/>
    <w:rsid w:val="004D7445"/>
    <w:rsid w:val="004D7778"/>
    <w:rsid w:val="004D7C97"/>
    <w:rsid w:val="004E0120"/>
    <w:rsid w:val="004E0270"/>
    <w:rsid w:val="004E0AB7"/>
    <w:rsid w:val="004E114B"/>
    <w:rsid w:val="004E1677"/>
    <w:rsid w:val="004E1791"/>
    <w:rsid w:val="004E1793"/>
    <w:rsid w:val="004E2134"/>
    <w:rsid w:val="004E24AF"/>
    <w:rsid w:val="004E2C99"/>
    <w:rsid w:val="004E3543"/>
    <w:rsid w:val="004E38EB"/>
    <w:rsid w:val="004E3F8C"/>
    <w:rsid w:val="004E4089"/>
    <w:rsid w:val="004E4A63"/>
    <w:rsid w:val="004E4BA6"/>
    <w:rsid w:val="004E547A"/>
    <w:rsid w:val="004E59A1"/>
    <w:rsid w:val="004E59F1"/>
    <w:rsid w:val="004E5C08"/>
    <w:rsid w:val="004E5CAE"/>
    <w:rsid w:val="004E5E14"/>
    <w:rsid w:val="004E6105"/>
    <w:rsid w:val="004E669C"/>
    <w:rsid w:val="004E689B"/>
    <w:rsid w:val="004E6C27"/>
    <w:rsid w:val="004E75D5"/>
    <w:rsid w:val="004E7707"/>
    <w:rsid w:val="004E7B5E"/>
    <w:rsid w:val="004E7BDC"/>
    <w:rsid w:val="004F0A4D"/>
    <w:rsid w:val="004F0AA4"/>
    <w:rsid w:val="004F0F96"/>
    <w:rsid w:val="004F1675"/>
    <w:rsid w:val="004F187A"/>
    <w:rsid w:val="004F1CB9"/>
    <w:rsid w:val="004F2111"/>
    <w:rsid w:val="004F224B"/>
    <w:rsid w:val="004F2257"/>
    <w:rsid w:val="004F29AC"/>
    <w:rsid w:val="004F2A5E"/>
    <w:rsid w:val="004F2CF6"/>
    <w:rsid w:val="004F2D62"/>
    <w:rsid w:val="004F34FA"/>
    <w:rsid w:val="004F3514"/>
    <w:rsid w:val="004F364A"/>
    <w:rsid w:val="004F3684"/>
    <w:rsid w:val="004F380A"/>
    <w:rsid w:val="004F411C"/>
    <w:rsid w:val="004F4359"/>
    <w:rsid w:val="004F4AB1"/>
    <w:rsid w:val="004F4C51"/>
    <w:rsid w:val="004F4DFC"/>
    <w:rsid w:val="004F51BE"/>
    <w:rsid w:val="004F522D"/>
    <w:rsid w:val="004F528B"/>
    <w:rsid w:val="004F52FB"/>
    <w:rsid w:val="004F546E"/>
    <w:rsid w:val="004F57BA"/>
    <w:rsid w:val="004F586C"/>
    <w:rsid w:val="004F5B43"/>
    <w:rsid w:val="004F5C12"/>
    <w:rsid w:val="004F5C9F"/>
    <w:rsid w:val="004F5DA7"/>
    <w:rsid w:val="004F5E28"/>
    <w:rsid w:val="004F60EE"/>
    <w:rsid w:val="004F6788"/>
    <w:rsid w:val="004F6DD6"/>
    <w:rsid w:val="004F72BB"/>
    <w:rsid w:val="004F76A1"/>
    <w:rsid w:val="004F77A9"/>
    <w:rsid w:val="004F7D93"/>
    <w:rsid w:val="00500325"/>
    <w:rsid w:val="005008BD"/>
    <w:rsid w:val="00500AFB"/>
    <w:rsid w:val="0050146A"/>
    <w:rsid w:val="00501978"/>
    <w:rsid w:val="005036D2"/>
    <w:rsid w:val="00503AC9"/>
    <w:rsid w:val="00503D44"/>
    <w:rsid w:val="00503DDA"/>
    <w:rsid w:val="0050422D"/>
    <w:rsid w:val="00504389"/>
    <w:rsid w:val="0050447D"/>
    <w:rsid w:val="005047B0"/>
    <w:rsid w:val="005051FF"/>
    <w:rsid w:val="0050597E"/>
    <w:rsid w:val="00505CC5"/>
    <w:rsid w:val="00505D36"/>
    <w:rsid w:val="00506867"/>
    <w:rsid w:val="00506E48"/>
    <w:rsid w:val="00506F48"/>
    <w:rsid w:val="00506FED"/>
    <w:rsid w:val="005076DA"/>
    <w:rsid w:val="00507AA9"/>
    <w:rsid w:val="00507B57"/>
    <w:rsid w:val="00507BF1"/>
    <w:rsid w:val="00510019"/>
    <w:rsid w:val="0051020D"/>
    <w:rsid w:val="0051071B"/>
    <w:rsid w:val="00510BFA"/>
    <w:rsid w:val="005110DB"/>
    <w:rsid w:val="005111F4"/>
    <w:rsid w:val="00511927"/>
    <w:rsid w:val="00511CBB"/>
    <w:rsid w:val="00511F6E"/>
    <w:rsid w:val="005126F6"/>
    <w:rsid w:val="00512783"/>
    <w:rsid w:val="00512817"/>
    <w:rsid w:val="005129AA"/>
    <w:rsid w:val="00512F00"/>
    <w:rsid w:val="00512F09"/>
    <w:rsid w:val="0051316D"/>
    <w:rsid w:val="005132CB"/>
    <w:rsid w:val="00513502"/>
    <w:rsid w:val="00513ACF"/>
    <w:rsid w:val="00514658"/>
    <w:rsid w:val="005146DF"/>
    <w:rsid w:val="005149EE"/>
    <w:rsid w:val="00514B2E"/>
    <w:rsid w:val="00514C36"/>
    <w:rsid w:val="0051551D"/>
    <w:rsid w:val="00515555"/>
    <w:rsid w:val="00515A16"/>
    <w:rsid w:val="00515ACC"/>
    <w:rsid w:val="00515C0F"/>
    <w:rsid w:val="00515D68"/>
    <w:rsid w:val="00515E8C"/>
    <w:rsid w:val="0051727C"/>
    <w:rsid w:val="00517755"/>
    <w:rsid w:val="00517800"/>
    <w:rsid w:val="0052001A"/>
    <w:rsid w:val="00520526"/>
    <w:rsid w:val="0052090E"/>
    <w:rsid w:val="00520940"/>
    <w:rsid w:val="00520A15"/>
    <w:rsid w:val="005212D6"/>
    <w:rsid w:val="00521921"/>
    <w:rsid w:val="00521B90"/>
    <w:rsid w:val="00521DF2"/>
    <w:rsid w:val="00522001"/>
    <w:rsid w:val="00522014"/>
    <w:rsid w:val="00522231"/>
    <w:rsid w:val="005224E9"/>
    <w:rsid w:val="00522549"/>
    <w:rsid w:val="005229E5"/>
    <w:rsid w:val="00522ACE"/>
    <w:rsid w:val="00523412"/>
    <w:rsid w:val="005235D6"/>
    <w:rsid w:val="00524529"/>
    <w:rsid w:val="00524574"/>
    <w:rsid w:val="0052478D"/>
    <w:rsid w:val="00524B17"/>
    <w:rsid w:val="00524BD9"/>
    <w:rsid w:val="00524C90"/>
    <w:rsid w:val="00524E74"/>
    <w:rsid w:val="005258F1"/>
    <w:rsid w:val="005258FE"/>
    <w:rsid w:val="00525A82"/>
    <w:rsid w:val="00525ABD"/>
    <w:rsid w:val="0052674C"/>
    <w:rsid w:val="00526798"/>
    <w:rsid w:val="005267CA"/>
    <w:rsid w:val="00526BD7"/>
    <w:rsid w:val="00526C07"/>
    <w:rsid w:val="005274E2"/>
    <w:rsid w:val="00527C4A"/>
    <w:rsid w:val="00527D4E"/>
    <w:rsid w:val="00527DAE"/>
    <w:rsid w:val="005302E4"/>
    <w:rsid w:val="00530B4F"/>
    <w:rsid w:val="00530D52"/>
    <w:rsid w:val="00530EE1"/>
    <w:rsid w:val="00530F8D"/>
    <w:rsid w:val="00531143"/>
    <w:rsid w:val="0053137C"/>
    <w:rsid w:val="0053180F"/>
    <w:rsid w:val="00531B0D"/>
    <w:rsid w:val="00532566"/>
    <w:rsid w:val="00532C09"/>
    <w:rsid w:val="00532D1E"/>
    <w:rsid w:val="0053300A"/>
    <w:rsid w:val="005332D5"/>
    <w:rsid w:val="00533A3D"/>
    <w:rsid w:val="00533B8D"/>
    <w:rsid w:val="005342C9"/>
    <w:rsid w:val="0053431D"/>
    <w:rsid w:val="0053459E"/>
    <w:rsid w:val="00534C29"/>
    <w:rsid w:val="00534D2F"/>
    <w:rsid w:val="00534EC4"/>
    <w:rsid w:val="00534F38"/>
    <w:rsid w:val="00535019"/>
    <w:rsid w:val="005351B9"/>
    <w:rsid w:val="005356EF"/>
    <w:rsid w:val="00535832"/>
    <w:rsid w:val="00535E7C"/>
    <w:rsid w:val="00536002"/>
    <w:rsid w:val="00536562"/>
    <w:rsid w:val="005366AE"/>
    <w:rsid w:val="0053683F"/>
    <w:rsid w:val="00537362"/>
    <w:rsid w:val="00537914"/>
    <w:rsid w:val="00537B54"/>
    <w:rsid w:val="0054020F"/>
    <w:rsid w:val="005403CF"/>
    <w:rsid w:val="005409A4"/>
    <w:rsid w:val="00540B42"/>
    <w:rsid w:val="00540D6F"/>
    <w:rsid w:val="00542424"/>
    <w:rsid w:val="005433A3"/>
    <w:rsid w:val="005435B3"/>
    <w:rsid w:val="00543A1C"/>
    <w:rsid w:val="00543E31"/>
    <w:rsid w:val="005440BC"/>
    <w:rsid w:val="005441D7"/>
    <w:rsid w:val="005447C4"/>
    <w:rsid w:val="00544A69"/>
    <w:rsid w:val="00544BF6"/>
    <w:rsid w:val="00544D89"/>
    <w:rsid w:val="00544DC4"/>
    <w:rsid w:val="0054518B"/>
    <w:rsid w:val="00545196"/>
    <w:rsid w:val="005452C7"/>
    <w:rsid w:val="0054535D"/>
    <w:rsid w:val="005457CF"/>
    <w:rsid w:val="00545B17"/>
    <w:rsid w:val="0054620C"/>
    <w:rsid w:val="00546A31"/>
    <w:rsid w:val="00546AEF"/>
    <w:rsid w:val="0054714F"/>
    <w:rsid w:val="005476EF"/>
    <w:rsid w:val="00547793"/>
    <w:rsid w:val="00547E28"/>
    <w:rsid w:val="00547EE9"/>
    <w:rsid w:val="0055011A"/>
    <w:rsid w:val="00550601"/>
    <w:rsid w:val="00550711"/>
    <w:rsid w:val="00550F05"/>
    <w:rsid w:val="00551A33"/>
    <w:rsid w:val="00551BDF"/>
    <w:rsid w:val="00551C91"/>
    <w:rsid w:val="00551DF7"/>
    <w:rsid w:val="00551EFA"/>
    <w:rsid w:val="00552130"/>
    <w:rsid w:val="00552382"/>
    <w:rsid w:val="0055288F"/>
    <w:rsid w:val="0055333B"/>
    <w:rsid w:val="005536B8"/>
    <w:rsid w:val="005539AC"/>
    <w:rsid w:val="00554281"/>
    <w:rsid w:val="0055444A"/>
    <w:rsid w:val="005544AA"/>
    <w:rsid w:val="00554C8D"/>
    <w:rsid w:val="00554CF1"/>
    <w:rsid w:val="005553FA"/>
    <w:rsid w:val="00555BCE"/>
    <w:rsid w:val="00555F35"/>
    <w:rsid w:val="005562C2"/>
    <w:rsid w:val="0055777C"/>
    <w:rsid w:val="00557A3A"/>
    <w:rsid w:val="00557C30"/>
    <w:rsid w:val="00557C51"/>
    <w:rsid w:val="00560285"/>
    <w:rsid w:val="005603D0"/>
    <w:rsid w:val="00561046"/>
    <w:rsid w:val="00561984"/>
    <w:rsid w:val="00561E41"/>
    <w:rsid w:val="0056224F"/>
    <w:rsid w:val="0056237B"/>
    <w:rsid w:val="00562893"/>
    <w:rsid w:val="005629E5"/>
    <w:rsid w:val="00562AB5"/>
    <w:rsid w:val="00562E71"/>
    <w:rsid w:val="005633EA"/>
    <w:rsid w:val="0056343F"/>
    <w:rsid w:val="00563767"/>
    <w:rsid w:val="005638B5"/>
    <w:rsid w:val="00563F3C"/>
    <w:rsid w:val="00563F7C"/>
    <w:rsid w:val="00564B18"/>
    <w:rsid w:val="0056510B"/>
    <w:rsid w:val="00565459"/>
    <w:rsid w:val="005657C5"/>
    <w:rsid w:val="00565A83"/>
    <w:rsid w:val="005665F7"/>
    <w:rsid w:val="005669FA"/>
    <w:rsid w:val="00566D5B"/>
    <w:rsid w:val="005673F3"/>
    <w:rsid w:val="005674BC"/>
    <w:rsid w:val="00567515"/>
    <w:rsid w:val="00567589"/>
    <w:rsid w:val="005676A0"/>
    <w:rsid w:val="005677E8"/>
    <w:rsid w:val="0056784D"/>
    <w:rsid w:val="00567EE7"/>
    <w:rsid w:val="0057048A"/>
    <w:rsid w:val="00570933"/>
    <w:rsid w:val="00570BF4"/>
    <w:rsid w:val="00570FB0"/>
    <w:rsid w:val="00571369"/>
    <w:rsid w:val="00571960"/>
    <w:rsid w:val="00571F82"/>
    <w:rsid w:val="00572774"/>
    <w:rsid w:val="00573498"/>
    <w:rsid w:val="0057361E"/>
    <w:rsid w:val="005738DD"/>
    <w:rsid w:val="00574B12"/>
    <w:rsid w:val="00574B63"/>
    <w:rsid w:val="00574B6C"/>
    <w:rsid w:val="005756D6"/>
    <w:rsid w:val="00575838"/>
    <w:rsid w:val="00575ABB"/>
    <w:rsid w:val="005761E0"/>
    <w:rsid w:val="00576CCC"/>
    <w:rsid w:val="005772F0"/>
    <w:rsid w:val="00577A58"/>
    <w:rsid w:val="0058061F"/>
    <w:rsid w:val="00580718"/>
    <w:rsid w:val="0058194A"/>
    <w:rsid w:val="00581BE0"/>
    <w:rsid w:val="00581D13"/>
    <w:rsid w:val="00581F44"/>
    <w:rsid w:val="00582043"/>
    <w:rsid w:val="00582098"/>
    <w:rsid w:val="0058237C"/>
    <w:rsid w:val="005823D0"/>
    <w:rsid w:val="0058250B"/>
    <w:rsid w:val="005825F2"/>
    <w:rsid w:val="00582636"/>
    <w:rsid w:val="00583663"/>
    <w:rsid w:val="00584014"/>
    <w:rsid w:val="005846C4"/>
    <w:rsid w:val="00584A64"/>
    <w:rsid w:val="0058621B"/>
    <w:rsid w:val="00586245"/>
    <w:rsid w:val="00586A85"/>
    <w:rsid w:val="00586C66"/>
    <w:rsid w:val="00587AE6"/>
    <w:rsid w:val="00587EC8"/>
    <w:rsid w:val="00590A6B"/>
    <w:rsid w:val="00590ABF"/>
    <w:rsid w:val="00590BE3"/>
    <w:rsid w:val="00591397"/>
    <w:rsid w:val="00591402"/>
    <w:rsid w:val="005917E2"/>
    <w:rsid w:val="00591BB4"/>
    <w:rsid w:val="00591BFF"/>
    <w:rsid w:val="00591EF1"/>
    <w:rsid w:val="00592252"/>
    <w:rsid w:val="005923AC"/>
    <w:rsid w:val="005924EA"/>
    <w:rsid w:val="00592AB5"/>
    <w:rsid w:val="00592BB0"/>
    <w:rsid w:val="00592C5E"/>
    <w:rsid w:val="00592DB6"/>
    <w:rsid w:val="00592E7C"/>
    <w:rsid w:val="0059398F"/>
    <w:rsid w:val="00593EAD"/>
    <w:rsid w:val="00594318"/>
    <w:rsid w:val="00596008"/>
    <w:rsid w:val="0059639D"/>
    <w:rsid w:val="00596424"/>
    <w:rsid w:val="00596AF4"/>
    <w:rsid w:val="005971C5"/>
    <w:rsid w:val="005976C5"/>
    <w:rsid w:val="00597B29"/>
    <w:rsid w:val="00597C52"/>
    <w:rsid w:val="00597D50"/>
    <w:rsid w:val="00597E2A"/>
    <w:rsid w:val="005A0235"/>
    <w:rsid w:val="005A06C4"/>
    <w:rsid w:val="005A0703"/>
    <w:rsid w:val="005A15AA"/>
    <w:rsid w:val="005A1649"/>
    <w:rsid w:val="005A1671"/>
    <w:rsid w:val="005A1733"/>
    <w:rsid w:val="005A1752"/>
    <w:rsid w:val="005A2323"/>
    <w:rsid w:val="005A2514"/>
    <w:rsid w:val="005A2B29"/>
    <w:rsid w:val="005A2B53"/>
    <w:rsid w:val="005A2CD4"/>
    <w:rsid w:val="005A2E7E"/>
    <w:rsid w:val="005A3B4F"/>
    <w:rsid w:val="005A4853"/>
    <w:rsid w:val="005A4CF4"/>
    <w:rsid w:val="005A4DA2"/>
    <w:rsid w:val="005A55EB"/>
    <w:rsid w:val="005A5743"/>
    <w:rsid w:val="005A57F4"/>
    <w:rsid w:val="005A598E"/>
    <w:rsid w:val="005A5A5B"/>
    <w:rsid w:val="005A5A8B"/>
    <w:rsid w:val="005A5AD6"/>
    <w:rsid w:val="005A664A"/>
    <w:rsid w:val="005A6BF8"/>
    <w:rsid w:val="005A6D18"/>
    <w:rsid w:val="005A710C"/>
    <w:rsid w:val="005A74DF"/>
    <w:rsid w:val="005A77B1"/>
    <w:rsid w:val="005A780B"/>
    <w:rsid w:val="005B00F2"/>
    <w:rsid w:val="005B0112"/>
    <w:rsid w:val="005B07B2"/>
    <w:rsid w:val="005B09DD"/>
    <w:rsid w:val="005B0EC5"/>
    <w:rsid w:val="005B15D9"/>
    <w:rsid w:val="005B16D9"/>
    <w:rsid w:val="005B18C3"/>
    <w:rsid w:val="005B26A3"/>
    <w:rsid w:val="005B28E4"/>
    <w:rsid w:val="005B2AC5"/>
    <w:rsid w:val="005B2F96"/>
    <w:rsid w:val="005B3266"/>
    <w:rsid w:val="005B364C"/>
    <w:rsid w:val="005B397E"/>
    <w:rsid w:val="005B39BB"/>
    <w:rsid w:val="005B3D95"/>
    <w:rsid w:val="005B4162"/>
    <w:rsid w:val="005B4C7B"/>
    <w:rsid w:val="005B4FC0"/>
    <w:rsid w:val="005B5435"/>
    <w:rsid w:val="005B5710"/>
    <w:rsid w:val="005B5C0D"/>
    <w:rsid w:val="005B609F"/>
    <w:rsid w:val="005B6AE6"/>
    <w:rsid w:val="005B6DE0"/>
    <w:rsid w:val="005B7029"/>
    <w:rsid w:val="005B744D"/>
    <w:rsid w:val="005B76CE"/>
    <w:rsid w:val="005B794F"/>
    <w:rsid w:val="005B79C2"/>
    <w:rsid w:val="005B79EA"/>
    <w:rsid w:val="005C079D"/>
    <w:rsid w:val="005C1032"/>
    <w:rsid w:val="005C1BC6"/>
    <w:rsid w:val="005C1E46"/>
    <w:rsid w:val="005C257A"/>
    <w:rsid w:val="005C274E"/>
    <w:rsid w:val="005C29DD"/>
    <w:rsid w:val="005C31BE"/>
    <w:rsid w:val="005C37FE"/>
    <w:rsid w:val="005C38A7"/>
    <w:rsid w:val="005C3A44"/>
    <w:rsid w:val="005C3BFC"/>
    <w:rsid w:val="005C4035"/>
    <w:rsid w:val="005C45B1"/>
    <w:rsid w:val="005C4AD8"/>
    <w:rsid w:val="005C6CAD"/>
    <w:rsid w:val="005C6FCF"/>
    <w:rsid w:val="005C73F5"/>
    <w:rsid w:val="005D0C7E"/>
    <w:rsid w:val="005D0FB5"/>
    <w:rsid w:val="005D1094"/>
    <w:rsid w:val="005D12A3"/>
    <w:rsid w:val="005D144D"/>
    <w:rsid w:val="005D14D2"/>
    <w:rsid w:val="005D1634"/>
    <w:rsid w:val="005D19DF"/>
    <w:rsid w:val="005D20BF"/>
    <w:rsid w:val="005D2325"/>
    <w:rsid w:val="005D23F6"/>
    <w:rsid w:val="005D29B2"/>
    <w:rsid w:val="005D3546"/>
    <w:rsid w:val="005D35C2"/>
    <w:rsid w:val="005D374F"/>
    <w:rsid w:val="005D3DE4"/>
    <w:rsid w:val="005D3E75"/>
    <w:rsid w:val="005D3F04"/>
    <w:rsid w:val="005D504B"/>
    <w:rsid w:val="005D634F"/>
    <w:rsid w:val="005D63E6"/>
    <w:rsid w:val="005D6A93"/>
    <w:rsid w:val="005D7250"/>
    <w:rsid w:val="005D7385"/>
    <w:rsid w:val="005D7490"/>
    <w:rsid w:val="005E023D"/>
    <w:rsid w:val="005E02A2"/>
    <w:rsid w:val="005E02A3"/>
    <w:rsid w:val="005E0CEB"/>
    <w:rsid w:val="005E108F"/>
    <w:rsid w:val="005E13B8"/>
    <w:rsid w:val="005E1735"/>
    <w:rsid w:val="005E17D0"/>
    <w:rsid w:val="005E2005"/>
    <w:rsid w:val="005E210F"/>
    <w:rsid w:val="005E3130"/>
    <w:rsid w:val="005E3479"/>
    <w:rsid w:val="005E35AB"/>
    <w:rsid w:val="005E4428"/>
    <w:rsid w:val="005E45FA"/>
    <w:rsid w:val="005E4B86"/>
    <w:rsid w:val="005E4CBD"/>
    <w:rsid w:val="005E4CC0"/>
    <w:rsid w:val="005E519B"/>
    <w:rsid w:val="005E528F"/>
    <w:rsid w:val="005E586A"/>
    <w:rsid w:val="005E5BB3"/>
    <w:rsid w:val="005E687F"/>
    <w:rsid w:val="005E6894"/>
    <w:rsid w:val="005E7052"/>
    <w:rsid w:val="005E7117"/>
    <w:rsid w:val="005E79C6"/>
    <w:rsid w:val="005E7FF4"/>
    <w:rsid w:val="005F0073"/>
    <w:rsid w:val="005F0126"/>
    <w:rsid w:val="005F0298"/>
    <w:rsid w:val="005F03FE"/>
    <w:rsid w:val="005F06CB"/>
    <w:rsid w:val="005F0A27"/>
    <w:rsid w:val="005F0B05"/>
    <w:rsid w:val="005F0DA3"/>
    <w:rsid w:val="005F1089"/>
    <w:rsid w:val="005F2724"/>
    <w:rsid w:val="005F27FE"/>
    <w:rsid w:val="005F2AB1"/>
    <w:rsid w:val="005F2C21"/>
    <w:rsid w:val="005F2C99"/>
    <w:rsid w:val="005F2CFE"/>
    <w:rsid w:val="005F2DA8"/>
    <w:rsid w:val="005F331F"/>
    <w:rsid w:val="005F33C4"/>
    <w:rsid w:val="005F37AE"/>
    <w:rsid w:val="005F3CC6"/>
    <w:rsid w:val="005F424D"/>
    <w:rsid w:val="005F44D5"/>
    <w:rsid w:val="005F489E"/>
    <w:rsid w:val="005F4D1E"/>
    <w:rsid w:val="005F4DEA"/>
    <w:rsid w:val="005F5FA0"/>
    <w:rsid w:val="005F64C0"/>
    <w:rsid w:val="005F69BC"/>
    <w:rsid w:val="005F6ADA"/>
    <w:rsid w:val="005F6E57"/>
    <w:rsid w:val="005F731C"/>
    <w:rsid w:val="005F7891"/>
    <w:rsid w:val="005F7DE0"/>
    <w:rsid w:val="005F7FAB"/>
    <w:rsid w:val="0060023F"/>
    <w:rsid w:val="006002F8"/>
    <w:rsid w:val="006004CE"/>
    <w:rsid w:val="00600F23"/>
    <w:rsid w:val="006011A1"/>
    <w:rsid w:val="00601598"/>
    <w:rsid w:val="00601C8E"/>
    <w:rsid w:val="00601F65"/>
    <w:rsid w:val="006021B3"/>
    <w:rsid w:val="0060243A"/>
    <w:rsid w:val="00602D0F"/>
    <w:rsid w:val="00602EC6"/>
    <w:rsid w:val="00603102"/>
    <w:rsid w:val="0060315E"/>
    <w:rsid w:val="0060361A"/>
    <w:rsid w:val="00603666"/>
    <w:rsid w:val="00603A1F"/>
    <w:rsid w:val="00603B53"/>
    <w:rsid w:val="0060456F"/>
    <w:rsid w:val="00604741"/>
    <w:rsid w:val="00604BB3"/>
    <w:rsid w:val="00604F40"/>
    <w:rsid w:val="00604FD1"/>
    <w:rsid w:val="00605617"/>
    <w:rsid w:val="006057AB"/>
    <w:rsid w:val="00605B3F"/>
    <w:rsid w:val="00606A91"/>
    <w:rsid w:val="00606AD5"/>
    <w:rsid w:val="00606F29"/>
    <w:rsid w:val="00606FA0"/>
    <w:rsid w:val="00606FE2"/>
    <w:rsid w:val="00607B29"/>
    <w:rsid w:val="00607D34"/>
    <w:rsid w:val="00610111"/>
    <w:rsid w:val="0061037C"/>
    <w:rsid w:val="006107DF"/>
    <w:rsid w:val="00610848"/>
    <w:rsid w:val="00610946"/>
    <w:rsid w:val="00610E3D"/>
    <w:rsid w:val="0061121C"/>
    <w:rsid w:val="00611B70"/>
    <w:rsid w:val="00611E34"/>
    <w:rsid w:val="006123A2"/>
    <w:rsid w:val="00612B6F"/>
    <w:rsid w:val="00613732"/>
    <w:rsid w:val="00613A91"/>
    <w:rsid w:val="00613E60"/>
    <w:rsid w:val="0061486C"/>
    <w:rsid w:val="00614D41"/>
    <w:rsid w:val="00614D6E"/>
    <w:rsid w:val="00615049"/>
    <w:rsid w:val="00615464"/>
    <w:rsid w:val="006155D1"/>
    <w:rsid w:val="006155E1"/>
    <w:rsid w:val="00615AC2"/>
    <w:rsid w:val="00615C35"/>
    <w:rsid w:val="00615EF1"/>
    <w:rsid w:val="00615FFB"/>
    <w:rsid w:val="006162F9"/>
    <w:rsid w:val="00616D6C"/>
    <w:rsid w:val="00617158"/>
    <w:rsid w:val="0061737E"/>
    <w:rsid w:val="0061757E"/>
    <w:rsid w:val="00617685"/>
    <w:rsid w:val="006179F6"/>
    <w:rsid w:val="00617B36"/>
    <w:rsid w:val="0062062C"/>
    <w:rsid w:val="006206AD"/>
    <w:rsid w:val="006209AC"/>
    <w:rsid w:val="006215E0"/>
    <w:rsid w:val="006217E7"/>
    <w:rsid w:val="00621EAE"/>
    <w:rsid w:val="00622524"/>
    <w:rsid w:val="00623356"/>
    <w:rsid w:val="00623C87"/>
    <w:rsid w:val="00623D42"/>
    <w:rsid w:val="00623E03"/>
    <w:rsid w:val="00624592"/>
    <w:rsid w:val="006246D5"/>
    <w:rsid w:val="0062472E"/>
    <w:rsid w:val="00624AD5"/>
    <w:rsid w:val="00624B4D"/>
    <w:rsid w:val="006257DF"/>
    <w:rsid w:val="00625A22"/>
    <w:rsid w:val="00625C70"/>
    <w:rsid w:val="006265B8"/>
    <w:rsid w:val="00626A6D"/>
    <w:rsid w:val="00626A77"/>
    <w:rsid w:val="0062708E"/>
    <w:rsid w:val="006271A0"/>
    <w:rsid w:val="006271B2"/>
    <w:rsid w:val="00627868"/>
    <w:rsid w:val="00627A95"/>
    <w:rsid w:val="006306CD"/>
    <w:rsid w:val="00630CBD"/>
    <w:rsid w:val="00630D3C"/>
    <w:rsid w:val="0063139D"/>
    <w:rsid w:val="00631469"/>
    <w:rsid w:val="00631731"/>
    <w:rsid w:val="00631D73"/>
    <w:rsid w:val="00631D7D"/>
    <w:rsid w:val="00631E1E"/>
    <w:rsid w:val="00631EDD"/>
    <w:rsid w:val="00632206"/>
    <w:rsid w:val="00632317"/>
    <w:rsid w:val="0063255E"/>
    <w:rsid w:val="00633B29"/>
    <w:rsid w:val="00633B2A"/>
    <w:rsid w:val="00633C01"/>
    <w:rsid w:val="00634454"/>
    <w:rsid w:val="0063461A"/>
    <w:rsid w:val="006347BA"/>
    <w:rsid w:val="00634A23"/>
    <w:rsid w:val="00635255"/>
    <w:rsid w:val="00635C6C"/>
    <w:rsid w:val="00635D30"/>
    <w:rsid w:val="00636A5D"/>
    <w:rsid w:val="00636A63"/>
    <w:rsid w:val="00636B3F"/>
    <w:rsid w:val="00637165"/>
    <w:rsid w:val="006373D6"/>
    <w:rsid w:val="006377D8"/>
    <w:rsid w:val="0063797A"/>
    <w:rsid w:val="006408AE"/>
    <w:rsid w:val="00640AD4"/>
    <w:rsid w:val="00640B7F"/>
    <w:rsid w:val="006410AD"/>
    <w:rsid w:val="00641888"/>
    <w:rsid w:val="00641E09"/>
    <w:rsid w:val="00642296"/>
    <w:rsid w:val="0064329C"/>
    <w:rsid w:val="006433AE"/>
    <w:rsid w:val="0064354B"/>
    <w:rsid w:val="0064373A"/>
    <w:rsid w:val="00644E80"/>
    <w:rsid w:val="00645F28"/>
    <w:rsid w:val="00645F3E"/>
    <w:rsid w:val="00645FEE"/>
    <w:rsid w:val="006467A2"/>
    <w:rsid w:val="006468CC"/>
    <w:rsid w:val="00647AA7"/>
    <w:rsid w:val="00647B1E"/>
    <w:rsid w:val="00647C0F"/>
    <w:rsid w:val="00650909"/>
    <w:rsid w:val="00650A2F"/>
    <w:rsid w:val="00650B73"/>
    <w:rsid w:val="0065173A"/>
    <w:rsid w:val="00651E24"/>
    <w:rsid w:val="006522D7"/>
    <w:rsid w:val="00652498"/>
    <w:rsid w:val="00652808"/>
    <w:rsid w:val="00652D0A"/>
    <w:rsid w:val="00652E40"/>
    <w:rsid w:val="00652F39"/>
    <w:rsid w:val="00653871"/>
    <w:rsid w:val="00653A37"/>
    <w:rsid w:val="00653AB9"/>
    <w:rsid w:val="00653F46"/>
    <w:rsid w:val="0065400A"/>
    <w:rsid w:val="006543C0"/>
    <w:rsid w:val="00654526"/>
    <w:rsid w:val="00654E74"/>
    <w:rsid w:val="00655621"/>
    <w:rsid w:val="006558A9"/>
    <w:rsid w:val="00655BFE"/>
    <w:rsid w:val="00656239"/>
    <w:rsid w:val="00657302"/>
    <w:rsid w:val="00657898"/>
    <w:rsid w:val="00657EF1"/>
    <w:rsid w:val="00660457"/>
    <w:rsid w:val="006612EF"/>
    <w:rsid w:val="006613A7"/>
    <w:rsid w:val="00661615"/>
    <w:rsid w:val="00661EFD"/>
    <w:rsid w:val="00661FCD"/>
    <w:rsid w:val="006625AE"/>
    <w:rsid w:val="00662847"/>
    <w:rsid w:val="00662902"/>
    <w:rsid w:val="00662AF2"/>
    <w:rsid w:val="00662E76"/>
    <w:rsid w:val="00663259"/>
    <w:rsid w:val="006632D7"/>
    <w:rsid w:val="0066357A"/>
    <w:rsid w:val="0066358D"/>
    <w:rsid w:val="006636F5"/>
    <w:rsid w:val="00663AAC"/>
    <w:rsid w:val="00663C0D"/>
    <w:rsid w:val="0066466F"/>
    <w:rsid w:val="0066526D"/>
    <w:rsid w:val="00665967"/>
    <w:rsid w:val="00665A7F"/>
    <w:rsid w:val="00665F0C"/>
    <w:rsid w:val="00665F6E"/>
    <w:rsid w:val="00666618"/>
    <w:rsid w:val="0066662F"/>
    <w:rsid w:val="00666B23"/>
    <w:rsid w:val="00666C63"/>
    <w:rsid w:val="00666FAB"/>
    <w:rsid w:val="00666FF9"/>
    <w:rsid w:val="0066709A"/>
    <w:rsid w:val="0066731D"/>
    <w:rsid w:val="006673BA"/>
    <w:rsid w:val="006677BF"/>
    <w:rsid w:val="006677F1"/>
    <w:rsid w:val="00667B58"/>
    <w:rsid w:val="00667D5F"/>
    <w:rsid w:val="00670290"/>
    <w:rsid w:val="00670524"/>
    <w:rsid w:val="00670DAD"/>
    <w:rsid w:val="00670DFF"/>
    <w:rsid w:val="006711FB"/>
    <w:rsid w:val="006712F5"/>
    <w:rsid w:val="00671D5E"/>
    <w:rsid w:val="0067203C"/>
    <w:rsid w:val="00672C13"/>
    <w:rsid w:val="00672CF0"/>
    <w:rsid w:val="00673B2F"/>
    <w:rsid w:val="00674171"/>
    <w:rsid w:val="006743E6"/>
    <w:rsid w:val="00674D4F"/>
    <w:rsid w:val="00675214"/>
    <w:rsid w:val="006755A6"/>
    <w:rsid w:val="006757BA"/>
    <w:rsid w:val="0067618F"/>
    <w:rsid w:val="00676585"/>
    <w:rsid w:val="00676E18"/>
    <w:rsid w:val="00676E94"/>
    <w:rsid w:val="0067711A"/>
    <w:rsid w:val="00677339"/>
    <w:rsid w:val="00677883"/>
    <w:rsid w:val="006804F2"/>
    <w:rsid w:val="0068050E"/>
    <w:rsid w:val="00680835"/>
    <w:rsid w:val="00680ACA"/>
    <w:rsid w:val="00680EDC"/>
    <w:rsid w:val="00681374"/>
    <w:rsid w:val="0068149E"/>
    <w:rsid w:val="006816B2"/>
    <w:rsid w:val="00681BA2"/>
    <w:rsid w:val="0068273A"/>
    <w:rsid w:val="00682ABA"/>
    <w:rsid w:val="00682CD0"/>
    <w:rsid w:val="006834C5"/>
    <w:rsid w:val="0068384E"/>
    <w:rsid w:val="006839E0"/>
    <w:rsid w:val="00683A8E"/>
    <w:rsid w:val="00683AC9"/>
    <w:rsid w:val="00683C96"/>
    <w:rsid w:val="00683CD0"/>
    <w:rsid w:val="00683FD6"/>
    <w:rsid w:val="006842A2"/>
    <w:rsid w:val="00684706"/>
    <w:rsid w:val="00684B8F"/>
    <w:rsid w:val="00684C5A"/>
    <w:rsid w:val="006851B1"/>
    <w:rsid w:val="0068541C"/>
    <w:rsid w:val="00685D8F"/>
    <w:rsid w:val="0068625C"/>
    <w:rsid w:val="00686787"/>
    <w:rsid w:val="00686849"/>
    <w:rsid w:val="00686BD5"/>
    <w:rsid w:val="006879B4"/>
    <w:rsid w:val="00687B2C"/>
    <w:rsid w:val="00690394"/>
    <w:rsid w:val="006909C3"/>
    <w:rsid w:val="006909EC"/>
    <w:rsid w:val="00690C77"/>
    <w:rsid w:val="0069128C"/>
    <w:rsid w:val="006917C1"/>
    <w:rsid w:val="00691F23"/>
    <w:rsid w:val="00691FC6"/>
    <w:rsid w:val="00692160"/>
    <w:rsid w:val="00692559"/>
    <w:rsid w:val="00692B00"/>
    <w:rsid w:val="00692F74"/>
    <w:rsid w:val="00693A54"/>
    <w:rsid w:val="00693BB7"/>
    <w:rsid w:val="00693CE3"/>
    <w:rsid w:val="006951CE"/>
    <w:rsid w:val="00695663"/>
    <w:rsid w:val="00695A58"/>
    <w:rsid w:val="00695DFB"/>
    <w:rsid w:val="00695E45"/>
    <w:rsid w:val="00695EE1"/>
    <w:rsid w:val="006962BE"/>
    <w:rsid w:val="00696480"/>
    <w:rsid w:val="006965D9"/>
    <w:rsid w:val="006965EE"/>
    <w:rsid w:val="00696779"/>
    <w:rsid w:val="00696D4E"/>
    <w:rsid w:val="00697E21"/>
    <w:rsid w:val="006A0608"/>
    <w:rsid w:val="006A0896"/>
    <w:rsid w:val="006A09AA"/>
    <w:rsid w:val="006A0CBC"/>
    <w:rsid w:val="006A0E1A"/>
    <w:rsid w:val="006A0E1E"/>
    <w:rsid w:val="006A1017"/>
    <w:rsid w:val="006A1018"/>
    <w:rsid w:val="006A1514"/>
    <w:rsid w:val="006A18FF"/>
    <w:rsid w:val="006A1C72"/>
    <w:rsid w:val="006A2A19"/>
    <w:rsid w:val="006A2E82"/>
    <w:rsid w:val="006A3054"/>
    <w:rsid w:val="006A324D"/>
    <w:rsid w:val="006A485E"/>
    <w:rsid w:val="006A499B"/>
    <w:rsid w:val="006A49A0"/>
    <w:rsid w:val="006A4A22"/>
    <w:rsid w:val="006A4B4C"/>
    <w:rsid w:val="006A4BA7"/>
    <w:rsid w:val="006A4C48"/>
    <w:rsid w:val="006A4F73"/>
    <w:rsid w:val="006A500A"/>
    <w:rsid w:val="006A5AA1"/>
    <w:rsid w:val="006A5AC4"/>
    <w:rsid w:val="006A63A1"/>
    <w:rsid w:val="006A6B7F"/>
    <w:rsid w:val="006A703C"/>
    <w:rsid w:val="006A78A4"/>
    <w:rsid w:val="006A7B33"/>
    <w:rsid w:val="006B03AF"/>
    <w:rsid w:val="006B0F53"/>
    <w:rsid w:val="006B1722"/>
    <w:rsid w:val="006B2452"/>
    <w:rsid w:val="006B2847"/>
    <w:rsid w:val="006B2D76"/>
    <w:rsid w:val="006B2FE4"/>
    <w:rsid w:val="006B3572"/>
    <w:rsid w:val="006B3A2C"/>
    <w:rsid w:val="006B3AE7"/>
    <w:rsid w:val="006B4137"/>
    <w:rsid w:val="006B484D"/>
    <w:rsid w:val="006B48AC"/>
    <w:rsid w:val="006B4F85"/>
    <w:rsid w:val="006B5000"/>
    <w:rsid w:val="006B5164"/>
    <w:rsid w:val="006B530B"/>
    <w:rsid w:val="006B5523"/>
    <w:rsid w:val="006B58EA"/>
    <w:rsid w:val="006B5A36"/>
    <w:rsid w:val="006B5B18"/>
    <w:rsid w:val="006B5CE8"/>
    <w:rsid w:val="006B609C"/>
    <w:rsid w:val="006B6327"/>
    <w:rsid w:val="006B6473"/>
    <w:rsid w:val="006B6936"/>
    <w:rsid w:val="006B6BAE"/>
    <w:rsid w:val="006B6E5E"/>
    <w:rsid w:val="006B74AA"/>
    <w:rsid w:val="006B7BD6"/>
    <w:rsid w:val="006C0116"/>
    <w:rsid w:val="006C074A"/>
    <w:rsid w:val="006C0C40"/>
    <w:rsid w:val="006C1051"/>
    <w:rsid w:val="006C1196"/>
    <w:rsid w:val="006C13B0"/>
    <w:rsid w:val="006C18B4"/>
    <w:rsid w:val="006C19E8"/>
    <w:rsid w:val="006C1C15"/>
    <w:rsid w:val="006C1DB5"/>
    <w:rsid w:val="006C1E44"/>
    <w:rsid w:val="006C2171"/>
    <w:rsid w:val="006C2C0D"/>
    <w:rsid w:val="006C3539"/>
    <w:rsid w:val="006C3D53"/>
    <w:rsid w:val="006C4409"/>
    <w:rsid w:val="006C4A47"/>
    <w:rsid w:val="006C4E75"/>
    <w:rsid w:val="006C5469"/>
    <w:rsid w:val="006C56BD"/>
    <w:rsid w:val="006C5923"/>
    <w:rsid w:val="006C634E"/>
    <w:rsid w:val="006C69EB"/>
    <w:rsid w:val="006C7005"/>
    <w:rsid w:val="006C71F6"/>
    <w:rsid w:val="006C72A2"/>
    <w:rsid w:val="006C73E0"/>
    <w:rsid w:val="006C7562"/>
    <w:rsid w:val="006C7739"/>
    <w:rsid w:val="006C7F70"/>
    <w:rsid w:val="006D00DD"/>
    <w:rsid w:val="006D03AC"/>
    <w:rsid w:val="006D053E"/>
    <w:rsid w:val="006D0821"/>
    <w:rsid w:val="006D0854"/>
    <w:rsid w:val="006D0B78"/>
    <w:rsid w:val="006D1016"/>
    <w:rsid w:val="006D1368"/>
    <w:rsid w:val="006D158D"/>
    <w:rsid w:val="006D15CF"/>
    <w:rsid w:val="006D1788"/>
    <w:rsid w:val="006D189B"/>
    <w:rsid w:val="006D1DE9"/>
    <w:rsid w:val="006D26B0"/>
    <w:rsid w:val="006D2B50"/>
    <w:rsid w:val="006D3107"/>
    <w:rsid w:val="006D3203"/>
    <w:rsid w:val="006D36E4"/>
    <w:rsid w:val="006D3A78"/>
    <w:rsid w:val="006D3D7A"/>
    <w:rsid w:val="006D47B7"/>
    <w:rsid w:val="006D47E2"/>
    <w:rsid w:val="006D4E2D"/>
    <w:rsid w:val="006D4F6A"/>
    <w:rsid w:val="006D5764"/>
    <w:rsid w:val="006D58DF"/>
    <w:rsid w:val="006D598A"/>
    <w:rsid w:val="006D5C74"/>
    <w:rsid w:val="006D6294"/>
    <w:rsid w:val="006D67CE"/>
    <w:rsid w:val="006D6CFE"/>
    <w:rsid w:val="006D765F"/>
    <w:rsid w:val="006D7858"/>
    <w:rsid w:val="006D79DE"/>
    <w:rsid w:val="006D7C0E"/>
    <w:rsid w:val="006E03ED"/>
    <w:rsid w:val="006E0413"/>
    <w:rsid w:val="006E05B8"/>
    <w:rsid w:val="006E0745"/>
    <w:rsid w:val="006E07D1"/>
    <w:rsid w:val="006E0C57"/>
    <w:rsid w:val="006E0D63"/>
    <w:rsid w:val="006E0F2D"/>
    <w:rsid w:val="006E0FCA"/>
    <w:rsid w:val="006E1167"/>
    <w:rsid w:val="006E1280"/>
    <w:rsid w:val="006E128B"/>
    <w:rsid w:val="006E1AAF"/>
    <w:rsid w:val="006E260E"/>
    <w:rsid w:val="006E32DF"/>
    <w:rsid w:val="006E37A1"/>
    <w:rsid w:val="006E3FF5"/>
    <w:rsid w:val="006E4459"/>
    <w:rsid w:val="006E4673"/>
    <w:rsid w:val="006E48FD"/>
    <w:rsid w:val="006E4ED1"/>
    <w:rsid w:val="006E4F15"/>
    <w:rsid w:val="006E53BB"/>
    <w:rsid w:val="006E550D"/>
    <w:rsid w:val="006E5A3F"/>
    <w:rsid w:val="006E5C17"/>
    <w:rsid w:val="006E5D8D"/>
    <w:rsid w:val="006E60B3"/>
    <w:rsid w:val="006E6213"/>
    <w:rsid w:val="006E6272"/>
    <w:rsid w:val="006E63D5"/>
    <w:rsid w:val="006E662F"/>
    <w:rsid w:val="006E672F"/>
    <w:rsid w:val="006E6769"/>
    <w:rsid w:val="006E693B"/>
    <w:rsid w:val="006E6DE3"/>
    <w:rsid w:val="006E7624"/>
    <w:rsid w:val="006E782A"/>
    <w:rsid w:val="006E786C"/>
    <w:rsid w:val="006F00A0"/>
    <w:rsid w:val="006F0384"/>
    <w:rsid w:val="006F0512"/>
    <w:rsid w:val="006F0945"/>
    <w:rsid w:val="006F1B3F"/>
    <w:rsid w:val="006F1BBD"/>
    <w:rsid w:val="006F205C"/>
    <w:rsid w:val="006F21E6"/>
    <w:rsid w:val="006F230F"/>
    <w:rsid w:val="006F23AC"/>
    <w:rsid w:val="006F276A"/>
    <w:rsid w:val="006F2983"/>
    <w:rsid w:val="006F298C"/>
    <w:rsid w:val="006F2B1E"/>
    <w:rsid w:val="006F303B"/>
    <w:rsid w:val="006F36BF"/>
    <w:rsid w:val="006F37ED"/>
    <w:rsid w:val="006F3D46"/>
    <w:rsid w:val="006F3F00"/>
    <w:rsid w:val="006F3F1F"/>
    <w:rsid w:val="006F4339"/>
    <w:rsid w:val="006F43BA"/>
    <w:rsid w:val="006F4593"/>
    <w:rsid w:val="006F49CC"/>
    <w:rsid w:val="006F4C30"/>
    <w:rsid w:val="006F50F7"/>
    <w:rsid w:val="006F5177"/>
    <w:rsid w:val="006F56E7"/>
    <w:rsid w:val="006F586B"/>
    <w:rsid w:val="006F65F4"/>
    <w:rsid w:val="006F73A6"/>
    <w:rsid w:val="006F7451"/>
    <w:rsid w:val="006F7B63"/>
    <w:rsid w:val="006F7C36"/>
    <w:rsid w:val="00700601"/>
    <w:rsid w:val="007009FD"/>
    <w:rsid w:val="00700DD5"/>
    <w:rsid w:val="0070159E"/>
    <w:rsid w:val="007016A7"/>
    <w:rsid w:val="007024C6"/>
    <w:rsid w:val="00702CA2"/>
    <w:rsid w:val="00702D98"/>
    <w:rsid w:val="007036E0"/>
    <w:rsid w:val="00703868"/>
    <w:rsid w:val="00703BE6"/>
    <w:rsid w:val="007042CC"/>
    <w:rsid w:val="00704D91"/>
    <w:rsid w:val="00705302"/>
    <w:rsid w:val="00705448"/>
    <w:rsid w:val="007055D6"/>
    <w:rsid w:val="00705817"/>
    <w:rsid w:val="00705BE2"/>
    <w:rsid w:val="00705ED1"/>
    <w:rsid w:val="00706029"/>
    <w:rsid w:val="0070631D"/>
    <w:rsid w:val="00706388"/>
    <w:rsid w:val="00706A7C"/>
    <w:rsid w:val="00707E00"/>
    <w:rsid w:val="007103FD"/>
    <w:rsid w:val="00710814"/>
    <w:rsid w:val="00710964"/>
    <w:rsid w:val="0071184B"/>
    <w:rsid w:val="00711C3F"/>
    <w:rsid w:val="007126BB"/>
    <w:rsid w:val="007126C5"/>
    <w:rsid w:val="0071283E"/>
    <w:rsid w:val="0071292B"/>
    <w:rsid w:val="00713BA6"/>
    <w:rsid w:val="0071415C"/>
    <w:rsid w:val="00714968"/>
    <w:rsid w:val="00714EF7"/>
    <w:rsid w:val="00714F34"/>
    <w:rsid w:val="0071589B"/>
    <w:rsid w:val="00715F1F"/>
    <w:rsid w:val="007164A9"/>
    <w:rsid w:val="00716A01"/>
    <w:rsid w:val="0071722A"/>
    <w:rsid w:val="007172AE"/>
    <w:rsid w:val="00717483"/>
    <w:rsid w:val="00717864"/>
    <w:rsid w:val="00717A67"/>
    <w:rsid w:val="00717FFA"/>
    <w:rsid w:val="00720063"/>
    <w:rsid w:val="00720927"/>
    <w:rsid w:val="0072110D"/>
    <w:rsid w:val="0072137D"/>
    <w:rsid w:val="00721612"/>
    <w:rsid w:val="00721752"/>
    <w:rsid w:val="007227B4"/>
    <w:rsid w:val="00722BB4"/>
    <w:rsid w:val="007237F9"/>
    <w:rsid w:val="0072412D"/>
    <w:rsid w:val="007244EB"/>
    <w:rsid w:val="00724510"/>
    <w:rsid w:val="00724FBA"/>
    <w:rsid w:val="007250F7"/>
    <w:rsid w:val="007251E5"/>
    <w:rsid w:val="00725E83"/>
    <w:rsid w:val="00725FF5"/>
    <w:rsid w:val="007260FE"/>
    <w:rsid w:val="007264EA"/>
    <w:rsid w:val="00727B1D"/>
    <w:rsid w:val="00727B64"/>
    <w:rsid w:val="00727B77"/>
    <w:rsid w:val="00727B94"/>
    <w:rsid w:val="007309E0"/>
    <w:rsid w:val="00730A79"/>
    <w:rsid w:val="00730F98"/>
    <w:rsid w:val="00732377"/>
    <w:rsid w:val="00732742"/>
    <w:rsid w:val="00732CE0"/>
    <w:rsid w:val="007330F6"/>
    <w:rsid w:val="00733336"/>
    <w:rsid w:val="00733384"/>
    <w:rsid w:val="007335D7"/>
    <w:rsid w:val="007338DF"/>
    <w:rsid w:val="00733AE9"/>
    <w:rsid w:val="00733E4E"/>
    <w:rsid w:val="00734F19"/>
    <w:rsid w:val="00735893"/>
    <w:rsid w:val="0073628E"/>
    <w:rsid w:val="00736290"/>
    <w:rsid w:val="007362E2"/>
    <w:rsid w:val="0073646B"/>
    <w:rsid w:val="00736F26"/>
    <w:rsid w:val="00737566"/>
    <w:rsid w:val="007375DE"/>
    <w:rsid w:val="007375EE"/>
    <w:rsid w:val="00737808"/>
    <w:rsid w:val="00740568"/>
    <w:rsid w:val="0074123C"/>
    <w:rsid w:val="007413FC"/>
    <w:rsid w:val="007416C5"/>
    <w:rsid w:val="00741780"/>
    <w:rsid w:val="007418B1"/>
    <w:rsid w:val="007419FC"/>
    <w:rsid w:val="00741AC3"/>
    <w:rsid w:val="00742197"/>
    <w:rsid w:val="007421E6"/>
    <w:rsid w:val="00743544"/>
    <w:rsid w:val="00743DFF"/>
    <w:rsid w:val="00743F82"/>
    <w:rsid w:val="0074424D"/>
    <w:rsid w:val="00744A2F"/>
    <w:rsid w:val="00744D61"/>
    <w:rsid w:val="00745016"/>
    <w:rsid w:val="0074510C"/>
    <w:rsid w:val="0074517B"/>
    <w:rsid w:val="0074553E"/>
    <w:rsid w:val="00745AEE"/>
    <w:rsid w:val="00745B12"/>
    <w:rsid w:val="00745CC2"/>
    <w:rsid w:val="00745E38"/>
    <w:rsid w:val="00745FC8"/>
    <w:rsid w:val="00746005"/>
    <w:rsid w:val="00746056"/>
    <w:rsid w:val="00746CA6"/>
    <w:rsid w:val="00746D95"/>
    <w:rsid w:val="007474EC"/>
    <w:rsid w:val="0074761C"/>
    <w:rsid w:val="007504CB"/>
    <w:rsid w:val="00750DB8"/>
    <w:rsid w:val="00750F15"/>
    <w:rsid w:val="00751DB2"/>
    <w:rsid w:val="0075326F"/>
    <w:rsid w:val="007539F4"/>
    <w:rsid w:val="00753FA4"/>
    <w:rsid w:val="00754242"/>
    <w:rsid w:val="00754427"/>
    <w:rsid w:val="007544CB"/>
    <w:rsid w:val="0075480F"/>
    <w:rsid w:val="00755247"/>
    <w:rsid w:val="00755730"/>
    <w:rsid w:val="0075582A"/>
    <w:rsid w:val="00755895"/>
    <w:rsid w:val="007559D9"/>
    <w:rsid w:val="00755B67"/>
    <w:rsid w:val="00755E4B"/>
    <w:rsid w:val="00755F0A"/>
    <w:rsid w:val="00756239"/>
    <w:rsid w:val="007566B1"/>
    <w:rsid w:val="00756790"/>
    <w:rsid w:val="00756F3B"/>
    <w:rsid w:val="00756F40"/>
    <w:rsid w:val="00757347"/>
    <w:rsid w:val="0075741C"/>
    <w:rsid w:val="00757551"/>
    <w:rsid w:val="00757674"/>
    <w:rsid w:val="0076010E"/>
    <w:rsid w:val="00760460"/>
    <w:rsid w:val="007604F6"/>
    <w:rsid w:val="00760647"/>
    <w:rsid w:val="00760E16"/>
    <w:rsid w:val="00761981"/>
    <w:rsid w:val="00761CC5"/>
    <w:rsid w:val="00762026"/>
    <w:rsid w:val="007620FB"/>
    <w:rsid w:val="00762CDC"/>
    <w:rsid w:val="0076358D"/>
    <w:rsid w:val="007635D1"/>
    <w:rsid w:val="007638F7"/>
    <w:rsid w:val="00763A7E"/>
    <w:rsid w:val="00763C34"/>
    <w:rsid w:val="00764487"/>
    <w:rsid w:val="0076510F"/>
    <w:rsid w:val="00765535"/>
    <w:rsid w:val="007655DE"/>
    <w:rsid w:val="0076561A"/>
    <w:rsid w:val="00765628"/>
    <w:rsid w:val="00765E68"/>
    <w:rsid w:val="00766133"/>
    <w:rsid w:val="00767ED8"/>
    <w:rsid w:val="0077019F"/>
    <w:rsid w:val="00770290"/>
    <w:rsid w:val="007702E4"/>
    <w:rsid w:val="0077060A"/>
    <w:rsid w:val="007706B8"/>
    <w:rsid w:val="00770B97"/>
    <w:rsid w:val="00770D63"/>
    <w:rsid w:val="00770D6B"/>
    <w:rsid w:val="00770DC9"/>
    <w:rsid w:val="007711A6"/>
    <w:rsid w:val="007711D0"/>
    <w:rsid w:val="00771204"/>
    <w:rsid w:val="00771890"/>
    <w:rsid w:val="00771F8E"/>
    <w:rsid w:val="007729A1"/>
    <w:rsid w:val="00772C3B"/>
    <w:rsid w:val="00772DAA"/>
    <w:rsid w:val="00772F52"/>
    <w:rsid w:val="007731F2"/>
    <w:rsid w:val="0077324D"/>
    <w:rsid w:val="007735FA"/>
    <w:rsid w:val="00773715"/>
    <w:rsid w:val="007738A0"/>
    <w:rsid w:val="00773E45"/>
    <w:rsid w:val="00774585"/>
    <w:rsid w:val="00774729"/>
    <w:rsid w:val="007748AC"/>
    <w:rsid w:val="00774990"/>
    <w:rsid w:val="00774C34"/>
    <w:rsid w:val="00775A9A"/>
    <w:rsid w:val="00775C7D"/>
    <w:rsid w:val="00775D74"/>
    <w:rsid w:val="00776693"/>
    <w:rsid w:val="00776AA9"/>
    <w:rsid w:val="007770A4"/>
    <w:rsid w:val="00777EA9"/>
    <w:rsid w:val="00777ECB"/>
    <w:rsid w:val="00780625"/>
    <w:rsid w:val="00780CBF"/>
    <w:rsid w:val="00780D97"/>
    <w:rsid w:val="00781075"/>
    <w:rsid w:val="0078126F"/>
    <w:rsid w:val="007815FF"/>
    <w:rsid w:val="007816F5"/>
    <w:rsid w:val="0078181B"/>
    <w:rsid w:val="00781B30"/>
    <w:rsid w:val="00781E95"/>
    <w:rsid w:val="00782719"/>
    <w:rsid w:val="00782BBF"/>
    <w:rsid w:val="0078341B"/>
    <w:rsid w:val="007835F9"/>
    <w:rsid w:val="00784184"/>
    <w:rsid w:val="007842CF"/>
    <w:rsid w:val="00784C4A"/>
    <w:rsid w:val="00785C21"/>
    <w:rsid w:val="00785E89"/>
    <w:rsid w:val="0078629D"/>
    <w:rsid w:val="00787125"/>
    <w:rsid w:val="00787936"/>
    <w:rsid w:val="00787C04"/>
    <w:rsid w:val="00787E97"/>
    <w:rsid w:val="0079006C"/>
    <w:rsid w:val="0079166D"/>
    <w:rsid w:val="007916CC"/>
    <w:rsid w:val="007916D3"/>
    <w:rsid w:val="0079172C"/>
    <w:rsid w:val="00791A0F"/>
    <w:rsid w:val="0079271A"/>
    <w:rsid w:val="00792DCB"/>
    <w:rsid w:val="00793DDF"/>
    <w:rsid w:val="00794067"/>
    <w:rsid w:val="00794194"/>
    <w:rsid w:val="00794A0C"/>
    <w:rsid w:val="00794C5B"/>
    <w:rsid w:val="00794CE6"/>
    <w:rsid w:val="00794D00"/>
    <w:rsid w:val="00794D96"/>
    <w:rsid w:val="007953FE"/>
    <w:rsid w:val="00795719"/>
    <w:rsid w:val="00795776"/>
    <w:rsid w:val="00795839"/>
    <w:rsid w:val="00795867"/>
    <w:rsid w:val="00795CB7"/>
    <w:rsid w:val="00795DF0"/>
    <w:rsid w:val="00795FCE"/>
    <w:rsid w:val="0079643C"/>
    <w:rsid w:val="00796977"/>
    <w:rsid w:val="00796FEF"/>
    <w:rsid w:val="00797094"/>
    <w:rsid w:val="007973A2"/>
    <w:rsid w:val="0079787C"/>
    <w:rsid w:val="00797A65"/>
    <w:rsid w:val="007A099D"/>
    <w:rsid w:val="007A11D3"/>
    <w:rsid w:val="007A15A1"/>
    <w:rsid w:val="007A232B"/>
    <w:rsid w:val="007A25C7"/>
    <w:rsid w:val="007A2617"/>
    <w:rsid w:val="007A2630"/>
    <w:rsid w:val="007A2847"/>
    <w:rsid w:val="007A2ED5"/>
    <w:rsid w:val="007A3041"/>
    <w:rsid w:val="007A46E2"/>
    <w:rsid w:val="007A4CC2"/>
    <w:rsid w:val="007A4F7A"/>
    <w:rsid w:val="007A54EB"/>
    <w:rsid w:val="007A56EE"/>
    <w:rsid w:val="007A594C"/>
    <w:rsid w:val="007A59D5"/>
    <w:rsid w:val="007A5C33"/>
    <w:rsid w:val="007A6082"/>
    <w:rsid w:val="007A611E"/>
    <w:rsid w:val="007A645B"/>
    <w:rsid w:val="007A661B"/>
    <w:rsid w:val="007A6663"/>
    <w:rsid w:val="007A672F"/>
    <w:rsid w:val="007A69FB"/>
    <w:rsid w:val="007A6BB1"/>
    <w:rsid w:val="007A75AB"/>
    <w:rsid w:val="007A75D2"/>
    <w:rsid w:val="007A77A6"/>
    <w:rsid w:val="007A7899"/>
    <w:rsid w:val="007A7929"/>
    <w:rsid w:val="007A7EF7"/>
    <w:rsid w:val="007B0168"/>
    <w:rsid w:val="007B01C1"/>
    <w:rsid w:val="007B06A9"/>
    <w:rsid w:val="007B0A1B"/>
    <w:rsid w:val="007B0C1A"/>
    <w:rsid w:val="007B0C93"/>
    <w:rsid w:val="007B0DB3"/>
    <w:rsid w:val="007B1BF7"/>
    <w:rsid w:val="007B1FEE"/>
    <w:rsid w:val="007B2397"/>
    <w:rsid w:val="007B2501"/>
    <w:rsid w:val="007B250E"/>
    <w:rsid w:val="007B2AA3"/>
    <w:rsid w:val="007B3364"/>
    <w:rsid w:val="007B3615"/>
    <w:rsid w:val="007B43B6"/>
    <w:rsid w:val="007B47B3"/>
    <w:rsid w:val="007B4878"/>
    <w:rsid w:val="007B50EF"/>
    <w:rsid w:val="007B5738"/>
    <w:rsid w:val="007B5AD8"/>
    <w:rsid w:val="007B5B49"/>
    <w:rsid w:val="007B5C21"/>
    <w:rsid w:val="007B6100"/>
    <w:rsid w:val="007B65FD"/>
    <w:rsid w:val="007B6C5C"/>
    <w:rsid w:val="007B6F4D"/>
    <w:rsid w:val="007B77A1"/>
    <w:rsid w:val="007B7BF1"/>
    <w:rsid w:val="007B7D35"/>
    <w:rsid w:val="007B7FAF"/>
    <w:rsid w:val="007C01A3"/>
    <w:rsid w:val="007C03EF"/>
    <w:rsid w:val="007C1110"/>
    <w:rsid w:val="007C13C3"/>
    <w:rsid w:val="007C14BE"/>
    <w:rsid w:val="007C1759"/>
    <w:rsid w:val="007C189B"/>
    <w:rsid w:val="007C189E"/>
    <w:rsid w:val="007C2705"/>
    <w:rsid w:val="007C2C34"/>
    <w:rsid w:val="007C2D20"/>
    <w:rsid w:val="007C4147"/>
    <w:rsid w:val="007C43CF"/>
    <w:rsid w:val="007C4493"/>
    <w:rsid w:val="007C5E1C"/>
    <w:rsid w:val="007C61AB"/>
    <w:rsid w:val="007C63DD"/>
    <w:rsid w:val="007C6499"/>
    <w:rsid w:val="007C66CE"/>
    <w:rsid w:val="007C6C9A"/>
    <w:rsid w:val="007C7331"/>
    <w:rsid w:val="007C75C3"/>
    <w:rsid w:val="007C7946"/>
    <w:rsid w:val="007D00E0"/>
    <w:rsid w:val="007D032B"/>
    <w:rsid w:val="007D0BA6"/>
    <w:rsid w:val="007D1088"/>
    <w:rsid w:val="007D13B7"/>
    <w:rsid w:val="007D1CE7"/>
    <w:rsid w:val="007D1DC0"/>
    <w:rsid w:val="007D1E68"/>
    <w:rsid w:val="007D1EE7"/>
    <w:rsid w:val="007D2081"/>
    <w:rsid w:val="007D2515"/>
    <w:rsid w:val="007D2BE7"/>
    <w:rsid w:val="007D2C82"/>
    <w:rsid w:val="007D2D43"/>
    <w:rsid w:val="007D2D45"/>
    <w:rsid w:val="007D4174"/>
    <w:rsid w:val="007D4286"/>
    <w:rsid w:val="007D4553"/>
    <w:rsid w:val="007D4F58"/>
    <w:rsid w:val="007D58D3"/>
    <w:rsid w:val="007D6202"/>
    <w:rsid w:val="007D6340"/>
    <w:rsid w:val="007D6FAA"/>
    <w:rsid w:val="007D720A"/>
    <w:rsid w:val="007D7768"/>
    <w:rsid w:val="007D7B3D"/>
    <w:rsid w:val="007D7BE1"/>
    <w:rsid w:val="007E00F0"/>
    <w:rsid w:val="007E0668"/>
    <w:rsid w:val="007E0802"/>
    <w:rsid w:val="007E0A65"/>
    <w:rsid w:val="007E0DCB"/>
    <w:rsid w:val="007E13CA"/>
    <w:rsid w:val="007E143E"/>
    <w:rsid w:val="007E1983"/>
    <w:rsid w:val="007E1AA6"/>
    <w:rsid w:val="007E1D23"/>
    <w:rsid w:val="007E1FAB"/>
    <w:rsid w:val="007E2B9E"/>
    <w:rsid w:val="007E2C50"/>
    <w:rsid w:val="007E2D26"/>
    <w:rsid w:val="007E3134"/>
    <w:rsid w:val="007E3461"/>
    <w:rsid w:val="007E3560"/>
    <w:rsid w:val="007E403B"/>
    <w:rsid w:val="007E47FA"/>
    <w:rsid w:val="007E4C2B"/>
    <w:rsid w:val="007E5510"/>
    <w:rsid w:val="007E555B"/>
    <w:rsid w:val="007E70CD"/>
    <w:rsid w:val="007E7441"/>
    <w:rsid w:val="007E7569"/>
    <w:rsid w:val="007F02B5"/>
    <w:rsid w:val="007F0501"/>
    <w:rsid w:val="007F0507"/>
    <w:rsid w:val="007F1678"/>
    <w:rsid w:val="007F16A9"/>
    <w:rsid w:val="007F1A80"/>
    <w:rsid w:val="007F1EC4"/>
    <w:rsid w:val="007F26AD"/>
    <w:rsid w:val="007F28C6"/>
    <w:rsid w:val="007F2970"/>
    <w:rsid w:val="007F2A8E"/>
    <w:rsid w:val="007F2DF4"/>
    <w:rsid w:val="007F2E05"/>
    <w:rsid w:val="007F3226"/>
    <w:rsid w:val="007F37B3"/>
    <w:rsid w:val="007F3B56"/>
    <w:rsid w:val="007F43E0"/>
    <w:rsid w:val="007F4661"/>
    <w:rsid w:val="007F4F50"/>
    <w:rsid w:val="007F529A"/>
    <w:rsid w:val="007F5306"/>
    <w:rsid w:val="007F646D"/>
    <w:rsid w:val="007F68CA"/>
    <w:rsid w:val="007F73F5"/>
    <w:rsid w:val="007F794E"/>
    <w:rsid w:val="007F7A5B"/>
    <w:rsid w:val="007F7CE8"/>
    <w:rsid w:val="007F7E59"/>
    <w:rsid w:val="007F7F49"/>
    <w:rsid w:val="00800052"/>
    <w:rsid w:val="00800248"/>
    <w:rsid w:val="008007DF"/>
    <w:rsid w:val="00800AD6"/>
    <w:rsid w:val="008015BB"/>
    <w:rsid w:val="00801A08"/>
    <w:rsid w:val="00801C56"/>
    <w:rsid w:val="00801C83"/>
    <w:rsid w:val="00801F57"/>
    <w:rsid w:val="00802312"/>
    <w:rsid w:val="00802457"/>
    <w:rsid w:val="00802BE7"/>
    <w:rsid w:val="0080346E"/>
    <w:rsid w:val="0080379D"/>
    <w:rsid w:val="0080383C"/>
    <w:rsid w:val="00803E46"/>
    <w:rsid w:val="008047B6"/>
    <w:rsid w:val="008047D4"/>
    <w:rsid w:val="008048D3"/>
    <w:rsid w:val="00805015"/>
    <w:rsid w:val="0080517E"/>
    <w:rsid w:val="008051F0"/>
    <w:rsid w:val="00805704"/>
    <w:rsid w:val="0080625A"/>
    <w:rsid w:val="0080654C"/>
    <w:rsid w:val="00806692"/>
    <w:rsid w:val="00807029"/>
    <w:rsid w:val="0080725A"/>
    <w:rsid w:val="008073B6"/>
    <w:rsid w:val="00810466"/>
    <w:rsid w:val="0081078C"/>
    <w:rsid w:val="00810C8D"/>
    <w:rsid w:val="00811087"/>
    <w:rsid w:val="00811995"/>
    <w:rsid w:val="00812181"/>
    <w:rsid w:val="0081222E"/>
    <w:rsid w:val="0081226F"/>
    <w:rsid w:val="00812460"/>
    <w:rsid w:val="008127DE"/>
    <w:rsid w:val="00812920"/>
    <w:rsid w:val="00813156"/>
    <w:rsid w:val="00813713"/>
    <w:rsid w:val="008139E6"/>
    <w:rsid w:val="00814A7B"/>
    <w:rsid w:val="00815091"/>
    <w:rsid w:val="008152F2"/>
    <w:rsid w:val="00815304"/>
    <w:rsid w:val="008159D2"/>
    <w:rsid w:val="00815B71"/>
    <w:rsid w:val="00815BA3"/>
    <w:rsid w:val="008166E4"/>
    <w:rsid w:val="00816FDE"/>
    <w:rsid w:val="0081719B"/>
    <w:rsid w:val="008174AF"/>
    <w:rsid w:val="0081767A"/>
    <w:rsid w:val="0082040A"/>
    <w:rsid w:val="0082089D"/>
    <w:rsid w:val="00820D69"/>
    <w:rsid w:val="00821824"/>
    <w:rsid w:val="00821D83"/>
    <w:rsid w:val="00821ED1"/>
    <w:rsid w:val="00821F3F"/>
    <w:rsid w:val="00822107"/>
    <w:rsid w:val="008227C4"/>
    <w:rsid w:val="00822DB7"/>
    <w:rsid w:val="00822E20"/>
    <w:rsid w:val="00822FE6"/>
    <w:rsid w:val="00823D55"/>
    <w:rsid w:val="0082401C"/>
    <w:rsid w:val="008240F3"/>
    <w:rsid w:val="00824E14"/>
    <w:rsid w:val="00824E81"/>
    <w:rsid w:val="00825086"/>
    <w:rsid w:val="0082527B"/>
    <w:rsid w:val="008256ED"/>
    <w:rsid w:val="008259DE"/>
    <w:rsid w:val="00825BA8"/>
    <w:rsid w:val="00825DC8"/>
    <w:rsid w:val="00826106"/>
    <w:rsid w:val="008269D5"/>
    <w:rsid w:val="00826B60"/>
    <w:rsid w:val="00826BF3"/>
    <w:rsid w:val="0082729B"/>
    <w:rsid w:val="00827318"/>
    <w:rsid w:val="00827576"/>
    <w:rsid w:val="00827612"/>
    <w:rsid w:val="008279CF"/>
    <w:rsid w:val="00827ACD"/>
    <w:rsid w:val="00827C7E"/>
    <w:rsid w:val="00827D27"/>
    <w:rsid w:val="00827DC2"/>
    <w:rsid w:val="00827E14"/>
    <w:rsid w:val="00830117"/>
    <w:rsid w:val="008306CD"/>
    <w:rsid w:val="00830E67"/>
    <w:rsid w:val="00831890"/>
    <w:rsid w:val="008318C7"/>
    <w:rsid w:val="00831C5E"/>
    <w:rsid w:val="00832143"/>
    <w:rsid w:val="008323B1"/>
    <w:rsid w:val="00832413"/>
    <w:rsid w:val="00832669"/>
    <w:rsid w:val="00832C43"/>
    <w:rsid w:val="00832D81"/>
    <w:rsid w:val="00832FC0"/>
    <w:rsid w:val="00833D03"/>
    <w:rsid w:val="008341D7"/>
    <w:rsid w:val="00834620"/>
    <w:rsid w:val="00834BF1"/>
    <w:rsid w:val="00834ECE"/>
    <w:rsid w:val="008357D3"/>
    <w:rsid w:val="008357D4"/>
    <w:rsid w:val="0083592E"/>
    <w:rsid w:val="00835A2D"/>
    <w:rsid w:val="00835B8F"/>
    <w:rsid w:val="00835C43"/>
    <w:rsid w:val="00835C4A"/>
    <w:rsid w:val="00835D06"/>
    <w:rsid w:val="00835D2F"/>
    <w:rsid w:val="00835F8A"/>
    <w:rsid w:val="0083644F"/>
    <w:rsid w:val="00836B57"/>
    <w:rsid w:val="00836D24"/>
    <w:rsid w:val="00837257"/>
    <w:rsid w:val="00837295"/>
    <w:rsid w:val="00837462"/>
    <w:rsid w:val="0083774A"/>
    <w:rsid w:val="00837E87"/>
    <w:rsid w:val="00840276"/>
    <w:rsid w:val="00840735"/>
    <w:rsid w:val="00840895"/>
    <w:rsid w:val="00841853"/>
    <w:rsid w:val="00841A82"/>
    <w:rsid w:val="008426B8"/>
    <w:rsid w:val="008428D1"/>
    <w:rsid w:val="00842B27"/>
    <w:rsid w:val="00842B3D"/>
    <w:rsid w:val="00842ED6"/>
    <w:rsid w:val="00842F4B"/>
    <w:rsid w:val="0084348A"/>
    <w:rsid w:val="008435E4"/>
    <w:rsid w:val="00843E05"/>
    <w:rsid w:val="00844345"/>
    <w:rsid w:val="008443B3"/>
    <w:rsid w:val="0084504F"/>
    <w:rsid w:val="0084505C"/>
    <w:rsid w:val="008451A8"/>
    <w:rsid w:val="00845AB5"/>
    <w:rsid w:val="00845B16"/>
    <w:rsid w:val="0084606A"/>
    <w:rsid w:val="00846956"/>
    <w:rsid w:val="00846B9D"/>
    <w:rsid w:val="008473C6"/>
    <w:rsid w:val="00847438"/>
    <w:rsid w:val="008474DE"/>
    <w:rsid w:val="0084775C"/>
    <w:rsid w:val="0084785D"/>
    <w:rsid w:val="0085011D"/>
    <w:rsid w:val="008502D9"/>
    <w:rsid w:val="00850C03"/>
    <w:rsid w:val="00850D95"/>
    <w:rsid w:val="008511DA"/>
    <w:rsid w:val="00851425"/>
    <w:rsid w:val="0085158D"/>
    <w:rsid w:val="008515D2"/>
    <w:rsid w:val="0085167B"/>
    <w:rsid w:val="008517DC"/>
    <w:rsid w:val="0085188E"/>
    <w:rsid w:val="00851A58"/>
    <w:rsid w:val="00851AD0"/>
    <w:rsid w:val="00851C8D"/>
    <w:rsid w:val="00851E22"/>
    <w:rsid w:val="00851F5E"/>
    <w:rsid w:val="008521B6"/>
    <w:rsid w:val="008525B9"/>
    <w:rsid w:val="0085314D"/>
    <w:rsid w:val="00853C5A"/>
    <w:rsid w:val="0085434E"/>
    <w:rsid w:val="00854363"/>
    <w:rsid w:val="0085440D"/>
    <w:rsid w:val="00854864"/>
    <w:rsid w:val="0085499A"/>
    <w:rsid w:val="00854B01"/>
    <w:rsid w:val="0085565A"/>
    <w:rsid w:val="008559DA"/>
    <w:rsid w:val="00855DFB"/>
    <w:rsid w:val="008564F0"/>
    <w:rsid w:val="00856668"/>
    <w:rsid w:val="00856DD4"/>
    <w:rsid w:val="00856FF2"/>
    <w:rsid w:val="00857035"/>
    <w:rsid w:val="008570D7"/>
    <w:rsid w:val="008576CF"/>
    <w:rsid w:val="00857980"/>
    <w:rsid w:val="008600D2"/>
    <w:rsid w:val="00860707"/>
    <w:rsid w:val="00860C67"/>
    <w:rsid w:val="00860CA6"/>
    <w:rsid w:val="008611D9"/>
    <w:rsid w:val="008614D9"/>
    <w:rsid w:val="0086163A"/>
    <w:rsid w:val="008617BF"/>
    <w:rsid w:val="00861C2F"/>
    <w:rsid w:val="00861CD4"/>
    <w:rsid w:val="00862C2C"/>
    <w:rsid w:val="00863658"/>
    <w:rsid w:val="0086454E"/>
    <w:rsid w:val="008650DB"/>
    <w:rsid w:val="008653FE"/>
    <w:rsid w:val="008659C0"/>
    <w:rsid w:val="00865F14"/>
    <w:rsid w:val="00865FF7"/>
    <w:rsid w:val="00866568"/>
    <w:rsid w:val="00866AD2"/>
    <w:rsid w:val="00866B03"/>
    <w:rsid w:val="00866B3D"/>
    <w:rsid w:val="00866C02"/>
    <w:rsid w:val="008672CE"/>
    <w:rsid w:val="00867828"/>
    <w:rsid w:val="00867876"/>
    <w:rsid w:val="00867A8C"/>
    <w:rsid w:val="00867E4B"/>
    <w:rsid w:val="008707BB"/>
    <w:rsid w:val="0087093C"/>
    <w:rsid w:val="008709A7"/>
    <w:rsid w:val="008712A5"/>
    <w:rsid w:val="008712CE"/>
    <w:rsid w:val="00871AB0"/>
    <w:rsid w:val="00871D5E"/>
    <w:rsid w:val="00871E6C"/>
    <w:rsid w:val="00871EBE"/>
    <w:rsid w:val="0087232C"/>
    <w:rsid w:val="008729C3"/>
    <w:rsid w:val="00872DE5"/>
    <w:rsid w:val="0087302C"/>
    <w:rsid w:val="00873169"/>
    <w:rsid w:val="00873B79"/>
    <w:rsid w:val="00873CD2"/>
    <w:rsid w:val="00874003"/>
    <w:rsid w:val="00874009"/>
    <w:rsid w:val="00874227"/>
    <w:rsid w:val="008746E2"/>
    <w:rsid w:val="0087476B"/>
    <w:rsid w:val="00874B44"/>
    <w:rsid w:val="00874F63"/>
    <w:rsid w:val="00875322"/>
    <w:rsid w:val="0087562F"/>
    <w:rsid w:val="00875786"/>
    <w:rsid w:val="0087585A"/>
    <w:rsid w:val="00875D7F"/>
    <w:rsid w:val="00875F1B"/>
    <w:rsid w:val="00876CD4"/>
    <w:rsid w:val="00877872"/>
    <w:rsid w:val="00877A87"/>
    <w:rsid w:val="00877A98"/>
    <w:rsid w:val="0088018C"/>
    <w:rsid w:val="00880443"/>
    <w:rsid w:val="00880D62"/>
    <w:rsid w:val="00881002"/>
    <w:rsid w:val="00881644"/>
    <w:rsid w:val="00881755"/>
    <w:rsid w:val="00881846"/>
    <w:rsid w:val="00881ED2"/>
    <w:rsid w:val="00881F75"/>
    <w:rsid w:val="008822D1"/>
    <w:rsid w:val="008824D4"/>
    <w:rsid w:val="0088284B"/>
    <w:rsid w:val="0088327B"/>
    <w:rsid w:val="00883A33"/>
    <w:rsid w:val="00883F0C"/>
    <w:rsid w:val="00884203"/>
    <w:rsid w:val="0088435E"/>
    <w:rsid w:val="00884B97"/>
    <w:rsid w:val="00885419"/>
    <w:rsid w:val="00885445"/>
    <w:rsid w:val="00885ABC"/>
    <w:rsid w:val="00885B6E"/>
    <w:rsid w:val="00885C4E"/>
    <w:rsid w:val="00886169"/>
    <w:rsid w:val="008862ED"/>
    <w:rsid w:val="00886612"/>
    <w:rsid w:val="008866AC"/>
    <w:rsid w:val="008867F2"/>
    <w:rsid w:val="00886B6D"/>
    <w:rsid w:val="00886C08"/>
    <w:rsid w:val="00887010"/>
    <w:rsid w:val="0088771A"/>
    <w:rsid w:val="00887D15"/>
    <w:rsid w:val="00887D7B"/>
    <w:rsid w:val="00890156"/>
    <w:rsid w:val="008902B7"/>
    <w:rsid w:val="008905CF"/>
    <w:rsid w:val="00890A36"/>
    <w:rsid w:val="00890E42"/>
    <w:rsid w:val="0089107A"/>
    <w:rsid w:val="008912CA"/>
    <w:rsid w:val="00891837"/>
    <w:rsid w:val="00891B3B"/>
    <w:rsid w:val="00891E0B"/>
    <w:rsid w:val="00892109"/>
    <w:rsid w:val="008927A2"/>
    <w:rsid w:val="00892922"/>
    <w:rsid w:val="00892A4A"/>
    <w:rsid w:val="00892CE4"/>
    <w:rsid w:val="00893C4D"/>
    <w:rsid w:val="0089435D"/>
    <w:rsid w:val="00894702"/>
    <w:rsid w:val="00894938"/>
    <w:rsid w:val="00894A49"/>
    <w:rsid w:val="00894B2A"/>
    <w:rsid w:val="00894FB4"/>
    <w:rsid w:val="00895313"/>
    <w:rsid w:val="0089578B"/>
    <w:rsid w:val="008958A4"/>
    <w:rsid w:val="00895DAC"/>
    <w:rsid w:val="00895F79"/>
    <w:rsid w:val="008965DB"/>
    <w:rsid w:val="00896632"/>
    <w:rsid w:val="00896966"/>
    <w:rsid w:val="00896BFD"/>
    <w:rsid w:val="0089767E"/>
    <w:rsid w:val="00897946"/>
    <w:rsid w:val="00897C14"/>
    <w:rsid w:val="00897D59"/>
    <w:rsid w:val="008A0554"/>
    <w:rsid w:val="008A0637"/>
    <w:rsid w:val="008A0889"/>
    <w:rsid w:val="008A0DF2"/>
    <w:rsid w:val="008A0EC4"/>
    <w:rsid w:val="008A116C"/>
    <w:rsid w:val="008A1570"/>
    <w:rsid w:val="008A18D6"/>
    <w:rsid w:val="008A1BF3"/>
    <w:rsid w:val="008A23B8"/>
    <w:rsid w:val="008A265E"/>
    <w:rsid w:val="008A3111"/>
    <w:rsid w:val="008A38EC"/>
    <w:rsid w:val="008A39D4"/>
    <w:rsid w:val="008A3DE5"/>
    <w:rsid w:val="008A3F2D"/>
    <w:rsid w:val="008A40C8"/>
    <w:rsid w:val="008A4783"/>
    <w:rsid w:val="008A4AFC"/>
    <w:rsid w:val="008A4C21"/>
    <w:rsid w:val="008A4F39"/>
    <w:rsid w:val="008A500A"/>
    <w:rsid w:val="008A5672"/>
    <w:rsid w:val="008A5857"/>
    <w:rsid w:val="008A5FF2"/>
    <w:rsid w:val="008A7340"/>
    <w:rsid w:val="008A780A"/>
    <w:rsid w:val="008A7BB6"/>
    <w:rsid w:val="008A7D48"/>
    <w:rsid w:val="008A7D4F"/>
    <w:rsid w:val="008A7E97"/>
    <w:rsid w:val="008B0321"/>
    <w:rsid w:val="008B099A"/>
    <w:rsid w:val="008B0D28"/>
    <w:rsid w:val="008B0D7A"/>
    <w:rsid w:val="008B1209"/>
    <w:rsid w:val="008B1874"/>
    <w:rsid w:val="008B1C06"/>
    <w:rsid w:val="008B1FE5"/>
    <w:rsid w:val="008B243C"/>
    <w:rsid w:val="008B2C66"/>
    <w:rsid w:val="008B2E6D"/>
    <w:rsid w:val="008B3BD2"/>
    <w:rsid w:val="008B40AC"/>
    <w:rsid w:val="008B4177"/>
    <w:rsid w:val="008B45D3"/>
    <w:rsid w:val="008B491F"/>
    <w:rsid w:val="008B4FDC"/>
    <w:rsid w:val="008B4FEF"/>
    <w:rsid w:val="008B572E"/>
    <w:rsid w:val="008B5A21"/>
    <w:rsid w:val="008B6A49"/>
    <w:rsid w:val="008B6AA3"/>
    <w:rsid w:val="008B7070"/>
    <w:rsid w:val="008B7738"/>
    <w:rsid w:val="008B7CFC"/>
    <w:rsid w:val="008C0692"/>
    <w:rsid w:val="008C0889"/>
    <w:rsid w:val="008C090D"/>
    <w:rsid w:val="008C0C56"/>
    <w:rsid w:val="008C0DBD"/>
    <w:rsid w:val="008C10B3"/>
    <w:rsid w:val="008C10D6"/>
    <w:rsid w:val="008C147F"/>
    <w:rsid w:val="008C16FA"/>
    <w:rsid w:val="008C1834"/>
    <w:rsid w:val="008C1B3D"/>
    <w:rsid w:val="008C204A"/>
    <w:rsid w:val="008C239B"/>
    <w:rsid w:val="008C251D"/>
    <w:rsid w:val="008C2B40"/>
    <w:rsid w:val="008C2C24"/>
    <w:rsid w:val="008C2C4E"/>
    <w:rsid w:val="008C2F65"/>
    <w:rsid w:val="008C364A"/>
    <w:rsid w:val="008C380C"/>
    <w:rsid w:val="008C3CF5"/>
    <w:rsid w:val="008C4003"/>
    <w:rsid w:val="008C452B"/>
    <w:rsid w:val="008C466D"/>
    <w:rsid w:val="008C4F5B"/>
    <w:rsid w:val="008C50B2"/>
    <w:rsid w:val="008C5F1A"/>
    <w:rsid w:val="008C6177"/>
    <w:rsid w:val="008C634E"/>
    <w:rsid w:val="008C679C"/>
    <w:rsid w:val="008C68A1"/>
    <w:rsid w:val="008C69A2"/>
    <w:rsid w:val="008C6CA1"/>
    <w:rsid w:val="008C738E"/>
    <w:rsid w:val="008C79A5"/>
    <w:rsid w:val="008D01CD"/>
    <w:rsid w:val="008D0BDF"/>
    <w:rsid w:val="008D0D58"/>
    <w:rsid w:val="008D13A7"/>
    <w:rsid w:val="008D17FA"/>
    <w:rsid w:val="008D18A5"/>
    <w:rsid w:val="008D227D"/>
    <w:rsid w:val="008D237C"/>
    <w:rsid w:val="008D25DE"/>
    <w:rsid w:val="008D2C3B"/>
    <w:rsid w:val="008D2C60"/>
    <w:rsid w:val="008D2DAC"/>
    <w:rsid w:val="008D2E34"/>
    <w:rsid w:val="008D3037"/>
    <w:rsid w:val="008D3D18"/>
    <w:rsid w:val="008D3DDB"/>
    <w:rsid w:val="008D3F11"/>
    <w:rsid w:val="008D46EE"/>
    <w:rsid w:val="008D46F3"/>
    <w:rsid w:val="008D4BAC"/>
    <w:rsid w:val="008D4DA0"/>
    <w:rsid w:val="008D5428"/>
    <w:rsid w:val="008D59B3"/>
    <w:rsid w:val="008D5B67"/>
    <w:rsid w:val="008D5F4C"/>
    <w:rsid w:val="008D6098"/>
    <w:rsid w:val="008D63EF"/>
    <w:rsid w:val="008D6D96"/>
    <w:rsid w:val="008D6E3B"/>
    <w:rsid w:val="008D7166"/>
    <w:rsid w:val="008D7C0F"/>
    <w:rsid w:val="008E0D69"/>
    <w:rsid w:val="008E144B"/>
    <w:rsid w:val="008E18EE"/>
    <w:rsid w:val="008E1A73"/>
    <w:rsid w:val="008E1CB8"/>
    <w:rsid w:val="008E2027"/>
    <w:rsid w:val="008E2294"/>
    <w:rsid w:val="008E248D"/>
    <w:rsid w:val="008E254A"/>
    <w:rsid w:val="008E265A"/>
    <w:rsid w:val="008E34EE"/>
    <w:rsid w:val="008E3D9D"/>
    <w:rsid w:val="008E4013"/>
    <w:rsid w:val="008E4282"/>
    <w:rsid w:val="008E4AA8"/>
    <w:rsid w:val="008E4BD3"/>
    <w:rsid w:val="008E50CD"/>
    <w:rsid w:val="008E5BFA"/>
    <w:rsid w:val="008E6512"/>
    <w:rsid w:val="008E65C0"/>
    <w:rsid w:val="008E693C"/>
    <w:rsid w:val="008E6B2C"/>
    <w:rsid w:val="008E6DF0"/>
    <w:rsid w:val="008E7327"/>
    <w:rsid w:val="008E7945"/>
    <w:rsid w:val="008E7E04"/>
    <w:rsid w:val="008E7E8E"/>
    <w:rsid w:val="008F02EC"/>
    <w:rsid w:val="008F07E2"/>
    <w:rsid w:val="008F093B"/>
    <w:rsid w:val="008F1949"/>
    <w:rsid w:val="008F1A7C"/>
    <w:rsid w:val="008F2151"/>
    <w:rsid w:val="008F2EAC"/>
    <w:rsid w:val="008F3348"/>
    <w:rsid w:val="008F370E"/>
    <w:rsid w:val="008F3BC9"/>
    <w:rsid w:val="008F3F52"/>
    <w:rsid w:val="008F489B"/>
    <w:rsid w:val="008F49A2"/>
    <w:rsid w:val="008F4CDA"/>
    <w:rsid w:val="008F4DD3"/>
    <w:rsid w:val="008F4E53"/>
    <w:rsid w:val="008F4F94"/>
    <w:rsid w:val="008F57C9"/>
    <w:rsid w:val="008F5AA2"/>
    <w:rsid w:val="008F604E"/>
    <w:rsid w:val="008F60BA"/>
    <w:rsid w:val="008F6191"/>
    <w:rsid w:val="008F62F8"/>
    <w:rsid w:val="008F6355"/>
    <w:rsid w:val="008F6410"/>
    <w:rsid w:val="008F6975"/>
    <w:rsid w:val="008F69B0"/>
    <w:rsid w:val="008F6B18"/>
    <w:rsid w:val="008F7030"/>
    <w:rsid w:val="008F73DE"/>
    <w:rsid w:val="008F785D"/>
    <w:rsid w:val="008F7D1E"/>
    <w:rsid w:val="00900573"/>
    <w:rsid w:val="0090062F"/>
    <w:rsid w:val="00900E0B"/>
    <w:rsid w:val="00901547"/>
    <w:rsid w:val="00901582"/>
    <w:rsid w:val="00901CAE"/>
    <w:rsid w:val="009020A1"/>
    <w:rsid w:val="009020F3"/>
    <w:rsid w:val="009023F1"/>
    <w:rsid w:val="00902781"/>
    <w:rsid w:val="00903039"/>
    <w:rsid w:val="009031AA"/>
    <w:rsid w:val="00903748"/>
    <w:rsid w:val="00903BD1"/>
    <w:rsid w:val="00903FC9"/>
    <w:rsid w:val="0090406A"/>
    <w:rsid w:val="00904251"/>
    <w:rsid w:val="0090443E"/>
    <w:rsid w:val="00904639"/>
    <w:rsid w:val="00904CA7"/>
    <w:rsid w:val="00904F18"/>
    <w:rsid w:val="00904FE5"/>
    <w:rsid w:val="00905017"/>
    <w:rsid w:val="009051DD"/>
    <w:rsid w:val="009054AA"/>
    <w:rsid w:val="00905EAE"/>
    <w:rsid w:val="009060B6"/>
    <w:rsid w:val="009061F2"/>
    <w:rsid w:val="0090657F"/>
    <w:rsid w:val="009066E9"/>
    <w:rsid w:val="00906978"/>
    <w:rsid w:val="009069CE"/>
    <w:rsid w:val="00906E44"/>
    <w:rsid w:val="00907715"/>
    <w:rsid w:val="00907799"/>
    <w:rsid w:val="00907D28"/>
    <w:rsid w:val="00907F69"/>
    <w:rsid w:val="009100CF"/>
    <w:rsid w:val="00910258"/>
    <w:rsid w:val="00910670"/>
    <w:rsid w:val="009109D9"/>
    <w:rsid w:val="00910C9A"/>
    <w:rsid w:val="00910D75"/>
    <w:rsid w:val="009111B5"/>
    <w:rsid w:val="009112BD"/>
    <w:rsid w:val="00911337"/>
    <w:rsid w:val="009114CB"/>
    <w:rsid w:val="00911999"/>
    <w:rsid w:val="00911BCC"/>
    <w:rsid w:val="009121AF"/>
    <w:rsid w:val="0091330D"/>
    <w:rsid w:val="00913404"/>
    <w:rsid w:val="009136FF"/>
    <w:rsid w:val="00913ABE"/>
    <w:rsid w:val="00913B42"/>
    <w:rsid w:val="00913BFD"/>
    <w:rsid w:val="00913E47"/>
    <w:rsid w:val="00913F37"/>
    <w:rsid w:val="0091432D"/>
    <w:rsid w:val="0091447F"/>
    <w:rsid w:val="00914846"/>
    <w:rsid w:val="0091485B"/>
    <w:rsid w:val="0091487C"/>
    <w:rsid w:val="00914B82"/>
    <w:rsid w:val="009151B4"/>
    <w:rsid w:val="009154DE"/>
    <w:rsid w:val="00915FB4"/>
    <w:rsid w:val="009163B5"/>
    <w:rsid w:val="00916D06"/>
    <w:rsid w:val="00916F57"/>
    <w:rsid w:val="0091755A"/>
    <w:rsid w:val="00917A52"/>
    <w:rsid w:val="00917DFB"/>
    <w:rsid w:val="00920043"/>
    <w:rsid w:val="00920D1B"/>
    <w:rsid w:val="00920EB5"/>
    <w:rsid w:val="009210BC"/>
    <w:rsid w:val="0092138E"/>
    <w:rsid w:val="0092156D"/>
    <w:rsid w:val="00921573"/>
    <w:rsid w:val="00921B88"/>
    <w:rsid w:val="00922507"/>
    <w:rsid w:val="009225C9"/>
    <w:rsid w:val="00922680"/>
    <w:rsid w:val="00922724"/>
    <w:rsid w:val="00922942"/>
    <w:rsid w:val="00922AF3"/>
    <w:rsid w:val="00922CFB"/>
    <w:rsid w:val="0092327D"/>
    <w:rsid w:val="0092385F"/>
    <w:rsid w:val="0092399F"/>
    <w:rsid w:val="00923D8B"/>
    <w:rsid w:val="00924238"/>
    <w:rsid w:val="0092436D"/>
    <w:rsid w:val="009243BC"/>
    <w:rsid w:val="00924822"/>
    <w:rsid w:val="0092561D"/>
    <w:rsid w:val="00925A79"/>
    <w:rsid w:val="00925AB9"/>
    <w:rsid w:val="00925D03"/>
    <w:rsid w:val="0092654B"/>
    <w:rsid w:val="009265E2"/>
    <w:rsid w:val="009277BA"/>
    <w:rsid w:val="00927DEE"/>
    <w:rsid w:val="009303F5"/>
    <w:rsid w:val="009308F4"/>
    <w:rsid w:val="00930B25"/>
    <w:rsid w:val="00930B28"/>
    <w:rsid w:val="00930FE8"/>
    <w:rsid w:val="00931340"/>
    <w:rsid w:val="0093168E"/>
    <w:rsid w:val="0093177F"/>
    <w:rsid w:val="00931936"/>
    <w:rsid w:val="0093197C"/>
    <w:rsid w:val="00931B40"/>
    <w:rsid w:val="00932036"/>
    <w:rsid w:val="009329D6"/>
    <w:rsid w:val="00932BB4"/>
    <w:rsid w:val="00932CCF"/>
    <w:rsid w:val="00932D8E"/>
    <w:rsid w:val="0093357A"/>
    <w:rsid w:val="009339B4"/>
    <w:rsid w:val="00934268"/>
    <w:rsid w:val="009345E1"/>
    <w:rsid w:val="00934716"/>
    <w:rsid w:val="0093486C"/>
    <w:rsid w:val="00934A8C"/>
    <w:rsid w:val="00934AA8"/>
    <w:rsid w:val="00934D52"/>
    <w:rsid w:val="00934F03"/>
    <w:rsid w:val="009353BB"/>
    <w:rsid w:val="0093541C"/>
    <w:rsid w:val="009354F7"/>
    <w:rsid w:val="00935772"/>
    <w:rsid w:val="00935875"/>
    <w:rsid w:val="009359DD"/>
    <w:rsid w:val="00935D84"/>
    <w:rsid w:val="00936252"/>
    <w:rsid w:val="00936BF3"/>
    <w:rsid w:val="009370C2"/>
    <w:rsid w:val="009373F4"/>
    <w:rsid w:val="00937448"/>
    <w:rsid w:val="00937864"/>
    <w:rsid w:val="009379F1"/>
    <w:rsid w:val="00937C91"/>
    <w:rsid w:val="00937DB7"/>
    <w:rsid w:val="00937F95"/>
    <w:rsid w:val="009405D1"/>
    <w:rsid w:val="009407F4"/>
    <w:rsid w:val="009412DC"/>
    <w:rsid w:val="00941393"/>
    <w:rsid w:val="00941843"/>
    <w:rsid w:val="00942148"/>
    <w:rsid w:val="0094220C"/>
    <w:rsid w:val="00942636"/>
    <w:rsid w:val="00942B8F"/>
    <w:rsid w:val="00942C79"/>
    <w:rsid w:val="00942D2E"/>
    <w:rsid w:val="0094373B"/>
    <w:rsid w:val="00944082"/>
    <w:rsid w:val="009444AF"/>
    <w:rsid w:val="00944BB6"/>
    <w:rsid w:val="00944D42"/>
    <w:rsid w:val="00944D56"/>
    <w:rsid w:val="0094520F"/>
    <w:rsid w:val="00945222"/>
    <w:rsid w:val="00945508"/>
    <w:rsid w:val="00945B98"/>
    <w:rsid w:val="009467B2"/>
    <w:rsid w:val="00946FC2"/>
    <w:rsid w:val="009472DD"/>
    <w:rsid w:val="00947401"/>
    <w:rsid w:val="00947499"/>
    <w:rsid w:val="009474DC"/>
    <w:rsid w:val="00947C61"/>
    <w:rsid w:val="00947CA0"/>
    <w:rsid w:val="009512E3"/>
    <w:rsid w:val="00951CCC"/>
    <w:rsid w:val="00952BF4"/>
    <w:rsid w:val="0095349D"/>
    <w:rsid w:val="00953A07"/>
    <w:rsid w:val="00953E05"/>
    <w:rsid w:val="00953FAC"/>
    <w:rsid w:val="00954391"/>
    <w:rsid w:val="00954534"/>
    <w:rsid w:val="00954947"/>
    <w:rsid w:val="00955605"/>
    <w:rsid w:val="00955A0E"/>
    <w:rsid w:val="0095641C"/>
    <w:rsid w:val="00956525"/>
    <w:rsid w:val="00956693"/>
    <w:rsid w:val="0095681A"/>
    <w:rsid w:val="00956927"/>
    <w:rsid w:val="00956963"/>
    <w:rsid w:val="00956CB1"/>
    <w:rsid w:val="009574CC"/>
    <w:rsid w:val="009600ED"/>
    <w:rsid w:val="009601D6"/>
    <w:rsid w:val="00960C8A"/>
    <w:rsid w:val="0096197C"/>
    <w:rsid w:val="00961B59"/>
    <w:rsid w:val="009621B7"/>
    <w:rsid w:val="009623BD"/>
    <w:rsid w:val="009624F7"/>
    <w:rsid w:val="00962FA0"/>
    <w:rsid w:val="0096304F"/>
    <w:rsid w:val="009637BC"/>
    <w:rsid w:val="00963C02"/>
    <w:rsid w:val="00963D50"/>
    <w:rsid w:val="0096422B"/>
    <w:rsid w:val="00964819"/>
    <w:rsid w:val="00965274"/>
    <w:rsid w:val="00965547"/>
    <w:rsid w:val="0096593A"/>
    <w:rsid w:val="009660E6"/>
    <w:rsid w:val="0096613F"/>
    <w:rsid w:val="0096620C"/>
    <w:rsid w:val="00966241"/>
    <w:rsid w:val="00966C93"/>
    <w:rsid w:val="009671F2"/>
    <w:rsid w:val="009707F6"/>
    <w:rsid w:val="00970CF6"/>
    <w:rsid w:val="00970F6E"/>
    <w:rsid w:val="009712FF"/>
    <w:rsid w:val="00971781"/>
    <w:rsid w:val="0097181D"/>
    <w:rsid w:val="00971A80"/>
    <w:rsid w:val="00971AB9"/>
    <w:rsid w:val="00971BAC"/>
    <w:rsid w:val="00971E95"/>
    <w:rsid w:val="00972653"/>
    <w:rsid w:val="00973EF6"/>
    <w:rsid w:val="009743C2"/>
    <w:rsid w:val="00974A55"/>
    <w:rsid w:val="00974B22"/>
    <w:rsid w:val="009752ED"/>
    <w:rsid w:val="009755A3"/>
    <w:rsid w:val="00975D97"/>
    <w:rsid w:val="00976265"/>
    <w:rsid w:val="009764C5"/>
    <w:rsid w:val="009769A4"/>
    <w:rsid w:val="00976AC3"/>
    <w:rsid w:val="00976AC5"/>
    <w:rsid w:val="00977101"/>
    <w:rsid w:val="0097718E"/>
    <w:rsid w:val="00977533"/>
    <w:rsid w:val="009779D3"/>
    <w:rsid w:val="00977A59"/>
    <w:rsid w:val="009809C1"/>
    <w:rsid w:val="00980BFB"/>
    <w:rsid w:val="00980E16"/>
    <w:rsid w:val="00981520"/>
    <w:rsid w:val="009819A5"/>
    <w:rsid w:val="00982615"/>
    <w:rsid w:val="009831FD"/>
    <w:rsid w:val="00983EC6"/>
    <w:rsid w:val="009854BF"/>
    <w:rsid w:val="0098564C"/>
    <w:rsid w:val="00985C87"/>
    <w:rsid w:val="00985D61"/>
    <w:rsid w:val="00985ED1"/>
    <w:rsid w:val="00986044"/>
    <w:rsid w:val="00986A82"/>
    <w:rsid w:val="00986AB5"/>
    <w:rsid w:val="00986CD6"/>
    <w:rsid w:val="009873B9"/>
    <w:rsid w:val="009874D0"/>
    <w:rsid w:val="00987807"/>
    <w:rsid w:val="00987D72"/>
    <w:rsid w:val="00990410"/>
    <w:rsid w:val="009904A9"/>
    <w:rsid w:val="009905C7"/>
    <w:rsid w:val="0099079B"/>
    <w:rsid w:val="00990C32"/>
    <w:rsid w:val="0099115E"/>
    <w:rsid w:val="0099182E"/>
    <w:rsid w:val="00991877"/>
    <w:rsid w:val="0099198D"/>
    <w:rsid w:val="00991B30"/>
    <w:rsid w:val="00991B40"/>
    <w:rsid w:val="00991D45"/>
    <w:rsid w:val="009921F0"/>
    <w:rsid w:val="0099255D"/>
    <w:rsid w:val="009926DE"/>
    <w:rsid w:val="00992C40"/>
    <w:rsid w:val="009934B9"/>
    <w:rsid w:val="009937C8"/>
    <w:rsid w:val="00993D56"/>
    <w:rsid w:val="00993E07"/>
    <w:rsid w:val="00993FF2"/>
    <w:rsid w:val="009942E7"/>
    <w:rsid w:val="00994E19"/>
    <w:rsid w:val="00995281"/>
    <w:rsid w:val="009954E7"/>
    <w:rsid w:val="00995704"/>
    <w:rsid w:val="00995C2E"/>
    <w:rsid w:val="00995E3F"/>
    <w:rsid w:val="00995FF0"/>
    <w:rsid w:val="009961D7"/>
    <w:rsid w:val="00996714"/>
    <w:rsid w:val="00996BFA"/>
    <w:rsid w:val="00996F72"/>
    <w:rsid w:val="00997093"/>
    <w:rsid w:val="00997106"/>
    <w:rsid w:val="00997124"/>
    <w:rsid w:val="009973FC"/>
    <w:rsid w:val="00997444"/>
    <w:rsid w:val="0099761D"/>
    <w:rsid w:val="00997818"/>
    <w:rsid w:val="00997927"/>
    <w:rsid w:val="0099795E"/>
    <w:rsid w:val="00997D0E"/>
    <w:rsid w:val="00997D11"/>
    <w:rsid w:val="009A0A6F"/>
    <w:rsid w:val="009A0E73"/>
    <w:rsid w:val="009A1161"/>
    <w:rsid w:val="009A14D8"/>
    <w:rsid w:val="009A1723"/>
    <w:rsid w:val="009A17CE"/>
    <w:rsid w:val="009A1AD9"/>
    <w:rsid w:val="009A1C62"/>
    <w:rsid w:val="009A2020"/>
    <w:rsid w:val="009A2113"/>
    <w:rsid w:val="009A2552"/>
    <w:rsid w:val="009A2591"/>
    <w:rsid w:val="009A25E0"/>
    <w:rsid w:val="009A3FF0"/>
    <w:rsid w:val="009A4C02"/>
    <w:rsid w:val="009A4ECB"/>
    <w:rsid w:val="009A4F5F"/>
    <w:rsid w:val="009A514B"/>
    <w:rsid w:val="009A5AEA"/>
    <w:rsid w:val="009A62E6"/>
    <w:rsid w:val="009A673C"/>
    <w:rsid w:val="009A6E4D"/>
    <w:rsid w:val="009A6ED1"/>
    <w:rsid w:val="009A7402"/>
    <w:rsid w:val="009A787B"/>
    <w:rsid w:val="009A7B38"/>
    <w:rsid w:val="009B02A4"/>
    <w:rsid w:val="009B0796"/>
    <w:rsid w:val="009B0F98"/>
    <w:rsid w:val="009B1333"/>
    <w:rsid w:val="009B14CE"/>
    <w:rsid w:val="009B18BD"/>
    <w:rsid w:val="009B212D"/>
    <w:rsid w:val="009B22EA"/>
    <w:rsid w:val="009B25B8"/>
    <w:rsid w:val="009B2655"/>
    <w:rsid w:val="009B3223"/>
    <w:rsid w:val="009B4B0D"/>
    <w:rsid w:val="009B4E4C"/>
    <w:rsid w:val="009B4FFC"/>
    <w:rsid w:val="009B5C9F"/>
    <w:rsid w:val="009B666C"/>
    <w:rsid w:val="009B6675"/>
    <w:rsid w:val="009B68D8"/>
    <w:rsid w:val="009B6922"/>
    <w:rsid w:val="009B6985"/>
    <w:rsid w:val="009B6DE0"/>
    <w:rsid w:val="009B6F18"/>
    <w:rsid w:val="009B71B0"/>
    <w:rsid w:val="009B71DA"/>
    <w:rsid w:val="009B7381"/>
    <w:rsid w:val="009B7FD2"/>
    <w:rsid w:val="009C019A"/>
    <w:rsid w:val="009C0472"/>
    <w:rsid w:val="009C056E"/>
    <w:rsid w:val="009C0D02"/>
    <w:rsid w:val="009C1074"/>
    <w:rsid w:val="009C133E"/>
    <w:rsid w:val="009C13D5"/>
    <w:rsid w:val="009C1B90"/>
    <w:rsid w:val="009C1CCF"/>
    <w:rsid w:val="009C1DC5"/>
    <w:rsid w:val="009C229D"/>
    <w:rsid w:val="009C279D"/>
    <w:rsid w:val="009C2843"/>
    <w:rsid w:val="009C2E29"/>
    <w:rsid w:val="009C347D"/>
    <w:rsid w:val="009C3574"/>
    <w:rsid w:val="009C38F2"/>
    <w:rsid w:val="009C3B7A"/>
    <w:rsid w:val="009C3EEA"/>
    <w:rsid w:val="009C40A8"/>
    <w:rsid w:val="009C4224"/>
    <w:rsid w:val="009C4BE3"/>
    <w:rsid w:val="009C53FD"/>
    <w:rsid w:val="009C5A60"/>
    <w:rsid w:val="009C5D17"/>
    <w:rsid w:val="009C668E"/>
    <w:rsid w:val="009C68B6"/>
    <w:rsid w:val="009C6B6E"/>
    <w:rsid w:val="009C6CB2"/>
    <w:rsid w:val="009C6F79"/>
    <w:rsid w:val="009C7D49"/>
    <w:rsid w:val="009C7D9A"/>
    <w:rsid w:val="009D0B0C"/>
    <w:rsid w:val="009D14B7"/>
    <w:rsid w:val="009D198C"/>
    <w:rsid w:val="009D1A69"/>
    <w:rsid w:val="009D250F"/>
    <w:rsid w:val="009D2512"/>
    <w:rsid w:val="009D2611"/>
    <w:rsid w:val="009D2AA1"/>
    <w:rsid w:val="009D3002"/>
    <w:rsid w:val="009D3D71"/>
    <w:rsid w:val="009D3DC6"/>
    <w:rsid w:val="009D3F33"/>
    <w:rsid w:val="009D4354"/>
    <w:rsid w:val="009D446D"/>
    <w:rsid w:val="009D47FB"/>
    <w:rsid w:val="009D5EDD"/>
    <w:rsid w:val="009D5FD7"/>
    <w:rsid w:val="009D6123"/>
    <w:rsid w:val="009D682E"/>
    <w:rsid w:val="009D7192"/>
    <w:rsid w:val="009D7458"/>
    <w:rsid w:val="009D77B3"/>
    <w:rsid w:val="009D78F6"/>
    <w:rsid w:val="009D7912"/>
    <w:rsid w:val="009D7D65"/>
    <w:rsid w:val="009E00E6"/>
    <w:rsid w:val="009E0D6E"/>
    <w:rsid w:val="009E0DB6"/>
    <w:rsid w:val="009E109F"/>
    <w:rsid w:val="009E159A"/>
    <w:rsid w:val="009E15FF"/>
    <w:rsid w:val="009E178C"/>
    <w:rsid w:val="009E1864"/>
    <w:rsid w:val="009E1ACB"/>
    <w:rsid w:val="009E2182"/>
    <w:rsid w:val="009E27A7"/>
    <w:rsid w:val="009E293B"/>
    <w:rsid w:val="009E299C"/>
    <w:rsid w:val="009E2DEA"/>
    <w:rsid w:val="009E3475"/>
    <w:rsid w:val="009E41FD"/>
    <w:rsid w:val="009E4818"/>
    <w:rsid w:val="009E4EC3"/>
    <w:rsid w:val="009E4F83"/>
    <w:rsid w:val="009E5A48"/>
    <w:rsid w:val="009E5E3C"/>
    <w:rsid w:val="009E6352"/>
    <w:rsid w:val="009E6420"/>
    <w:rsid w:val="009E653B"/>
    <w:rsid w:val="009E66CE"/>
    <w:rsid w:val="009E6836"/>
    <w:rsid w:val="009E6C2B"/>
    <w:rsid w:val="009E78CD"/>
    <w:rsid w:val="009E7A52"/>
    <w:rsid w:val="009F0096"/>
    <w:rsid w:val="009F04F7"/>
    <w:rsid w:val="009F0531"/>
    <w:rsid w:val="009F0A14"/>
    <w:rsid w:val="009F0A3C"/>
    <w:rsid w:val="009F0B17"/>
    <w:rsid w:val="009F109E"/>
    <w:rsid w:val="009F206A"/>
    <w:rsid w:val="009F2256"/>
    <w:rsid w:val="009F25EC"/>
    <w:rsid w:val="009F3ED4"/>
    <w:rsid w:val="009F44F5"/>
    <w:rsid w:val="009F4756"/>
    <w:rsid w:val="009F4DA4"/>
    <w:rsid w:val="009F4FE5"/>
    <w:rsid w:val="009F5570"/>
    <w:rsid w:val="009F5DB1"/>
    <w:rsid w:val="009F601F"/>
    <w:rsid w:val="009F6674"/>
    <w:rsid w:val="009F695D"/>
    <w:rsid w:val="009F6A66"/>
    <w:rsid w:val="009F6B25"/>
    <w:rsid w:val="009F6D6C"/>
    <w:rsid w:val="009F7126"/>
    <w:rsid w:val="009F762F"/>
    <w:rsid w:val="009F77E0"/>
    <w:rsid w:val="009F7DAF"/>
    <w:rsid w:val="009F7DE3"/>
    <w:rsid w:val="00A00541"/>
    <w:rsid w:val="00A008EB"/>
    <w:rsid w:val="00A0099D"/>
    <w:rsid w:val="00A00AD7"/>
    <w:rsid w:val="00A01271"/>
    <w:rsid w:val="00A01A83"/>
    <w:rsid w:val="00A02375"/>
    <w:rsid w:val="00A02752"/>
    <w:rsid w:val="00A02B1A"/>
    <w:rsid w:val="00A02D41"/>
    <w:rsid w:val="00A02D4D"/>
    <w:rsid w:val="00A02D67"/>
    <w:rsid w:val="00A02DD0"/>
    <w:rsid w:val="00A02F71"/>
    <w:rsid w:val="00A0351A"/>
    <w:rsid w:val="00A0396C"/>
    <w:rsid w:val="00A040C1"/>
    <w:rsid w:val="00A0414C"/>
    <w:rsid w:val="00A04941"/>
    <w:rsid w:val="00A051AD"/>
    <w:rsid w:val="00A05CFA"/>
    <w:rsid w:val="00A06016"/>
    <w:rsid w:val="00A065D6"/>
    <w:rsid w:val="00A06747"/>
    <w:rsid w:val="00A0693B"/>
    <w:rsid w:val="00A07065"/>
    <w:rsid w:val="00A07283"/>
    <w:rsid w:val="00A072FC"/>
    <w:rsid w:val="00A07334"/>
    <w:rsid w:val="00A07802"/>
    <w:rsid w:val="00A07948"/>
    <w:rsid w:val="00A07BE5"/>
    <w:rsid w:val="00A07F52"/>
    <w:rsid w:val="00A1048B"/>
    <w:rsid w:val="00A10909"/>
    <w:rsid w:val="00A10E0A"/>
    <w:rsid w:val="00A1223E"/>
    <w:rsid w:val="00A12402"/>
    <w:rsid w:val="00A129A8"/>
    <w:rsid w:val="00A1371C"/>
    <w:rsid w:val="00A13A2B"/>
    <w:rsid w:val="00A13C5A"/>
    <w:rsid w:val="00A13D28"/>
    <w:rsid w:val="00A13DA5"/>
    <w:rsid w:val="00A13F5A"/>
    <w:rsid w:val="00A14063"/>
    <w:rsid w:val="00A1420E"/>
    <w:rsid w:val="00A1432E"/>
    <w:rsid w:val="00A149D2"/>
    <w:rsid w:val="00A15051"/>
    <w:rsid w:val="00A15072"/>
    <w:rsid w:val="00A15279"/>
    <w:rsid w:val="00A155ED"/>
    <w:rsid w:val="00A1573B"/>
    <w:rsid w:val="00A15A1E"/>
    <w:rsid w:val="00A15C84"/>
    <w:rsid w:val="00A169D4"/>
    <w:rsid w:val="00A16A3F"/>
    <w:rsid w:val="00A16D3A"/>
    <w:rsid w:val="00A172A2"/>
    <w:rsid w:val="00A1732B"/>
    <w:rsid w:val="00A17335"/>
    <w:rsid w:val="00A1753F"/>
    <w:rsid w:val="00A17719"/>
    <w:rsid w:val="00A179DB"/>
    <w:rsid w:val="00A17B21"/>
    <w:rsid w:val="00A21102"/>
    <w:rsid w:val="00A212A1"/>
    <w:rsid w:val="00A213B5"/>
    <w:rsid w:val="00A21927"/>
    <w:rsid w:val="00A21EA3"/>
    <w:rsid w:val="00A227F3"/>
    <w:rsid w:val="00A22DEA"/>
    <w:rsid w:val="00A23267"/>
    <w:rsid w:val="00A23385"/>
    <w:rsid w:val="00A23814"/>
    <w:rsid w:val="00A23AC4"/>
    <w:rsid w:val="00A23B45"/>
    <w:rsid w:val="00A23B47"/>
    <w:rsid w:val="00A23D76"/>
    <w:rsid w:val="00A23E07"/>
    <w:rsid w:val="00A23E26"/>
    <w:rsid w:val="00A24494"/>
    <w:rsid w:val="00A24EDF"/>
    <w:rsid w:val="00A25C76"/>
    <w:rsid w:val="00A2725F"/>
    <w:rsid w:val="00A3005B"/>
    <w:rsid w:val="00A3033A"/>
    <w:rsid w:val="00A31394"/>
    <w:rsid w:val="00A3147B"/>
    <w:rsid w:val="00A32574"/>
    <w:rsid w:val="00A33ED2"/>
    <w:rsid w:val="00A340CF"/>
    <w:rsid w:val="00A34517"/>
    <w:rsid w:val="00A348CB"/>
    <w:rsid w:val="00A34B06"/>
    <w:rsid w:val="00A34C45"/>
    <w:rsid w:val="00A34E2D"/>
    <w:rsid w:val="00A34E8D"/>
    <w:rsid w:val="00A3517A"/>
    <w:rsid w:val="00A3523D"/>
    <w:rsid w:val="00A360E5"/>
    <w:rsid w:val="00A36B63"/>
    <w:rsid w:val="00A36B96"/>
    <w:rsid w:val="00A36BF1"/>
    <w:rsid w:val="00A36D8F"/>
    <w:rsid w:val="00A36DC4"/>
    <w:rsid w:val="00A37A84"/>
    <w:rsid w:val="00A40303"/>
    <w:rsid w:val="00A40D70"/>
    <w:rsid w:val="00A41415"/>
    <w:rsid w:val="00A41A3A"/>
    <w:rsid w:val="00A41A97"/>
    <w:rsid w:val="00A42D7A"/>
    <w:rsid w:val="00A43141"/>
    <w:rsid w:val="00A4332C"/>
    <w:rsid w:val="00A43746"/>
    <w:rsid w:val="00A44526"/>
    <w:rsid w:val="00A4482E"/>
    <w:rsid w:val="00A44D38"/>
    <w:rsid w:val="00A44E8D"/>
    <w:rsid w:val="00A45981"/>
    <w:rsid w:val="00A45DD1"/>
    <w:rsid w:val="00A45F3B"/>
    <w:rsid w:val="00A47F8C"/>
    <w:rsid w:val="00A50704"/>
    <w:rsid w:val="00A50D17"/>
    <w:rsid w:val="00A511B4"/>
    <w:rsid w:val="00A51381"/>
    <w:rsid w:val="00A517EF"/>
    <w:rsid w:val="00A51921"/>
    <w:rsid w:val="00A51BED"/>
    <w:rsid w:val="00A522D0"/>
    <w:rsid w:val="00A536AB"/>
    <w:rsid w:val="00A54B78"/>
    <w:rsid w:val="00A54CDD"/>
    <w:rsid w:val="00A56272"/>
    <w:rsid w:val="00A565CC"/>
    <w:rsid w:val="00A56ADE"/>
    <w:rsid w:val="00A56B80"/>
    <w:rsid w:val="00A56ED5"/>
    <w:rsid w:val="00A5734E"/>
    <w:rsid w:val="00A5736E"/>
    <w:rsid w:val="00A5749D"/>
    <w:rsid w:val="00A5785A"/>
    <w:rsid w:val="00A57868"/>
    <w:rsid w:val="00A579B1"/>
    <w:rsid w:val="00A57D0C"/>
    <w:rsid w:val="00A57F00"/>
    <w:rsid w:val="00A6052B"/>
    <w:rsid w:val="00A60CDF"/>
    <w:rsid w:val="00A60E57"/>
    <w:rsid w:val="00A61338"/>
    <w:rsid w:val="00A61634"/>
    <w:rsid w:val="00A6191E"/>
    <w:rsid w:val="00A61938"/>
    <w:rsid w:val="00A621A2"/>
    <w:rsid w:val="00A62227"/>
    <w:rsid w:val="00A623FC"/>
    <w:rsid w:val="00A62479"/>
    <w:rsid w:val="00A6259C"/>
    <w:rsid w:val="00A62874"/>
    <w:rsid w:val="00A62EAB"/>
    <w:rsid w:val="00A63024"/>
    <w:rsid w:val="00A6375F"/>
    <w:rsid w:val="00A64269"/>
    <w:rsid w:val="00A6439B"/>
    <w:rsid w:val="00A64554"/>
    <w:rsid w:val="00A645A5"/>
    <w:rsid w:val="00A64C0E"/>
    <w:rsid w:val="00A6539F"/>
    <w:rsid w:val="00A658F9"/>
    <w:rsid w:val="00A65A38"/>
    <w:rsid w:val="00A65B52"/>
    <w:rsid w:val="00A66226"/>
    <w:rsid w:val="00A662B6"/>
    <w:rsid w:val="00A6648E"/>
    <w:rsid w:val="00A66E33"/>
    <w:rsid w:val="00A670D5"/>
    <w:rsid w:val="00A67452"/>
    <w:rsid w:val="00A677FA"/>
    <w:rsid w:val="00A67BAD"/>
    <w:rsid w:val="00A67D4D"/>
    <w:rsid w:val="00A67D8A"/>
    <w:rsid w:val="00A67DAA"/>
    <w:rsid w:val="00A70097"/>
    <w:rsid w:val="00A70503"/>
    <w:rsid w:val="00A706F6"/>
    <w:rsid w:val="00A70AFE"/>
    <w:rsid w:val="00A70BDD"/>
    <w:rsid w:val="00A70C4D"/>
    <w:rsid w:val="00A70FB6"/>
    <w:rsid w:val="00A70FED"/>
    <w:rsid w:val="00A71370"/>
    <w:rsid w:val="00A71407"/>
    <w:rsid w:val="00A71978"/>
    <w:rsid w:val="00A71A98"/>
    <w:rsid w:val="00A71AEC"/>
    <w:rsid w:val="00A71C4E"/>
    <w:rsid w:val="00A724D2"/>
    <w:rsid w:val="00A7345C"/>
    <w:rsid w:val="00A739FD"/>
    <w:rsid w:val="00A73BD4"/>
    <w:rsid w:val="00A73C09"/>
    <w:rsid w:val="00A73CED"/>
    <w:rsid w:val="00A73D70"/>
    <w:rsid w:val="00A74163"/>
    <w:rsid w:val="00A75124"/>
    <w:rsid w:val="00A757DA"/>
    <w:rsid w:val="00A75A23"/>
    <w:rsid w:val="00A75BA8"/>
    <w:rsid w:val="00A75DC4"/>
    <w:rsid w:val="00A7601F"/>
    <w:rsid w:val="00A76411"/>
    <w:rsid w:val="00A764F4"/>
    <w:rsid w:val="00A766F2"/>
    <w:rsid w:val="00A76896"/>
    <w:rsid w:val="00A76B0B"/>
    <w:rsid w:val="00A76CA4"/>
    <w:rsid w:val="00A77111"/>
    <w:rsid w:val="00A773CB"/>
    <w:rsid w:val="00A7743F"/>
    <w:rsid w:val="00A776D1"/>
    <w:rsid w:val="00A80ACD"/>
    <w:rsid w:val="00A8109C"/>
    <w:rsid w:val="00A810D7"/>
    <w:rsid w:val="00A815B3"/>
    <w:rsid w:val="00A81BB5"/>
    <w:rsid w:val="00A81C2E"/>
    <w:rsid w:val="00A81DB0"/>
    <w:rsid w:val="00A81FD1"/>
    <w:rsid w:val="00A82600"/>
    <w:rsid w:val="00A829C4"/>
    <w:rsid w:val="00A83310"/>
    <w:rsid w:val="00A83666"/>
    <w:rsid w:val="00A837F7"/>
    <w:rsid w:val="00A83A78"/>
    <w:rsid w:val="00A83B45"/>
    <w:rsid w:val="00A83C9B"/>
    <w:rsid w:val="00A84037"/>
    <w:rsid w:val="00A84093"/>
    <w:rsid w:val="00A84320"/>
    <w:rsid w:val="00A84440"/>
    <w:rsid w:val="00A84A31"/>
    <w:rsid w:val="00A84CB3"/>
    <w:rsid w:val="00A84F33"/>
    <w:rsid w:val="00A84F3A"/>
    <w:rsid w:val="00A85173"/>
    <w:rsid w:val="00A853E4"/>
    <w:rsid w:val="00A8573A"/>
    <w:rsid w:val="00A8656B"/>
    <w:rsid w:val="00A865BC"/>
    <w:rsid w:val="00A868CA"/>
    <w:rsid w:val="00A87D18"/>
    <w:rsid w:val="00A87EF3"/>
    <w:rsid w:val="00A90224"/>
    <w:rsid w:val="00A9053F"/>
    <w:rsid w:val="00A90B09"/>
    <w:rsid w:val="00A90EC6"/>
    <w:rsid w:val="00A90F3B"/>
    <w:rsid w:val="00A9125B"/>
    <w:rsid w:val="00A913AE"/>
    <w:rsid w:val="00A916DD"/>
    <w:rsid w:val="00A91A27"/>
    <w:rsid w:val="00A91A98"/>
    <w:rsid w:val="00A91B6D"/>
    <w:rsid w:val="00A920B3"/>
    <w:rsid w:val="00A92A79"/>
    <w:rsid w:val="00A934CA"/>
    <w:rsid w:val="00A93DB7"/>
    <w:rsid w:val="00A93E92"/>
    <w:rsid w:val="00A94C07"/>
    <w:rsid w:val="00A94E50"/>
    <w:rsid w:val="00A953BF"/>
    <w:rsid w:val="00A95BC0"/>
    <w:rsid w:val="00A95EEC"/>
    <w:rsid w:val="00A96037"/>
    <w:rsid w:val="00A96598"/>
    <w:rsid w:val="00A9660D"/>
    <w:rsid w:val="00A9675B"/>
    <w:rsid w:val="00A97613"/>
    <w:rsid w:val="00A979F4"/>
    <w:rsid w:val="00A97BA1"/>
    <w:rsid w:val="00A97E8A"/>
    <w:rsid w:val="00AA0464"/>
    <w:rsid w:val="00AA073D"/>
    <w:rsid w:val="00AA086B"/>
    <w:rsid w:val="00AA16A9"/>
    <w:rsid w:val="00AA16E9"/>
    <w:rsid w:val="00AA19A9"/>
    <w:rsid w:val="00AA1A5C"/>
    <w:rsid w:val="00AA1B72"/>
    <w:rsid w:val="00AA3165"/>
    <w:rsid w:val="00AA328F"/>
    <w:rsid w:val="00AA341C"/>
    <w:rsid w:val="00AA39DC"/>
    <w:rsid w:val="00AA39FA"/>
    <w:rsid w:val="00AA3A78"/>
    <w:rsid w:val="00AA3D52"/>
    <w:rsid w:val="00AA44A9"/>
    <w:rsid w:val="00AA4A32"/>
    <w:rsid w:val="00AA541B"/>
    <w:rsid w:val="00AA57F7"/>
    <w:rsid w:val="00AA5E47"/>
    <w:rsid w:val="00AA6174"/>
    <w:rsid w:val="00AA6587"/>
    <w:rsid w:val="00AA6F92"/>
    <w:rsid w:val="00AA7368"/>
    <w:rsid w:val="00AA75B8"/>
    <w:rsid w:val="00AA76D9"/>
    <w:rsid w:val="00AA7EF2"/>
    <w:rsid w:val="00AA7FE7"/>
    <w:rsid w:val="00AB067E"/>
    <w:rsid w:val="00AB085C"/>
    <w:rsid w:val="00AB0917"/>
    <w:rsid w:val="00AB18FE"/>
    <w:rsid w:val="00AB1C10"/>
    <w:rsid w:val="00AB1E14"/>
    <w:rsid w:val="00AB2054"/>
    <w:rsid w:val="00AB20B0"/>
    <w:rsid w:val="00AB2279"/>
    <w:rsid w:val="00AB2438"/>
    <w:rsid w:val="00AB2622"/>
    <w:rsid w:val="00AB2D2F"/>
    <w:rsid w:val="00AB3442"/>
    <w:rsid w:val="00AB3716"/>
    <w:rsid w:val="00AB3BA3"/>
    <w:rsid w:val="00AB3BFA"/>
    <w:rsid w:val="00AB3D08"/>
    <w:rsid w:val="00AB3DDE"/>
    <w:rsid w:val="00AB3FB4"/>
    <w:rsid w:val="00AB450C"/>
    <w:rsid w:val="00AB4A27"/>
    <w:rsid w:val="00AB4E3F"/>
    <w:rsid w:val="00AB52C4"/>
    <w:rsid w:val="00AB5936"/>
    <w:rsid w:val="00AB5B19"/>
    <w:rsid w:val="00AB5B7B"/>
    <w:rsid w:val="00AB6C68"/>
    <w:rsid w:val="00AB6C91"/>
    <w:rsid w:val="00AB70F8"/>
    <w:rsid w:val="00AB72BA"/>
    <w:rsid w:val="00AB72C6"/>
    <w:rsid w:val="00AB732B"/>
    <w:rsid w:val="00AC03A2"/>
    <w:rsid w:val="00AC040E"/>
    <w:rsid w:val="00AC04B9"/>
    <w:rsid w:val="00AC0580"/>
    <w:rsid w:val="00AC05AE"/>
    <w:rsid w:val="00AC06F3"/>
    <w:rsid w:val="00AC0736"/>
    <w:rsid w:val="00AC0FF7"/>
    <w:rsid w:val="00AC140D"/>
    <w:rsid w:val="00AC1A9D"/>
    <w:rsid w:val="00AC1B58"/>
    <w:rsid w:val="00AC1F2E"/>
    <w:rsid w:val="00AC1F5D"/>
    <w:rsid w:val="00AC2166"/>
    <w:rsid w:val="00AC2717"/>
    <w:rsid w:val="00AC2A63"/>
    <w:rsid w:val="00AC30F4"/>
    <w:rsid w:val="00AC3434"/>
    <w:rsid w:val="00AC371C"/>
    <w:rsid w:val="00AC3816"/>
    <w:rsid w:val="00AC3A79"/>
    <w:rsid w:val="00AC3E75"/>
    <w:rsid w:val="00AC407C"/>
    <w:rsid w:val="00AC41BB"/>
    <w:rsid w:val="00AC421D"/>
    <w:rsid w:val="00AC4256"/>
    <w:rsid w:val="00AC433B"/>
    <w:rsid w:val="00AC4416"/>
    <w:rsid w:val="00AC53A3"/>
    <w:rsid w:val="00AC5634"/>
    <w:rsid w:val="00AC5916"/>
    <w:rsid w:val="00AC5AD1"/>
    <w:rsid w:val="00AC5D22"/>
    <w:rsid w:val="00AC5F7E"/>
    <w:rsid w:val="00AC6145"/>
    <w:rsid w:val="00AC6244"/>
    <w:rsid w:val="00AC6B46"/>
    <w:rsid w:val="00AC6FCD"/>
    <w:rsid w:val="00AC7EA4"/>
    <w:rsid w:val="00AD005F"/>
    <w:rsid w:val="00AD122C"/>
    <w:rsid w:val="00AD187A"/>
    <w:rsid w:val="00AD195D"/>
    <w:rsid w:val="00AD19AF"/>
    <w:rsid w:val="00AD1A82"/>
    <w:rsid w:val="00AD1F55"/>
    <w:rsid w:val="00AD2329"/>
    <w:rsid w:val="00AD2642"/>
    <w:rsid w:val="00AD2677"/>
    <w:rsid w:val="00AD27FC"/>
    <w:rsid w:val="00AD28E9"/>
    <w:rsid w:val="00AD2C61"/>
    <w:rsid w:val="00AD306D"/>
    <w:rsid w:val="00AD336B"/>
    <w:rsid w:val="00AD356B"/>
    <w:rsid w:val="00AD35C3"/>
    <w:rsid w:val="00AD389D"/>
    <w:rsid w:val="00AD3994"/>
    <w:rsid w:val="00AD3A32"/>
    <w:rsid w:val="00AD3FD8"/>
    <w:rsid w:val="00AD4759"/>
    <w:rsid w:val="00AD4DF1"/>
    <w:rsid w:val="00AD5DED"/>
    <w:rsid w:val="00AD639C"/>
    <w:rsid w:val="00AD64DA"/>
    <w:rsid w:val="00AD6683"/>
    <w:rsid w:val="00AD70D3"/>
    <w:rsid w:val="00AD73EB"/>
    <w:rsid w:val="00AD75DC"/>
    <w:rsid w:val="00AD7771"/>
    <w:rsid w:val="00AD7AA9"/>
    <w:rsid w:val="00AD7C4D"/>
    <w:rsid w:val="00AE06FA"/>
    <w:rsid w:val="00AE0846"/>
    <w:rsid w:val="00AE0A9E"/>
    <w:rsid w:val="00AE0B3B"/>
    <w:rsid w:val="00AE0C90"/>
    <w:rsid w:val="00AE1D30"/>
    <w:rsid w:val="00AE237D"/>
    <w:rsid w:val="00AE24D3"/>
    <w:rsid w:val="00AE2A25"/>
    <w:rsid w:val="00AE2A3B"/>
    <w:rsid w:val="00AE2B4C"/>
    <w:rsid w:val="00AE2FEC"/>
    <w:rsid w:val="00AE335C"/>
    <w:rsid w:val="00AE3C6C"/>
    <w:rsid w:val="00AE40E1"/>
    <w:rsid w:val="00AE4B7A"/>
    <w:rsid w:val="00AE5056"/>
    <w:rsid w:val="00AE5382"/>
    <w:rsid w:val="00AE5967"/>
    <w:rsid w:val="00AE5D0C"/>
    <w:rsid w:val="00AE5D29"/>
    <w:rsid w:val="00AE5FA9"/>
    <w:rsid w:val="00AE6F3C"/>
    <w:rsid w:val="00AE7A1A"/>
    <w:rsid w:val="00AE7AEB"/>
    <w:rsid w:val="00AF02D8"/>
    <w:rsid w:val="00AF0330"/>
    <w:rsid w:val="00AF03B9"/>
    <w:rsid w:val="00AF0A3E"/>
    <w:rsid w:val="00AF10D8"/>
    <w:rsid w:val="00AF1270"/>
    <w:rsid w:val="00AF191D"/>
    <w:rsid w:val="00AF2133"/>
    <w:rsid w:val="00AF215F"/>
    <w:rsid w:val="00AF21F7"/>
    <w:rsid w:val="00AF33FC"/>
    <w:rsid w:val="00AF3832"/>
    <w:rsid w:val="00AF3DA3"/>
    <w:rsid w:val="00AF4025"/>
    <w:rsid w:val="00AF41F0"/>
    <w:rsid w:val="00AF49A8"/>
    <w:rsid w:val="00AF4A54"/>
    <w:rsid w:val="00AF4CF5"/>
    <w:rsid w:val="00AF5125"/>
    <w:rsid w:val="00AF54BD"/>
    <w:rsid w:val="00AF5A28"/>
    <w:rsid w:val="00AF5D2C"/>
    <w:rsid w:val="00AF647E"/>
    <w:rsid w:val="00AF657E"/>
    <w:rsid w:val="00AF65E4"/>
    <w:rsid w:val="00AF69A3"/>
    <w:rsid w:val="00AF69BE"/>
    <w:rsid w:val="00AF6D7C"/>
    <w:rsid w:val="00AF6E6A"/>
    <w:rsid w:val="00AF7612"/>
    <w:rsid w:val="00AF7725"/>
    <w:rsid w:val="00AF7827"/>
    <w:rsid w:val="00AF7FB5"/>
    <w:rsid w:val="00B0012F"/>
    <w:rsid w:val="00B001B5"/>
    <w:rsid w:val="00B00363"/>
    <w:rsid w:val="00B00FAE"/>
    <w:rsid w:val="00B01853"/>
    <w:rsid w:val="00B01F8C"/>
    <w:rsid w:val="00B02198"/>
    <w:rsid w:val="00B021A1"/>
    <w:rsid w:val="00B0224C"/>
    <w:rsid w:val="00B02C38"/>
    <w:rsid w:val="00B02CCD"/>
    <w:rsid w:val="00B02FCC"/>
    <w:rsid w:val="00B0311A"/>
    <w:rsid w:val="00B038BE"/>
    <w:rsid w:val="00B03A6D"/>
    <w:rsid w:val="00B03B7F"/>
    <w:rsid w:val="00B0417D"/>
    <w:rsid w:val="00B045F6"/>
    <w:rsid w:val="00B0488A"/>
    <w:rsid w:val="00B05394"/>
    <w:rsid w:val="00B05483"/>
    <w:rsid w:val="00B05524"/>
    <w:rsid w:val="00B05BC3"/>
    <w:rsid w:val="00B05DFC"/>
    <w:rsid w:val="00B064FB"/>
    <w:rsid w:val="00B066AA"/>
    <w:rsid w:val="00B06EDA"/>
    <w:rsid w:val="00B071CC"/>
    <w:rsid w:val="00B0741E"/>
    <w:rsid w:val="00B0748F"/>
    <w:rsid w:val="00B076BA"/>
    <w:rsid w:val="00B07D11"/>
    <w:rsid w:val="00B07E99"/>
    <w:rsid w:val="00B10475"/>
    <w:rsid w:val="00B106F6"/>
    <w:rsid w:val="00B107C6"/>
    <w:rsid w:val="00B10825"/>
    <w:rsid w:val="00B110AD"/>
    <w:rsid w:val="00B1125C"/>
    <w:rsid w:val="00B114DC"/>
    <w:rsid w:val="00B115FB"/>
    <w:rsid w:val="00B117AF"/>
    <w:rsid w:val="00B12898"/>
    <w:rsid w:val="00B133AF"/>
    <w:rsid w:val="00B13814"/>
    <w:rsid w:val="00B13B17"/>
    <w:rsid w:val="00B1416D"/>
    <w:rsid w:val="00B143C1"/>
    <w:rsid w:val="00B14AEF"/>
    <w:rsid w:val="00B14D01"/>
    <w:rsid w:val="00B14E0B"/>
    <w:rsid w:val="00B14F9C"/>
    <w:rsid w:val="00B151C4"/>
    <w:rsid w:val="00B15B49"/>
    <w:rsid w:val="00B15CED"/>
    <w:rsid w:val="00B1630E"/>
    <w:rsid w:val="00B168E6"/>
    <w:rsid w:val="00B16993"/>
    <w:rsid w:val="00B16A4B"/>
    <w:rsid w:val="00B16B73"/>
    <w:rsid w:val="00B17244"/>
    <w:rsid w:val="00B1729E"/>
    <w:rsid w:val="00B172BE"/>
    <w:rsid w:val="00B172F5"/>
    <w:rsid w:val="00B17436"/>
    <w:rsid w:val="00B1769F"/>
    <w:rsid w:val="00B17EB7"/>
    <w:rsid w:val="00B2013D"/>
    <w:rsid w:val="00B20424"/>
    <w:rsid w:val="00B21350"/>
    <w:rsid w:val="00B21611"/>
    <w:rsid w:val="00B21801"/>
    <w:rsid w:val="00B2202F"/>
    <w:rsid w:val="00B224BE"/>
    <w:rsid w:val="00B22652"/>
    <w:rsid w:val="00B22E1B"/>
    <w:rsid w:val="00B2312F"/>
    <w:rsid w:val="00B2318F"/>
    <w:rsid w:val="00B23454"/>
    <w:rsid w:val="00B2415B"/>
    <w:rsid w:val="00B2522C"/>
    <w:rsid w:val="00B25273"/>
    <w:rsid w:val="00B2531A"/>
    <w:rsid w:val="00B25D80"/>
    <w:rsid w:val="00B25E00"/>
    <w:rsid w:val="00B262E1"/>
    <w:rsid w:val="00B265D4"/>
    <w:rsid w:val="00B26D42"/>
    <w:rsid w:val="00B26E25"/>
    <w:rsid w:val="00B27055"/>
    <w:rsid w:val="00B273A0"/>
    <w:rsid w:val="00B27D31"/>
    <w:rsid w:val="00B27E0E"/>
    <w:rsid w:val="00B30876"/>
    <w:rsid w:val="00B309EB"/>
    <w:rsid w:val="00B30A87"/>
    <w:rsid w:val="00B30B6C"/>
    <w:rsid w:val="00B3110F"/>
    <w:rsid w:val="00B316CF"/>
    <w:rsid w:val="00B318A1"/>
    <w:rsid w:val="00B31D08"/>
    <w:rsid w:val="00B31F17"/>
    <w:rsid w:val="00B3276E"/>
    <w:rsid w:val="00B3285E"/>
    <w:rsid w:val="00B32867"/>
    <w:rsid w:val="00B329B9"/>
    <w:rsid w:val="00B32A84"/>
    <w:rsid w:val="00B32C36"/>
    <w:rsid w:val="00B336BC"/>
    <w:rsid w:val="00B33851"/>
    <w:rsid w:val="00B339F0"/>
    <w:rsid w:val="00B33F24"/>
    <w:rsid w:val="00B34290"/>
    <w:rsid w:val="00B34386"/>
    <w:rsid w:val="00B3449E"/>
    <w:rsid w:val="00B34BC2"/>
    <w:rsid w:val="00B35281"/>
    <w:rsid w:val="00B35658"/>
    <w:rsid w:val="00B357C6"/>
    <w:rsid w:val="00B35C2F"/>
    <w:rsid w:val="00B35E27"/>
    <w:rsid w:val="00B369BC"/>
    <w:rsid w:val="00B36FDD"/>
    <w:rsid w:val="00B37236"/>
    <w:rsid w:val="00B3737D"/>
    <w:rsid w:val="00B3759C"/>
    <w:rsid w:val="00B375B3"/>
    <w:rsid w:val="00B379FD"/>
    <w:rsid w:val="00B4000B"/>
    <w:rsid w:val="00B402FC"/>
    <w:rsid w:val="00B40BDF"/>
    <w:rsid w:val="00B40CE0"/>
    <w:rsid w:val="00B4141D"/>
    <w:rsid w:val="00B41578"/>
    <w:rsid w:val="00B41714"/>
    <w:rsid w:val="00B4171B"/>
    <w:rsid w:val="00B41AB3"/>
    <w:rsid w:val="00B41CFE"/>
    <w:rsid w:val="00B41E9D"/>
    <w:rsid w:val="00B4220F"/>
    <w:rsid w:val="00B42432"/>
    <w:rsid w:val="00B424F8"/>
    <w:rsid w:val="00B427C9"/>
    <w:rsid w:val="00B428A7"/>
    <w:rsid w:val="00B4304A"/>
    <w:rsid w:val="00B438EF"/>
    <w:rsid w:val="00B43B94"/>
    <w:rsid w:val="00B44806"/>
    <w:rsid w:val="00B449E5"/>
    <w:rsid w:val="00B44F0D"/>
    <w:rsid w:val="00B455C7"/>
    <w:rsid w:val="00B45678"/>
    <w:rsid w:val="00B45E27"/>
    <w:rsid w:val="00B461CD"/>
    <w:rsid w:val="00B464DC"/>
    <w:rsid w:val="00B46D81"/>
    <w:rsid w:val="00B46E53"/>
    <w:rsid w:val="00B47001"/>
    <w:rsid w:val="00B47157"/>
    <w:rsid w:val="00B47A45"/>
    <w:rsid w:val="00B47CC8"/>
    <w:rsid w:val="00B47DFA"/>
    <w:rsid w:val="00B50491"/>
    <w:rsid w:val="00B50601"/>
    <w:rsid w:val="00B50B55"/>
    <w:rsid w:val="00B50E03"/>
    <w:rsid w:val="00B513ED"/>
    <w:rsid w:val="00B5155D"/>
    <w:rsid w:val="00B51BA0"/>
    <w:rsid w:val="00B51E58"/>
    <w:rsid w:val="00B51F6B"/>
    <w:rsid w:val="00B51FBC"/>
    <w:rsid w:val="00B52140"/>
    <w:rsid w:val="00B527DA"/>
    <w:rsid w:val="00B52E74"/>
    <w:rsid w:val="00B53C4F"/>
    <w:rsid w:val="00B53F4F"/>
    <w:rsid w:val="00B54438"/>
    <w:rsid w:val="00B5491A"/>
    <w:rsid w:val="00B549EB"/>
    <w:rsid w:val="00B55DF7"/>
    <w:rsid w:val="00B5604E"/>
    <w:rsid w:val="00B562ED"/>
    <w:rsid w:val="00B5668E"/>
    <w:rsid w:val="00B56D33"/>
    <w:rsid w:val="00B56FC3"/>
    <w:rsid w:val="00B577A3"/>
    <w:rsid w:val="00B578FF"/>
    <w:rsid w:val="00B57953"/>
    <w:rsid w:val="00B57E57"/>
    <w:rsid w:val="00B6019A"/>
    <w:rsid w:val="00B601F7"/>
    <w:rsid w:val="00B60968"/>
    <w:rsid w:val="00B60A2C"/>
    <w:rsid w:val="00B60CEC"/>
    <w:rsid w:val="00B6106E"/>
    <w:rsid w:val="00B612F2"/>
    <w:rsid w:val="00B614F1"/>
    <w:rsid w:val="00B618D4"/>
    <w:rsid w:val="00B6192A"/>
    <w:rsid w:val="00B61C87"/>
    <w:rsid w:val="00B61DC5"/>
    <w:rsid w:val="00B62F1A"/>
    <w:rsid w:val="00B63DE4"/>
    <w:rsid w:val="00B64333"/>
    <w:rsid w:val="00B645E4"/>
    <w:rsid w:val="00B64D47"/>
    <w:rsid w:val="00B64F0E"/>
    <w:rsid w:val="00B650B1"/>
    <w:rsid w:val="00B65A36"/>
    <w:rsid w:val="00B65CD9"/>
    <w:rsid w:val="00B65D7C"/>
    <w:rsid w:val="00B6669C"/>
    <w:rsid w:val="00B667E1"/>
    <w:rsid w:val="00B66F5F"/>
    <w:rsid w:val="00B67BF7"/>
    <w:rsid w:val="00B67C8B"/>
    <w:rsid w:val="00B67C98"/>
    <w:rsid w:val="00B67E04"/>
    <w:rsid w:val="00B70886"/>
    <w:rsid w:val="00B709E8"/>
    <w:rsid w:val="00B71347"/>
    <w:rsid w:val="00B715A9"/>
    <w:rsid w:val="00B716DA"/>
    <w:rsid w:val="00B7184A"/>
    <w:rsid w:val="00B71DFE"/>
    <w:rsid w:val="00B7233F"/>
    <w:rsid w:val="00B72567"/>
    <w:rsid w:val="00B729DF"/>
    <w:rsid w:val="00B729F0"/>
    <w:rsid w:val="00B7364D"/>
    <w:rsid w:val="00B7366D"/>
    <w:rsid w:val="00B737E5"/>
    <w:rsid w:val="00B7415F"/>
    <w:rsid w:val="00B7468A"/>
    <w:rsid w:val="00B751D3"/>
    <w:rsid w:val="00B754DC"/>
    <w:rsid w:val="00B7618E"/>
    <w:rsid w:val="00B766BA"/>
    <w:rsid w:val="00B769F7"/>
    <w:rsid w:val="00B77282"/>
    <w:rsid w:val="00B773CE"/>
    <w:rsid w:val="00B776BE"/>
    <w:rsid w:val="00B77E58"/>
    <w:rsid w:val="00B77EF0"/>
    <w:rsid w:val="00B80518"/>
    <w:rsid w:val="00B81660"/>
    <w:rsid w:val="00B8189E"/>
    <w:rsid w:val="00B81B38"/>
    <w:rsid w:val="00B81D1A"/>
    <w:rsid w:val="00B820BD"/>
    <w:rsid w:val="00B82148"/>
    <w:rsid w:val="00B82AFB"/>
    <w:rsid w:val="00B82EB3"/>
    <w:rsid w:val="00B83308"/>
    <w:rsid w:val="00B83571"/>
    <w:rsid w:val="00B83A99"/>
    <w:rsid w:val="00B83C53"/>
    <w:rsid w:val="00B83CB1"/>
    <w:rsid w:val="00B83EF4"/>
    <w:rsid w:val="00B851F1"/>
    <w:rsid w:val="00B857F0"/>
    <w:rsid w:val="00B85848"/>
    <w:rsid w:val="00B85FC7"/>
    <w:rsid w:val="00B866A9"/>
    <w:rsid w:val="00B86BD7"/>
    <w:rsid w:val="00B90A65"/>
    <w:rsid w:val="00B90CA5"/>
    <w:rsid w:val="00B91429"/>
    <w:rsid w:val="00B915E0"/>
    <w:rsid w:val="00B91EFC"/>
    <w:rsid w:val="00B92119"/>
    <w:rsid w:val="00B922F2"/>
    <w:rsid w:val="00B9273A"/>
    <w:rsid w:val="00B92984"/>
    <w:rsid w:val="00B92F06"/>
    <w:rsid w:val="00B92FA9"/>
    <w:rsid w:val="00B9318B"/>
    <w:rsid w:val="00B93307"/>
    <w:rsid w:val="00B93804"/>
    <w:rsid w:val="00B9383C"/>
    <w:rsid w:val="00B93B9B"/>
    <w:rsid w:val="00B93D00"/>
    <w:rsid w:val="00B93EBB"/>
    <w:rsid w:val="00B9441E"/>
    <w:rsid w:val="00B94861"/>
    <w:rsid w:val="00B948BE"/>
    <w:rsid w:val="00B94B35"/>
    <w:rsid w:val="00B94D97"/>
    <w:rsid w:val="00B94E26"/>
    <w:rsid w:val="00B94EE1"/>
    <w:rsid w:val="00B95250"/>
    <w:rsid w:val="00B95301"/>
    <w:rsid w:val="00B9534F"/>
    <w:rsid w:val="00B958D5"/>
    <w:rsid w:val="00B95943"/>
    <w:rsid w:val="00B960DA"/>
    <w:rsid w:val="00B962C9"/>
    <w:rsid w:val="00B96349"/>
    <w:rsid w:val="00B9643E"/>
    <w:rsid w:val="00B971BF"/>
    <w:rsid w:val="00B9735A"/>
    <w:rsid w:val="00B97576"/>
    <w:rsid w:val="00B97A31"/>
    <w:rsid w:val="00B97DB8"/>
    <w:rsid w:val="00BA06F1"/>
    <w:rsid w:val="00BA1213"/>
    <w:rsid w:val="00BA192D"/>
    <w:rsid w:val="00BA1AFA"/>
    <w:rsid w:val="00BA1C6D"/>
    <w:rsid w:val="00BA1CC6"/>
    <w:rsid w:val="00BA1D0C"/>
    <w:rsid w:val="00BA21ED"/>
    <w:rsid w:val="00BA2A27"/>
    <w:rsid w:val="00BA2DD7"/>
    <w:rsid w:val="00BA2F09"/>
    <w:rsid w:val="00BA31BD"/>
    <w:rsid w:val="00BA3E7D"/>
    <w:rsid w:val="00BA41C4"/>
    <w:rsid w:val="00BA4F3B"/>
    <w:rsid w:val="00BA52AE"/>
    <w:rsid w:val="00BA5377"/>
    <w:rsid w:val="00BA58FD"/>
    <w:rsid w:val="00BA5C31"/>
    <w:rsid w:val="00BA6267"/>
    <w:rsid w:val="00BA691B"/>
    <w:rsid w:val="00BA6E89"/>
    <w:rsid w:val="00BA703A"/>
    <w:rsid w:val="00BA707B"/>
    <w:rsid w:val="00BA74F7"/>
    <w:rsid w:val="00BA7644"/>
    <w:rsid w:val="00BA7BA4"/>
    <w:rsid w:val="00BB021D"/>
    <w:rsid w:val="00BB0322"/>
    <w:rsid w:val="00BB03F5"/>
    <w:rsid w:val="00BB049A"/>
    <w:rsid w:val="00BB14DB"/>
    <w:rsid w:val="00BB1A4D"/>
    <w:rsid w:val="00BB1F24"/>
    <w:rsid w:val="00BB218D"/>
    <w:rsid w:val="00BB263E"/>
    <w:rsid w:val="00BB27B4"/>
    <w:rsid w:val="00BB2E43"/>
    <w:rsid w:val="00BB3842"/>
    <w:rsid w:val="00BB3882"/>
    <w:rsid w:val="00BB38BC"/>
    <w:rsid w:val="00BB4134"/>
    <w:rsid w:val="00BB4A70"/>
    <w:rsid w:val="00BB4B51"/>
    <w:rsid w:val="00BB4C4A"/>
    <w:rsid w:val="00BB4DED"/>
    <w:rsid w:val="00BB5369"/>
    <w:rsid w:val="00BB580A"/>
    <w:rsid w:val="00BB58BD"/>
    <w:rsid w:val="00BB5BDB"/>
    <w:rsid w:val="00BB5CA7"/>
    <w:rsid w:val="00BB6B6F"/>
    <w:rsid w:val="00BB6DB5"/>
    <w:rsid w:val="00BB7624"/>
    <w:rsid w:val="00BC021F"/>
    <w:rsid w:val="00BC0341"/>
    <w:rsid w:val="00BC04DF"/>
    <w:rsid w:val="00BC05DF"/>
    <w:rsid w:val="00BC0CDC"/>
    <w:rsid w:val="00BC1604"/>
    <w:rsid w:val="00BC171A"/>
    <w:rsid w:val="00BC1BF7"/>
    <w:rsid w:val="00BC1D25"/>
    <w:rsid w:val="00BC21AE"/>
    <w:rsid w:val="00BC21DF"/>
    <w:rsid w:val="00BC241E"/>
    <w:rsid w:val="00BC2A1D"/>
    <w:rsid w:val="00BC32C1"/>
    <w:rsid w:val="00BC339C"/>
    <w:rsid w:val="00BC3F60"/>
    <w:rsid w:val="00BC409A"/>
    <w:rsid w:val="00BC4EA5"/>
    <w:rsid w:val="00BC54A1"/>
    <w:rsid w:val="00BC5508"/>
    <w:rsid w:val="00BC5D75"/>
    <w:rsid w:val="00BC6CC3"/>
    <w:rsid w:val="00BC7260"/>
    <w:rsid w:val="00BD02F2"/>
    <w:rsid w:val="00BD06A8"/>
    <w:rsid w:val="00BD082C"/>
    <w:rsid w:val="00BD0D76"/>
    <w:rsid w:val="00BD0E84"/>
    <w:rsid w:val="00BD1043"/>
    <w:rsid w:val="00BD11B7"/>
    <w:rsid w:val="00BD2379"/>
    <w:rsid w:val="00BD28B2"/>
    <w:rsid w:val="00BD2EEF"/>
    <w:rsid w:val="00BD3379"/>
    <w:rsid w:val="00BD35ED"/>
    <w:rsid w:val="00BD3FDF"/>
    <w:rsid w:val="00BD41EF"/>
    <w:rsid w:val="00BD49B3"/>
    <w:rsid w:val="00BD4D65"/>
    <w:rsid w:val="00BD4DF5"/>
    <w:rsid w:val="00BD5106"/>
    <w:rsid w:val="00BD5318"/>
    <w:rsid w:val="00BD590B"/>
    <w:rsid w:val="00BD6135"/>
    <w:rsid w:val="00BD6FCD"/>
    <w:rsid w:val="00BD72F7"/>
    <w:rsid w:val="00BD7F30"/>
    <w:rsid w:val="00BD7F7E"/>
    <w:rsid w:val="00BE0131"/>
    <w:rsid w:val="00BE0773"/>
    <w:rsid w:val="00BE0AC8"/>
    <w:rsid w:val="00BE0B29"/>
    <w:rsid w:val="00BE1218"/>
    <w:rsid w:val="00BE12FA"/>
    <w:rsid w:val="00BE1C44"/>
    <w:rsid w:val="00BE2181"/>
    <w:rsid w:val="00BE2200"/>
    <w:rsid w:val="00BE224A"/>
    <w:rsid w:val="00BE290B"/>
    <w:rsid w:val="00BE3029"/>
    <w:rsid w:val="00BE3DEA"/>
    <w:rsid w:val="00BE3E0E"/>
    <w:rsid w:val="00BE4252"/>
    <w:rsid w:val="00BE4470"/>
    <w:rsid w:val="00BE4DF0"/>
    <w:rsid w:val="00BE5020"/>
    <w:rsid w:val="00BE51B6"/>
    <w:rsid w:val="00BE51C6"/>
    <w:rsid w:val="00BE5225"/>
    <w:rsid w:val="00BE5473"/>
    <w:rsid w:val="00BE54C3"/>
    <w:rsid w:val="00BE5CEC"/>
    <w:rsid w:val="00BE6250"/>
    <w:rsid w:val="00BE63CA"/>
    <w:rsid w:val="00BE6785"/>
    <w:rsid w:val="00BE71DD"/>
    <w:rsid w:val="00BE79C8"/>
    <w:rsid w:val="00BF0347"/>
    <w:rsid w:val="00BF232F"/>
    <w:rsid w:val="00BF2837"/>
    <w:rsid w:val="00BF2F68"/>
    <w:rsid w:val="00BF3102"/>
    <w:rsid w:val="00BF39E8"/>
    <w:rsid w:val="00BF3A97"/>
    <w:rsid w:val="00BF417E"/>
    <w:rsid w:val="00BF41AA"/>
    <w:rsid w:val="00BF4445"/>
    <w:rsid w:val="00BF4465"/>
    <w:rsid w:val="00BF49E9"/>
    <w:rsid w:val="00BF5023"/>
    <w:rsid w:val="00BF51F3"/>
    <w:rsid w:val="00BF5507"/>
    <w:rsid w:val="00BF5720"/>
    <w:rsid w:val="00BF57AD"/>
    <w:rsid w:val="00BF5993"/>
    <w:rsid w:val="00BF59C1"/>
    <w:rsid w:val="00BF5F31"/>
    <w:rsid w:val="00BF67E0"/>
    <w:rsid w:val="00BF71B7"/>
    <w:rsid w:val="00BF7608"/>
    <w:rsid w:val="00BF7E9D"/>
    <w:rsid w:val="00BF7F1C"/>
    <w:rsid w:val="00C000B7"/>
    <w:rsid w:val="00C0085C"/>
    <w:rsid w:val="00C00880"/>
    <w:rsid w:val="00C00C29"/>
    <w:rsid w:val="00C01013"/>
    <w:rsid w:val="00C012EC"/>
    <w:rsid w:val="00C01C36"/>
    <w:rsid w:val="00C01F83"/>
    <w:rsid w:val="00C02139"/>
    <w:rsid w:val="00C0241B"/>
    <w:rsid w:val="00C0243F"/>
    <w:rsid w:val="00C02520"/>
    <w:rsid w:val="00C0261A"/>
    <w:rsid w:val="00C026BD"/>
    <w:rsid w:val="00C03000"/>
    <w:rsid w:val="00C04415"/>
    <w:rsid w:val="00C05011"/>
    <w:rsid w:val="00C0575B"/>
    <w:rsid w:val="00C059C2"/>
    <w:rsid w:val="00C05B51"/>
    <w:rsid w:val="00C05C1B"/>
    <w:rsid w:val="00C05FA2"/>
    <w:rsid w:val="00C060C6"/>
    <w:rsid w:val="00C07274"/>
    <w:rsid w:val="00C074B1"/>
    <w:rsid w:val="00C07687"/>
    <w:rsid w:val="00C07808"/>
    <w:rsid w:val="00C07987"/>
    <w:rsid w:val="00C07BE3"/>
    <w:rsid w:val="00C07ECC"/>
    <w:rsid w:val="00C10075"/>
    <w:rsid w:val="00C1069F"/>
    <w:rsid w:val="00C10950"/>
    <w:rsid w:val="00C10B9A"/>
    <w:rsid w:val="00C10DC9"/>
    <w:rsid w:val="00C1165E"/>
    <w:rsid w:val="00C11D59"/>
    <w:rsid w:val="00C11F18"/>
    <w:rsid w:val="00C12151"/>
    <w:rsid w:val="00C1223F"/>
    <w:rsid w:val="00C126D6"/>
    <w:rsid w:val="00C12D28"/>
    <w:rsid w:val="00C139C7"/>
    <w:rsid w:val="00C139E5"/>
    <w:rsid w:val="00C13A30"/>
    <w:rsid w:val="00C13A39"/>
    <w:rsid w:val="00C13B8C"/>
    <w:rsid w:val="00C151E2"/>
    <w:rsid w:val="00C155D4"/>
    <w:rsid w:val="00C15BA8"/>
    <w:rsid w:val="00C16038"/>
    <w:rsid w:val="00C163C6"/>
    <w:rsid w:val="00C1640A"/>
    <w:rsid w:val="00C164F0"/>
    <w:rsid w:val="00C1671D"/>
    <w:rsid w:val="00C16B6E"/>
    <w:rsid w:val="00C16D45"/>
    <w:rsid w:val="00C16F4B"/>
    <w:rsid w:val="00C17591"/>
    <w:rsid w:val="00C177BF"/>
    <w:rsid w:val="00C20086"/>
    <w:rsid w:val="00C20240"/>
    <w:rsid w:val="00C20941"/>
    <w:rsid w:val="00C20957"/>
    <w:rsid w:val="00C20D41"/>
    <w:rsid w:val="00C20ED4"/>
    <w:rsid w:val="00C21508"/>
    <w:rsid w:val="00C2182F"/>
    <w:rsid w:val="00C21A09"/>
    <w:rsid w:val="00C21CFE"/>
    <w:rsid w:val="00C22350"/>
    <w:rsid w:val="00C22802"/>
    <w:rsid w:val="00C229CD"/>
    <w:rsid w:val="00C22BD3"/>
    <w:rsid w:val="00C22D3F"/>
    <w:rsid w:val="00C22EE6"/>
    <w:rsid w:val="00C230C9"/>
    <w:rsid w:val="00C23552"/>
    <w:rsid w:val="00C2382A"/>
    <w:rsid w:val="00C23DBD"/>
    <w:rsid w:val="00C240FA"/>
    <w:rsid w:val="00C24331"/>
    <w:rsid w:val="00C24991"/>
    <w:rsid w:val="00C24CC2"/>
    <w:rsid w:val="00C255B9"/>
    <w:rsid w:val="00C25AA6"/>
    <w:rsid w:val="00C2616E"/>
    <w:rsid w:val="00C268CB"/>
    <w:rsid w:val="00C26CDF"/>
    <w:rsid w:val="00C274AC"/>
    <w:rsid w:val="00C27A6D"/>
    <w:rsid w:val="00C27CAD"/>
    <w:rsid w:val="00C304F1"/>
    <w:rsid w:val="00C3070F"/>
    <w:rsid w:val="00C32273"/>
    <w:rsid w:val="00C323C3"/>
    <w:rsid w:val="00C324CF"/>
    <w:rsid w:val="00C3289F"/>
    <w:rsid w:val="00C328E5"/>
    <w:rsid w:val="00C32AA6"/>
    <w:rsid w:val="00C32DAE"/>
    <w:rsid w:val="00C32F72"/>
    <w:rsid w:val="00C33361"/>
    <w:rsid w:val="00C333DF"/>
    <w:rsid w:val="00C33869"/>
    <w:rsid w:val="00C339FE"/>
    <w:rsid w:val="00C33A59"/>
    <w:rsid w:val="00C33CC5"/>
    <w:rsid w:val="00C33F4B"/>
    <w:rsid w:val="00C34968"/>
    <w:rsid w:val="00C350B9"/>
    <w:rsid w:val="00C354B7"/>
    <w:rsid w:val="00C35B16"/>
    <w:rsid w:val="00C35C6D"/>
    <w:rsid w:val="00C35FA3"/>
    <w:rsid w:val="00C36065"/>
    <w:rsid w:val="00C365A5"/>
    <w:rsid w:val="00C366B3"/>
    <w:rsid w:val="00C366CC"/>
    <w:rsid w:val="00C36B35"/>
    <w:rsid w:val="00C36F87"/>
    <w:rsid w:val="00C370A5"/>
    <w:rsid w:val="00C37BB2"/>
    <w:rsid w:val="00C37D61"/>
    <w:rsid w:val="00C37ECD"/>
    <w:rsid w:val="00C4071E"/>
    <w:rsid w:val="00C410E7"/>
    <w:rsid w:val="00C41379"/>
    <w:rsid w:val="00C41911"/>
    <w:rsid w:val="00C41AF0"/>
    <w:rsid w:val="00C41D70"/>
    <w:rsid w:val="00C42020"/>
    <w:rsid w:val="00C422D5"/>
    <w:rsid w:val="00C43044"/>
    <w:rsid w:val="00C43AD9"/>
    <w:rsid w:val="00C441B4"/>
    <w:rsid w:val="00C44AEC"/>
    <w:rsid w:val="00C44C4A"/>
    <w:rsid w:val="00C45990"/>
    <w:rsid w:val="00C46058"/>
    <w:rsid w:val="00C468F1"/>
    <w:rsid w:val="00C469F2"/>
    <w:rsid w:val="00C46D53"/>
    <w:rsid w:val="00C46DA5"/>
    <w:rsid w:val="00C46EC8"/>
    <w:rsid w:val="00C475EB"/>
    <w:rsid w:val="00C500E8"/>
    <w:rsid w:val="00C50D76"/>
    <w:rsid w:val="00C50DFC"/>
    <w:rsid w:val="00C50FFF"/>
    <w:rsid w:val="00C5186E"/>
    <w:rsid w:val="00C51B2D"/>
    <w:rsid w:val="00C51F6E"/>
    <w:rsid w:val="00C51FBF"/>
    <w:rsid w:val="00C52A21"/>
    <w:rsid w:val="00C52B0B"/>
    <w:rsid w:val="00C52D1C"/>
    <w:rsid w:val="00C52F78"/>
    <w:rsid w:val="00C533C5"/>
    <w:rsid w:val="00C53D0C"/>
    <w:rsid w:val="00C540F0"/>
    <w:rsid w:val="00C544F6"/>
    <w:rsid w:val="00C54619"/>
    <w:rsid w:val="00C5494E"/>
    <w:rsid w:val="00C54A94"/>
    <w:rsid w:val="00C54C23"/>
    <w:rsid w:val="00C54C8F"/>
    <w:rsid w:val="00C54D0D"/>
    <w:rsid w:val="00C54EF7"/>
    <w:rsid w:val="00C54F7B"/>
    <w:rsid w:val="00C5519F"/>
    <w:rsid w:val="00C55597"/>
    <w:rsid w:val="00C55791"/>
    <w:rsid w:val="00C55881"/>
    <w:rsid w:val="00C559FB"/>
    <w:rsid w:val="00C55AD9"/>
    <w:rsid w:val="00C56310"/>
    <w:rsid w:val="00C564E2"/>
    <w:rsid w:val="00C56F03"/>
    <w:rsid w:val="00C57982"/>
    <w:rsid w:val="00C57F5C"/>
    <w:rsid w:val="00C60062"/>
    <w:rsid w:val="00C60834"/>
    <w:rsid w:val="00C60B0E"/>
    <w:rsid w:val="00C60D7A"/>
    <w:rsid w:val="00C60DFF"/>
    <w:rsid w:val="00C61B0C"/>
    <w:rsid w:val="00C61F0E"/>
    <w:rsid w:val="00C61F24"/>
    <w:rsid w:val="00C6224E"/>
    <w:rsid w:val="00C624DC"/>
    <w:rsid w:val="00C62A4A"/>
    <w:rsid w:val="00C63195"/>
    <w:rsid w:val="00C63679"/>
    <w:rsid w:val="00C63869"/>
    <w:rsid w:val="00C63A13"/>
    <w:rsid w:val="00C644B2"/>
    <w:rsid w:val="00C64CDD"/>
    <w:rsid w:val="00C64E0B"/>
    <w:rsid w:val="00C6544D"/>
    <w:rsid w:val="00C65503"/>
    <w:rsid w:val="00C656DE"/>
    <w:rsid w:val="00C658FF"/>
    <w:rsid w:val="00C65BD5"/>
    <w:rsid w:val="00C661E9"/>
    <w:rsid w:val="00C662AD"/>
    <w:rsid w:val="00C665F2"/>
    <w:rsid w:val="00C668E9"/>
    <w:rsid w:val="00C66B9D"/>
    <w:rsid w:val="00C67104"/>
    <w:rsid w:val="00C673F2"/>
    <w:rsid w:val="00C6773F"/>
    <w:rsid w:val="00C67C0C"/>
    <w:rsid w:val="00C67D22"/>
    <w:rsid w:val="00C70168"/>
    <w:rsid w:val="00C70202"/>
    <w:rsid w:val="00C704F2"/>
    <w:rsid w:val="00C7050E"/>
    <w:rsid w:val="00C70580"/>
    <w:rsid w:val="00C709FF"/>
    <w:rsid w:val="00C70A58"/>
    <w:rsid w:val="00C70AF5"/>
    <w:rsid w:val="00C70BE9"/>
    <w:rsid w:val="00C70F83"/>
    <w:rsid w:val="00C71065"/>
    <w:rsid w:val="00C71403"/>
    <w:rsid w:val="00C715CC"/>
    <w:rsid w:val="00C71714"/>
    <w:rsid w:val="00C71978"/>
    <w:rsid w:val="00C71A63"/>
    <w:rsid w:val="00C71B77"/>
    <w:rsid w:val="00C71CC0"/>
    <w:rsid w:val="00C71EA7"/>
    <w:rsid w:val="00C721E2"/>
    <w:rsid w:val="00C729E7"/>
    <w:rsid w:val="00C72AFF"/>
    <w:rsid w:val="00C72E6F"/>
    <w:rsid w:val="00C72F3A"/>
    <w:rsid w:val="00C73009"/>
    <w:rsid w:val="00C734FB"/>
    <w:rsid w:val="00C73583"/>
    <w:rsid w:val="00C73BF7"/>
    <w:rsid w:val="00C73E1E"/>
    <w:rsid w:val="00C742B1"/>
    <w:rsid w:val="00C742B5"/>
    <w:rsid w:val="00C74358"/>
    <w:rsid w:val="00C746AF"/>
    <w:rsid w:val="00C74E58"/>
    <w:rsid w:val="00C75276"/>
    <w:rsid w:val="00C7539E"/>
    <w:rsid w:val="00C7555A"/>
    <w:rsid w:val="00C7597D"/>
    <w:rsid w:val="00C75B2D"/>
    <w:rsid w:val="00C76855"/>
    <w:rsid w:val="00C7686E"/>
    <w:rsid w:val="00C76EF8"/>
    <w:rsid w:val="00C76F4A"/>
    <w:rsid w:val="00C770CA"/>
    <w:rsid w:val="00C7732C"/>
    <w:rsid w:val="00C77B94"/>
    <w:rsid w:val="00C80AF9"/>
    <w:rsid w:val="00C815B3"/>
    <w:rsid w:val="00C81A47"/>
    <w:rsid w:val="00C81A65"/>
    <w:rsid w:val="00C81B21"/>
    <w:rsid w:val="00C82906"/>
    <w:rsid w:val="00C82A43"/>
    <w:rsid w:val="00C8330E"/>
    <w:rsid w:val="00C833C7"/>
    <w:rsid w:val="00C83402"/>
    <w:rsid w:val="00C83DE8"/>
    <w:rsid w:val="00C83DF3"/>
    <w:rsid w:val="00C8441A"/>
    <w:rsid w:val="00C8453E"/>
    <w:rsid w:val="00C8469D"/>
    <w:rsid w:val="00C84A5D"/>
    <w:rsid w:val="00C853A3"/>
    <w:rsid w:val="00C853CD"/>
    <w:rsid w:val="00C85941"/>
    <w:rsid w:val="00C85BBF"/>
    <w:rsid w:val="00C85C50"/>
    <w:rsid w:val="00C86261"/>
    <w:rsid w:val="00C86A03"/>
    <w:rsid w:val="00C86E4A"/>
    <w:rsid w:val="00C876AF"/>
    <w:rsid w:val="00C879CC"/>
    <w:rsid w:val="00C901C6"/>
    <w:rsid w:val="00C90514"/>
    <w:rsid w:val="00C9082A"/>
    <w:rsid w:val="00C909DE"/>
    <w:rsid w:val="00C9168E"/>
    <w:rsid w:val="00C9185A"/>
    <w:rsid w:val="00C918E2"/>
    <w:rsid w:val="00C91FDB"/>
    <w:rsid w:val="00C927B2"/>
    <w:rsid w:val="00C92EA2"/>
    <w:rsid w:val="00C92F78"/>
    <w:rsid w:val="00C9302D"/>
    <w:rsid w:val="00C9305C"/>
    <w:rsid w:val="00C93C8B"/>
    <w:rsid w:val="00C945B7"/>
    <w:rsid w:val="00C94A0A"/>
    <w:rsid w:val="00C95317"/>
    <w:rsid w:val="00C9534C"/>
    <w:rsid w:val="00C9586A"/>
    <w:rsid w:val="00C964F3"/>
    <w:rsid w:val="00C96A81"/>
    <w:rsid w:val="00C96C1F"/>
    <w:rsid w:val="00C96E44"/>
    <w:rsid w:val="00C97910"/>
    <w:rsid w:val="00C97ECE"/>
    <w:rsid w:val="00CA0228"/>
    <w:rsid w:val="00CA0617"/>
    <w:rsid w:val="00CA06F9"/>
    <w:rsid w:val="00CA07B5"/>
    <w:rsid w:val="00CA0B46"/>
    <w:rsid w:val="00CA0E44"/>
    <w:rsid w:val="00CA1233"/>
    <w:rsid w:val="00CA14FB"/>
    <w:rsid w:val="00CA1503"/>
    <w:rsid w:val="00CA1A56"/>
    <w:rsid w:val="00CA1BFC"/>
    <w:rsid w:val="00CA20F7"/>
    <w:rsid w:val="00CA2568"/>
    <w:rsid w:val="00CA2A5C"/>
    <w:rsid w:val="00CA342B"/>
    <w:rsid w:val="00CA3D35"/>
    <w:rsid w:val="00CA48E0"/>
    <w:rsid w:val="00CA4D26"/>
    <w:rsid w:val="00CA4E65"/>
    <w:rsid w:val="00CA5583"/>
    <w:rsid w:val="00CA577C"/>
    <w:rsid w:val="00CA5E17"/>
    <w:rsid w:val="00CA5F64"/>
    <w:rsid w:val="00CA66C6"/>
    <w:rsid w:val="00CA67ED"/>
    <w:rsid w:val="00CA7350"/>
    <w:rsid w:val="00CA7DC6"/>
    <w:rsid w:val="00CB0067"/>
    <w:rsid w:val="00CB00B2"/>
    <w:rsid w:val="00CB0159"/>
    <w:rsid w:val="00CB03A2"/>
    <w:rsid w:val="00CB05A8"/>
    <w:rsid w:val="00CB06CA"/>
    <w:rsid w:val="00CB0AF4"/>
    <w:rsid w:val="00CB0C4F"/>
    <w:rsid w:val="00CB0D7C"/>
    <w:rsid w:val="00CB19AF"/>
    <w:rsid w:val="00CB1FC1"/>
    <w:rsid w:val="00CB2D14"/>
    <w:rsid w:val="00CB2DDC"/>
    <w:rsid w:val="00CB3422"/>
    <w:rsid w:val="00CB3691"/>
    <w:rsid w:val="00CB3A09"/>
    <w:rsid w:val="00CB3B1F"/>
    <w:rsid w:val="00CB469E"/>
    <w:rsid w:val="00CB49F8"/>
    <w:rsid w:val="00CB4A25"/>
    <w:rsid w:val="00CB4E82"/>
    <w:rsid w:val="00CB5292"/>
    <w:rsid w:val="00CB5576"/>
    <w:rsid w:val="00CB5D79"/>
    <w:rsid w:val="00CB5DA3"/>
    <w:rsid w:val="00CB5FC1"/>
    <w:rsid w:val="00CB6088"/>
    <w:rsid w:val="00CB69E5"/>
    <w:rsid w:val="00CB6B48"/>
    <w:rsid w:val="00CB6E0F"/>
    <w:rsid w:val="00CB72A1"/>
    <w:rsid w:val="00CB7956"/>
    <w:rsid w:val="00CB7BAC"/>
    <w:rsid w:val="00CC00B8"/>
    <w:rsid w:val="00CC0A34"/>
    <w:rsid w:val="00CC0B70"/>
    <w:rsid w:val="00CC0C8D"/>
    <w:rsid w:val="00CC172B"/>
    <w:rsid w:val="00CC1CA0"/>
    <w:rsid w:val="00CC1E96"/>
    <w:rsid w:val="00CC2024"/>
    <w:rsid w:val="00CC20D0"/>
    <w:rsid w:val="00CC21D0"/>
    <w:rsid w:val="00CC2D8D"/>
    <w:rsid w:val="00CC3090"/>
    <w:rsid w:val="00CC34F7"/>
    <w:rsid w:val="00CC380B"/>
    <w:rsid w:val="00CC397E"/>
    <w:rsid w:val="00CC3ADF"/>
    <w:rsid w:val="00CC3CDD"/>
    <w:rsid w:val="00CC4045"/>
    <w:rsid w:val="00CC4645"/>
    <w:rsid w:val="00CC475E"/>
    <w:rsid w:val="00CC4782"/>
    <w:rsid w:val="00CC4FAF"/>
    <w:rsid w:val="00CC55A6"/>
    <w:rsid w:val="00CC585B"/>
    <w:rsid w:val="00CC58A5"/>
    <w:rsid w:val="00CC5B68"/>
    <w:rsid w:val="00CC5F16"/>
    <w:rsid w:val="00CC6B2A"/>
    <w:rsid w:val="00CC6E59"/>
    <w:rsid w:val="00CC71C9"/>
    <w:rsid w:val="00CD0533"/>
    <w:rsid w:val="00CD0555"/>
    <w:rsid w:val="00CD0A4D"/>
    <w:rsid w:val="00CD1363"/>
    <w:rsid w:val="00CD1651"/>
    <w:rsid w:val="00CD18A2"/>
    <w:rsid w:val="00CD18B5"/>
    <w:rsid w:val="00CD18FE"/>
    <w:rsid w:val="00CD190E"/>
    <w:rsid w:val="00CD1B0A"/>
    <w:rsid w:val="00CD2218"/>
    <w:rsid w:val="00CD27CA"/>
    <w:rsid w:val="00CD27F2"/>
    <w:rsid w:val="00CD2B28"/>
    <w:rsid w:val="00CD2BFB"/>
    <w:rsid w:val="00CD3185"/>
    <w:rsid w:val="00CD321E"/>
    <w:rsid w:val="00CD358E"/>
    <w:rsid w:val="00CD3A27"/>
    <w:rsid w:val="00CD3D13"/>
    <w:rsid w:val="00CD3D28"/>
    <w:rsid w:val="00CD4148"/>
    <w:rsid w:val="00CD4641"/>
    <w:rsid w:val="00CD481D"/>
    <w:rsid w:val="00CD4986"/>
    <w:rsid w:val="00CD4F0D"/>
    <w:rsid w:val="00CD5325"/>
    <w:rsid w:val="00CD56B5"/>
    <w:rsid w:val="00CD5717"/>
    <w:rsid w:val="00CD577E"/>
    <w:rsid w:val="00CD57D7"/>
    <w:rsid w:val="00CD6B25"/>
    <w:rsid w:val="00CD7005"/>
    <w:rsid w:val="00CD76BF"/>
    <w:rsid w:val="00CD7D0C"/>
    <w:rsid w:val="00CE00DA"/>
    <w:rsid w:val="00CE03E6"/>
    <w:rsid w:val="00CE07D6"/>
    <w:rsid w:val="00CE0AA5"/>
    <w:rsid w:val="00CE1291"/>
    <w:rsid w:val="00CE1341"/>
    <w:rsid w:val="00CE1C23"/>
    <w:rsid w:val="00CE1CB5"/>
    <w:rsid w:val="00CE1EE1"/>
    <w:rsid w:val="00CE1EE5"/>
    <w:rsid w:val="00CE2765"/>
    <w:rsid w:val="00CE2C1D"/>
    <w:rsid w:val="00CE3288"/>
    <w:rsid w:val="00CE32FD"/>
    <w:rsid w:val="00CE335E"/>
    <w:rsid w:val="00CE3951"/>
    <w:rsid w:val="00CE3BBF"/>
    <w:rsid w:val="00CE3DF8"/>
    <w:rsid w:val="00CE424E"/>
    <w:rsid w:val="00CE4935"/>
    <w:rsid w:val="00CE4AD5"/>
    <w:rsid w:val="00CE4F7C"/>
    <w:rsid w:val="00CE54F0"/>
    <w:rsid w:val="00CE55D3"/>
    <w:rsid w:val="00CE5826"/>
    <w:rsid w:val="00CE606E"/>
    <w:rsid w:val="00CE641E"/>
    <w:rsid w:val="00CE64A3"/>
    <w:rsid w:val="00CE654C"/>
    <w:rsid w:val="00CE6A7E"/>
    <w:rsid w:val="00CE6DCE"/>
    <w:rsid w:val="00CE6F18"/>
    <w:rsid w:val="00CE71CF"/>
    <w:rsid w:val="00CE779C"/>
    <w:rsid w:val="00CE77A1"/>
    <w:rsid w:val="00CE7AEC"/>
    <w:rsid w:val="00CE7E90"/>
    <w:rsid w:val="00CE7F98"/>
    <w:rsid w:val="00CF0156"/>
    <w:rsid w:val="00CF0387"/>
    <w:rsid w:val="00CF04E3"/>
    <w:rsid w:val="00CF06F4"/>
    <w:rsid w:val="00CF0CAA"/>
    <w:rsid w:val="00CF0ED4"/>
    <w:rsid w:val="00CF12E7"/>
    <w:rsid w:val="00CF169D"/>
    <w:rsid w:val="00CF1816"/>
    <w:rsid w:val="00CF1866"/>
    <w:rsid w:val="00CF1A9B"/>
    <w:rsid w:val="00CF1C14"/>
    <w:rsid w:val="00CF24B1"/>
    <w:rsid w:val="00CF28CF"/>
    <w:rsid w:val="00CF2982"/>
    <w:rsid w:val="00CF2D00"/>
    <w:rsid w:val="00CF2E64"/>
    <w:rsid w:val="00CF3189"/>
    <w:rsid w:val="00CF350C"/>
    <w:rsid w:val="00CF3CA2"/>
    <w:rsid w:val="00CF3EA6"/>
    <w:rsid w:val="00CF4343"/>
    <w:rsid w:val="00CF4472"/>
    <w:rsid w:val="00CF4493"/>
    <w:rsid w:val="00CF4E1B"/>
    <w:rsid w:val="00CF531F"/>
    <w:rsid w:val="00CF6091"/>
    <w:rsid w:val="00CF658E"/>
    <w:rsid w:val="00CF765F"/>
    <w:rsid w:val="00CF7CC8"/>
    <w:rsid w:val="00D001ED"/>
    <w:rsid w:val="00D00363"/>
    <w:rsid w:val="00D00511"/>
    <w:rsid w:val="00D005AD"/>
    <w:rsid w:val="00D00D3C"/>
    <w:rsid w:val="00D01126"/>
    <w:rsid w:val="00D01B7F"/>
    <w:rsid w:val="00D01EEF"/>
    <w:rsid w:val="00D0242F"/>
    <w:rsid w:val="00D029AA"/>
    <w:rsid w:val="00D02CD1"/>
    <w:rsid w:val="00D02D7A"/>
    <w:rsid w:val="00D02E68"/>
    <w:rsid w:val="00D02FE4"/>
    <w:rsid w:val="00D03342"/>
    <w:rsid w:val="00D0370B"/>
    <w:rsid w:val="00D03A3D"/>
    <w:rsid w:val="00D04515"/>
    <w:rsid w:val="00D046BA"/>
    <w:rsid w:val="00D04BBE"/>
    <w:rsid w:val="00D04C9C"/>
    <w:rsid w:val="00D04CC0"/>
    <w:rsid w:val="00D04F66"/>
    <w:rsid w:val="00D051C7"/>
    <w:rsid w:val="00D056F7"/>
    <w:rsid w:val="00D05882"/>
    <w:rsid w:val="00D05898"/>
    <w:rsid w:val="00D05ADC"/>
    <w:rsid w:val="00D05B1D"/>
    <w:rsid w:val="00D05BEB"/>
    <w:rsid w:val="00D05D77"/>
    <w:rsid w:val="00D06327"/>
    <w:rsid w:val="00D063F4"/>
    <w:rsid w:val="00D06757"/>
    <w:rsid w:val="00D070D8"/>
    <w:rsid w:val="00D0766D"/>
    <w:rsid w:val="00D07701"/>
    <w:rsid w:val="00D10834"/>
    <w:rsid w:val="00D108C2"/>
    <w:rsid w:val="00D10E42"/>
    <w:rsid w:val="00D11201"/>
    <w:rsid w:val="00D119D3"/>
    <w:rsid w:val="00D11DFB"/>
    <w:rsid w:val="00D124CF"/>
    <w:rsid w:val="00D1329F"/>
    <w:rsid w:val="00D1403B"/>
    <w:rsid w:val="00D14679"/>
    <w:rsid w:val="00D147D1"/>
    <w:rsid w:val="00D14A27"/>
    <w:rsid w:val="00D15C0F"/>
    <w:rsid w:val="00D15C69"/>
    <w:rsid w:val="00D16172"/>
    <w:rsid w:val="00D16670"/>
    <w:rsid w:val="00D1679A"/>
    <w:rsid w:val="00D16A9A"/>
    <w:rsid w:val="00D16B3A"/>
    <w:rsid w:val="00D16D11"/>
    <w:rsid w:val="00D16D5B"/>
    <w:rsid w:val="00D16DD2"/>
    <w:rsid w:val="00D16E89"/>
    <w:rsid w:val="00D16EA2"/>
    <w:rsid w:val="00D170A0"/>
    <w:rsid w:val="00D17D85"/>
    <w:rsid w:val="00D2058A"/>
    <w:rsid w:val="00D207F4"/>
    <w:rsid w:val="00D20AFC"/>
    <w:rsid w:val="00D20F6D"/>
    <w:rsid w:val="00D20FF0"/>
    <w:rsid w:val="00D21166"/>
    <w:rsid w:val="00D215B0"/>
    <w:rsid w:val="00D21817"/>
    <w:rsid w:val="00D21D91"/>
    <w:rsid w:val="00D21E3A"/>
    <w:rsid w:val="00D220D2"/>
    <w:rsid w:val="00D22117"/>
    <w:rsid w:val="00D22C6E"/>
    <w:rsid w:val="00D22E4E"/>
    <w:rsid w:val="00D2301A"/>
    <w:rsid w:val="00D2317F"/>
    <w:rsid w:val="00D234A6"/>
    <w:rsid w:val="00D23D46"/>
    <w:rsid w:val="00D2455D"/>
    <w:rsid w:val="00D24D4C"/>
    <w:rsid w:val="00D26015"/>
    <w:rsid w:val="00D263FE"/>
    <w:rsid w:val="00D2646E"/>
    <w:rsid w:val="00D2692D"/>
    <w:rsid w:val="00D26AB0"/>
    <w:rsid w:val="00D26B40"/>
    <w:rsid w:val="00D26EA9"/>
    <w:rsid w:val="00D26FB6"/>
    <w:rsid w:val="00D276AE"/>
    <w:rsid w:val="00D27975"/>
    <w:rsid w:val="00D279AB"/>
    <w:rsid w:val="00D30B94"/>
    <w:rsid w:val="00D31154"/>
    <w:rsid w:val="00D31253"/>
    <w:rsid w:val="00D319B6"/>
    <w:rsid w:val="00D31A00"/>
    <w:rsid w:val="00D31DF9"/>
    <w:rsid w:val="00D31F14"/>
    <w:rsid w:val="00D32045"/>
    <w:rsid w:val="00D3205A"/>
    <w:rsid w:val="00D32416"/>
    <w:rsid w:val="00D327C7"/>
    <w:rsid w:val="00D32BB0"/>
    <w:rsid w:val="00D32F31"/>
    <w:rsid w:val="00D33184"/>
    <w:rsid w:val="00D33423"/>
    <w:rsid w:val="00D33C13"/>
    <w:rsid w:val="00D33E0E"/>
    <w:rsid w:val="00D341E3"/>
    <w:rsid w:val="00D3435A"/>
    <w:rsid w:val="00D34484"/>
    <w:rsid w:val="00D34558"/>
    <w:rsid w:val="00D34BB5"/>
    <w:rsid w:val="00D34E23"/>
    <w:rsid w:val="00D35A38"/>
    <w:rsid w:val="00D35FD6"/>
    <w:rsid w:val="00D3609B"/>
    <w:rsid w:val="00D36132"/>
    <w:rsid w:val="00D371E1"/>
    <w:rsid w:val="00D3749A"/>
    <w:rsid w:val="00D37DAD"/>
    <w:rsid w:val="00D4063E"/>
    <w:rsid w:val="00D407FF"/>
    <w:rsid w:val="00D40AAD"/>
    <w:rsid w:val="00D4109F"/>
    <w:rsid w:val="00D411BB"/>
    <w:rsid w:val="00D414C4"/>
    <w:rsid w:val="00D4163B"/>
    <w:rsid w:val="00D41CD5"/>
    <w:rsid w:val="00D421E4"/>
    <w:rsid w:val="00D422BC"/>
    <w:rsid w:val="00D4259B"/>
    <w:rsid w:val="00D42AE6"/>
    <w:rsid w:val="00D42C64"/>
    <w:rsid w:val="00D4302E"/>
    <w:rsid w:val="00D43051"/>
    <w:rsid w:val="00D434F4"/>
    <w:rsid w:val="00D4467F"/>
    <w:rsid w:val="00D44A94"/>
    <w:rsid w:val="00D44F5C"/>
    <w:rsid w:val="00D453D8"/>
    <w:rsid w:val="00D45792"/>
    <w:rsid w:val="00D45A97"/>
    <w:rsid w:val="00D45FBA"/>
    <w:rsid w:val="00D4667E"/>
    <w:rsid w:val="00D4677F"/>
    <w:rsid w:val="00D46BF0"/>
    <w:rsid w:val="00D473B5"/>
    <w:rsid w:val="00D47917"/>
    <w:rsid w:val="00D47C42"/>
    <w:rsid w:val="00D505E7"/>
    <w:rsid w:val="00D50E39"/>
    <w:rsid w:val="00D512D3"/>
    <w:rsid w:val="00D5158A"/>
    <w:rsid w:val="00D5180C"/>
    <w:rsid w:val="00D51C05"/>
    <w:rsid w:val="00D51F88"/>
    <w:rsid w:val="00D52638"/>
    <w:rsid w:val="00D5293A"/>
    <w:rsid w:val="00D52CF0"/>
    <w:rsid w:val="00D531DE"/>
    <w:rsid w:val="00D53318"/>
    <w:rsid w:val="00D53454"/>
    <w:rsid w:val="00D53C86"/>
    <w:rsid w:val="00D54371"/>
    <w:rsid w:val="00D54BF9"/>
    <w:rsid w:val="00D54C8D"/>
    <w:rsid w:val="00D55082"/>
    <w:rsid w:val="00D55277"/>
    <w:rsid w:val="00D55817"/>
    <w:rsid w:val="00D55C71"/>
    <w:rsid w:val="00D55CB7"/>
    <w:rsid w:val="00D55E58"/>
    <w:rsid w:val="00D56518"/>
    <w:rsid w:val="00D56BE9"/>
    <w:rsid w:val="00D56E1C"/>
    <w:rsid w:val="00D5719E"/>
    <w:rsid w:val="00D571AA"/>
    <w:rsid w:val="00D571E4"/>
    <w:rsid w:val="00D574CA"/>
    <w:rsid w:val="00D603C4"/>
    <w:rsid w:val="00D60C7A"/>
    <w:rsid w:val="00D61431"/>
    <w:rsid w:val="00D616CB"/>
    <w:rsid w:val="00D61738"/>
    <w:rsid w:val="00D6180D"/>
    <w:rsid w:val="00D62CCB"/>
    <w:rsid w:val="00D62EE7"/>
    <w:rsid w:val="00D6337A"/>
    <w:rsid w:val="00D63A53"/>
    <w:rsid w:val="00D63C38"/>
    <w:rsid w:val="00D63D7B"/>
    <w:rsid w:val="00D63F5E"/>
    <w:rsid w:val="00D6441E"/>
    <w:rsid w:val="00D64A2A"/>
    <w:rsid w:val="00D64CD4"/>
    <w:rsid w:val="00D64DCB"/>
    <w:rsid w:val="00D65802"/>
    <w:rsid w:val="00D65B7F"/>
    <w:rsid w:val="00D67588"/>
    <w:rsid w:val="00D678F1"/>
    <w:rsid w:val="00D679A0"/>
    <w:rsid w:val="00D70071"/>
    <w:rsid w:val="00D7059F"/>
    <w:rsid w:val="00D70C1D"/>
    <w:rsid w:val="00D713FE"/>
    <w:rsid w:val="00D7159C"/>
    <w:rsid w:val="00D7169D"/>
    <w:rsid w:val="00D71A01"/>
    <w:rsid w:val="00D726F1"/>
    <w:rsid w:val="00D72A22"/>
    <w:rsid w:val="00D72E22"/>
    <w:rsid w:val="00D7301A"/>
    <w:rsid w:val="00D7332A"/>
    <w:rsid w:val="00D73920"/>
    <w:rsid w:val="00D74722"/>
    <w:rsid w:val="00D748D0"/>
    <w:rsid w:val="00D74983"/>
    <w:rsid w:val="00D74B5E"/>
    <w:rsid w:val="00D74FC8"/>
    <w:rsid w:val="00D751E0"/>
    <w:rsid w:val="00D75352"/>
    <w:rsid w:val="00D755AA"/>
    <w:rsid w:val="00D7595D"/>
    <w:rsid w:val="00D75BF7"/>
    <w:rsid w:val="00D76CB3"/>
    <w:rsid w:val="00D77684"/>
    <w:rsid w:val="00D8010C"/>
    <w:rsid w:val="00D80B9D"/>
    <w:rsid w:val="00D80DD4"/>
    <w:rsid w:val="00D8111C"/>
    <w:rsid w:val="00D8170F"/>
    <w:rsid w:val="00D81780"/>
    <w:rsid w:val="00D81911"/>
    <w:rsid w:val="00D82037"/>
    <w:rsid w:val="00D82477"/>
    <w:rsid w:val="00D82D39"/>
    <w:rsid w:val="00D83A17"/>
    <w:rsid w:val="00D83AE2"/>
    <w:rsid w:val="00D83BA7"/>
    <w:rsid w:val="00D83E23"/>
    <w:rsid w:val="00D848B2"/>
    <w:rsid w:val="00D84F54"/>
    <w:rsid w:val="00D850FE"/>
    <w:rsid w:val="00D85F32"/>
    <w:rsid w:val="00D86485"/>
    <w:rsid w:val="00D866B3"/>
    <w:rsid w:val="00D86807"/>
    <w:rsid w:val="00D86C70"/>
    <w:rsid w:val="00D86E59"/>
    <w:rsid w:val="00D86E7F"/>
    <w:rsid w:val="00D8757C"/>
    <w:rsid w:val="00D876B8"/>
    <w:rsid w:val="00D87BCD"/>
    <w:rsid w:val="00D87DC0"/>
    <w:rsid w:val="00D904A6"/>
    <w:rsid w:val="00D9063A"/>
    <w:rsid w:val="00D9099E"/>
    <w:rsid w:val="00D90AB2"/>
    <w:rsid w:val="00D9106A"/>
    <w:rsid w:val="00D914C4"/>
    <w:rsid w:val="00D91A5D"/>
    <w:rsid w:val="00D91EC9"/>
    <w:rsid w:val="00D9200E"/>
    <w:rsid w:val="00D9237F"/>
    <w:rsid w:val="00D92ADB"/>
    <w:rsid w:val="00D935DC"/>
    <w:rsid w:val="00D9376F"/>
    <w:rsid w:val="00D93B60"/>
    <w:rsid w:val="00D945A0"/>
    <w:rsid w:val="00D94E7B"/>
    <w:rsid w:val="00D95E6B"/>
    <w:rsid w:val="00D96EE0"/>
    <w:rsid w:val="00D972CB"/>
    <w:rsid w:val="00D978D0"/>
    <w:rsid w:val="00DA0740"/>
    <w:rsid w:val="00DA0E79"/>
    <w:rsid w:val="00DA1790"/>
    <w:rsid w:val="00DA18E7"/>
    <w:rsid w:val="00DA201A"/>
    <w:rsid w:val="00DA2069"/>
    <w:rsid w:val="00DA2373"/>
    <w:rsid w:val="00DA251E"/>
    <w:rsid w:val="00DA27F9"/>
    <w:rsid w:val="00DA2B53"/>
    <w:rsid w:val="00DA2DFD"/>
    <w:rsid w:val="00DA3745"/>
    <w:rsid w:val="00DA3AF1"/>
    <w:rsid w:val="00DA3E9C"/>
    <w:rsid w:val="00DA434B"/>
    <w:rsid w:val="00DA4432"/>
    <w:rsid w:val="00DA4A5F"/>
    <w:rsid w:val="00DA5043"/>
    <w:rsid w:val="00DA538F"/>
    <w:rsid w:val="00DA5701"/>
    <w:rsid w:val="00DA5ABF"/>
    <w:rsid w:val="00DA5D5D"/>
    <w:rsid w:val="00DA66CC"/>
    <w:rsid w:val="00DA79FD"/>
    <w:rsid w:val="00DA7E23"/>
    <w:rsid w:val="00DA7F50"/>
    <w:rsid w:val="00DB1170"/>
    <w:rsid w:val="00DB135C"/>
    <w:rsid w:val="00DB1BA0"/>
    <w:rsid w:val="00DB24AC"/>
    <w:rsid w:val="00DB29FC"/>
    <w:rsid w:val="00DB30B7"/>
    <w:rsid w:val="00DB3269"/>
    <w:rsid w:val="00DB378F"/>
    <w:rsid w:val="00DB37A9"/>
    <w:rsid w:val="00DB38E3"/>
    <w:rsid w:val="00DB39EB"/>
    <w:rsid w:val="00DB3C09"/>
    <w:rsid w:val="00DB40B3"/>
    <w:rsid w:val="00DB443B"/>
    <w:rsid w:val="00DB4BB9"/>
    <w:rsid w:val="00DB50E8"/>
    <w:rsid w:val="00DB5204"/>
    <w:rsid w:val="00DB539A"/>
    <w:rsid w:val="00DB546C"/>
    <w:rsid w:val="00DB56FB"/>
    <w:rsid w:val="00DB5932"/>
    <w:rsid w:val="00DB5AB8"/>
    <w:rsid w:val="00DB5C01"/>
    <w:rsid w:val="00DB5C08"/>
    <w:rsid w:val="00DB5D2C"/>
    <w:rsid w:val="00DB614F"/>
    <w:rsid w:val="00DB65C5"/>
    <w:rsid w:val="00DB6A50"/>
    <w:rsid w:val="00DB6A82"/>
    <w:rsid w:val="00DB7414"/>
    <w:rsid w:val="00DB74D6"/>
    <w:rsid w:val="00DB75E0"/>
    <w:rsid w:val="00DB7E7A"/>
    <w:rsid w:val="00DC0CFB"/>
    <w:rsid w:val="00DC0FC3"/>
    <w:rsid w:val="00DC1E30"/>
    <w:rsid w:val="00DC25AB"/>
    <w:rsid w:val="00DC2AF7"/>
    <w:rsid w:val="00DC2C94"/>
    <w:rsid w:val="00DC2D38"/>
    <w:rsid w:val="00DC3723"/>
    <w:rsid w:val="00DC49BA"/>
    <w:rsid w:val="00DC49FF"/>
    <w:rsid w:val="00DC4D02"/>
    <w:rsid w:val="00DC4F46"/>
    <w:rsid w:val="00DC541E"/>
    <w:rsid w:val="00DC56EA"/>
    <w:rsid w:val="00DC57D3"/>
    <w:rsid w:val="00DC5804"/>
    <w:rsid w:val="00DC5841"/>
    <w:rsid w:val="00DC5ADF"/>
    <w:rsid w:val="00DC67FC"/>
    <w:rsid w:val="00DC76DA"/>
    <w:rsid w:val="00DC7F98"/>
    <w:rsid w:val="00DD0B45"/>
    <w:rsid w:val="00DD0D1C"/>
    <w:rsid w:val="00DD1147"/>
    <w:rsid w:val="00DD12E7"/>
    <w:rsid w:val="00DD1C8F"/>
    <w:rsid w:val="00DD24F4"/>
    <w:rsid w:val="00DD2A47"/>
    <w:rsid w:val="00DD2F95"/>
    <w:rsid w:val="00DD3D69"/>
    <w:rsid w:val="00DD3DE5"/>
    <w:rsid w:val="00DD43D5"/>
    <w:rsid w:val="00DD470E"/>
    <w:rsid w:val="00DD4D58"/>
    <w:rsid w:val="00DD590B"/>
    <w:rsid w:val="00DD5DD0"/>
    <w:rsid w:val="00DD5E64"/>
    <w:rsid w:val="00DD5FBD"/>
    <w:rsid w:val="00DD6427"/>
    <w:rsid w:val="00DD7083"/>
    <w:rsid w:val="00DD76D7"/>
    <w:rsid w:val="00DD7761"/>
    <w:rsid w:val="00DD7F62"/>
    <w:rsid w:val="00DE0316"/>
    <w:rsid w:val="00DE0585"/>
    <w:rsid w:val="00DE0A80"/>
    <w:rsid w:val="00DE0C52"/>
    <w:rsid w:val="00DE0D01"/>
    <w:rsid w:val="00DE0D8F"/>
    <w:rsid w:val="00DE167C"/>
    <w:rsid w:val="00DE1BD8"/>
    <w:rsid w:val="00DE2335"/>
    <w:rsid w:val="00DE2843"/>
    <w:rsid w:val="00DE2C94"/>
    <w:rsid w:val="00DE2CBC"/>
    <w:rsid w:val="00DE2CC3"/>
    <w:rsid w:val="00DE389F"/>
    <w:rsid w:val="00DE3DDF"/>
    <w:rsid w:val="00DE431C"/>
    <w:rsid w:val="00DE4378"/>
    <w:rsid w:val="00DE444D"/>
    <w:rsid w:val="00DE4BA2"/>
    <w:rsid w:val="00DE531F"/>
    <w:rsid w:val="00DE553B"/>
    <w:rsid w:val="00DE55F3"/>
    <w:rsid w:val="00DE5EE2"/>
    <w:rsid w:val="00DE630B"/>
    <w:rsid w:val="00DE683E"/>
    <w:rsid w:val="00DE6E84"/>
    <w:rsid w:val="00DE7FF8"/>
    <w:rsid w:val="00DF00DF"/>
    <w:rsid w:val="00DF0529"/>
    <w:rsid w:val="00DF0667"/>
    <w:rsid w:val="00DF0963"/>
    <w:rsid w:val="00DF0FA1"/>
    <w:rsid w:val="00DF1600"/>
    <w:rsid w:val="00DF1CB0"/>
    <w:rsid w:val="00DF1CE5"/>
    <w:rsid w:val="00DF24A0"/>
    <w:rsid w:val="00DF2686"/>
    <w:rsid w:val="00DF26E0"/>
    <w:rsid w:val="00DF2894"/>
    <w:rsid w:val="00DF2B24"/>
    <w:rsid w:val="00DF2BD3"/>
    <w:rsid w:val="00DF2FD3"/>
    <w:rsid w:val="00DF30CD"/>
    <w:rsid w:val="00DF3431"/>
    <w:rsid w:val="00DF3B0B"/>
    <w:rsid w:val="00DF3D06"/>
    <w:rsid w:val="00DF41B2"/>
    <w:rsid w:val="00DF447A"/>
    <w:rsid w:val="00DF486D"/>
    <w:rsid w:val="00DF5102"/>
    <w:rsid w:val="00DF5A5F"/>
    <w:rsid w:val="00DF6058"/>
    <w:rsid w:val="00DF6415"/>
    <w:rsid w:val="00DF67FE"/>
    <w:rsid w:val="00DF7572"/>
    <w:rsid w:val="00DF7C3D"/>
    <w:rsid w:val="00DF7FF1"/>
    <w:rsid w:val="00E00445"/>
    <w:rsid w:val="00E0049B"/>
    <w:rsid w:val="00E004E7"/>
    <w:rsid w:val="00E00BEC"/>
    <w:rsid w:val="00E00DFF"/>
    <w:rsid w:val="00E00E01"/>
    <w:rsid w:val="00E011C3"/>
    <w:rsid w:val="00E018B2"/>
    <w:rsid w:val="00E021BB"/>
    <w:rsid w:val="00E02543"/>
    <w:rsid w:val="00E027DE"/>
    <w:rsid w:val="00E02801"/>
    <w:rsid w:val="00E02C45"/>
    <w:rsid w:val="00E02F88"/>
    <w:rsid w:val="00E0325C"/>
    <w:rsid w:val="00E034E6"/>
    <w:rsid w:val="00E03B9F"/>
    <w:rsid w:val="00E03F81"/>
    <w:rsid w:val="00E04226"/>
    <w:rsid w:val="00E04454"/>
    <w:rsid w:val="00E0483B"/>
    <w:rsid w:val="00E04BAC"/>
    <w:rsid w:val="00E04E41"/>
    <w:rsid w:val="00E0532E"/>
    <w:rsid w:val="00E0553B"/>
    <w:rsid w:val="00E05684"/>
    <w:rsid w:val="00E05EE3"/>
    <w:rsid w:val="00E05FD9"/>
    <w:rsid w:val="00E066DA"/>
    <w:rsid w:val="00E06846"/>
    <w:rsid w:val="00E06BE4"/>
    <w:rsid w:val="00E06C7C"/>
    <w:rsid w:val="00E06CB0"/>
    <w:rsid w:val="00E0794E"/>
    <w:rsid w:val="00E07A1C"/>
    <w:rsid w:val="00E07AA0"/>
    <w:rsid w:val="00E07D8E"/>
    <w:rsid w:val="00E07EB8"/>
    <w:rsid w:val="00E1020D"/>
    <w:rsid w:val="00E102C2"/>
    <w:rsid w:val="00E103F0"/>
    <w:rsid w:val="00E10AB4"/>
    <w:rsid w:val="00E10ADB"/>
    <w:rsid w:val="00E10D1B"/>
    <w:rsid w:val="00E10E39"/>
    <w:rsid w:val="00E113D1"/>
    <w:rsid w:val="00E118C5"/>
    <w:rsid w:val="00E1253A"/>
    <w:rsid w:val="00E12D8F"/>
    <w:rsid w:val="00E12F96"/>
    <w:rsid w:val="00E13CDE"/>
    <w:rsid w:val="00E14473"/>
    <w:rsid w:val="00E14686"/>
    <w:rsid w:val="00E148EB"/>
    <w:rsid w:val="00E14A94"/>
    <w:rsid w:val="00E14A9D"/>
    <w:rsid w:val="00E14E45"/>
    <w:rsid w:val="00E158C3"/>
    <w:rsid w:val="00E15A3F"/>
    <w:rsid w:val="00E16248"/>
    <w:rsid w:val="00E16273"/>
    <w:rsid w:val="00E16459"/>
    <w:rsid w:val="00E1686D"/>
    <w:rsid w:val="00E16CA7"/>
    <w:rsid w:val="00E171DE"/>
    <w:rsid w:val="00E17977"/>
    <w:rsid w:val="00E2011E"/>
    <w:rsid w:val="00E20EC8"/>
    <w:rsid w:val="00E214AB"/>
    <w:rsid w:val="00E21BCD"/>
    <w:rsid w:val="00E21D49"/>
    <w:rsid w:val="00E2204E"/>
    <w:rsid w:val="00E22E17"/>
    <w:rsid w:val="00E22F36"/>
    <w:rsid w:val="00E232A6"/>
    <w:rsid w:val="00E235AF"/>
    <w:rsid w:val="00E23CCD"/>
    <w:rsid w:val="00E2403B"/>
    <w:rsid w:val="00E24886"/>
    <w:rsid w:val="00E257E0"/>
    <w:rsid w:val="00E25C61"/>
    <w:rsid w:val="00E260D0"/>
    <w:rsid w:val="00E27066"/>
    <w:rsid w:val="00E272E2"/>
    <w:rsid w:val="00E2767F"/>
    <w:rsid w:val="00E276BB"/>
    <w:rsid w:val="00E27744"/>
    <w:rsid w:val="00E27772"/>
    <w:rsid w:val="00E2799C"/>
    <w:rsid w:val="00E302B1"/>
    <w:rsid w:val="00E307EE"/>
    <w:rsid w:val="00E30BD7"/>
    <w:rsid w:val="00E31B9A"/>
    <w:rsid w:val="00E327E1"/>
    <w:rsid w:val="00E328A9"/>
    <w:rsid w:val="00E32A77"/>
    <w:rsid w:val="00E32B31"/>
    <w:rsid w:val="00E33B42"/>
    <w:rsid w:val="00E33CB1"/>
    <w:rsid w:val="00E34740"/>
    <w:rsid w:val="00E34FEE"/>
    <w:rsid w:val="00E35509"/>
    <w:rsid w:val="00E35615"/>
    <w:rsid w:val="00E35A8F"/>
    <w:rsid w:val="00E35E9E"/>
    <w:rsid w:val="00E36B8E"/>
    <w:rsid w:val="00E3769A"/>
    <w:rsid w:val="00E3780C"/>
    <w:rsid w:val="00E37980"/>
    <w:rsid w:val="00E37FD1"/>
    <w:rsid w:val="00E4052F"/>
    <w:rsid w:val="00E40531"/>
    <w:rsid w:val="00E40957"/>
    <w:rsid w:val="00E40A43"/>
    <w:rsid w:val="00E413A7"/>
    <w:rsid w:val="00E415E0"/>
    <w:rsid w:val="00E41E46"/>
    <w:rsid w:val="00E41EAD"/>
    <w:rsid w:val="00E42682"/>
    <w:rsid w:val="00E42802"/>
    <w:rsid w:val="00E42D95"/>
    <w:rsid w:val="00E42E39"/>
    <w:rsid w:val="00E4367F"/>
    <w:rsid w:val="00E43714"/>
    <w:rsid w:val="00E43715"/>
    <w:rsid w:val="00E43A3C"/>
    <w:rsid w:val="00E44102"/>
    <w:rsid w:val="00E45C40"/>
    <w:rsid w:val="00E461FA"/>
    <w:rsid w:val="00E4640C"/>
    <w:rsid w:val="00E46A40"/>
    <w:rsid w:val="00E46C5B"/>
    <w:rsid w:val="00E46EB6"/>
    <w:rsid w:val="00E4700D"/>
    <w:rsid w:val="00E4712E"/>
    <w:rsid w:val="00E47889"/>
    <w:rsid w:val="00E47980"/>
    <w:rsid w:val="00E47A4B"/>
    <w:rsid w:val="00E47DA5"/>
    <w:rsid w:val="00E5039E"/>
    <w:rsid w:val="00E50414"/>
    <w:rsid w:val="00E50728"/>
    <w:rsid w:val="00E50A29"/>
    <w:rsid w:val="00E50DB1"/>
    <w:rsid w:val="00E51245"/>
    <w:rsid w:val="00E5145D"/>
    <w:rsid w:val="00E515FC"/>
    <w:rsid w:val="00E51650"/>
    <w:rsid w:val="00E51828"/>
    <w:rsid w:val="00E52135"/>
    <w:rsid w:val="00E5270E"/>
    <w:rsid w:val="00E52D09"/>
    <w:rsid w:val="00E5327E"/>
    <w:rsid w:val="00E53902"/>
    <w:rsid w:val="00E53A3D"/>
    <w:rsid w:val="00E541E3"/>
    <w:rsid w:val="00E5428A"/>
    <w:rsid w:val="00E542F2"/>
    <w:rsid w:val="00E5481A"/>
    <w:rsid w:val="00E5531A"/>
    <w:rsid w:val="00E55C28"/>
    <w:rsid w:val="00E55CCF"/>
    <w:rsid w:val="00E561DC"/>
    <w:rsid w:val="00E56743"/>
    <w:rsid w:val="00E56961"/>
    <w:rsid w:val="00E56DBD"/>
    <w:rsid w:val="00E57C94"/>
    <w:rsid w:val="00E57FDC"/>
    <w:rsid w:val="00E604AD"/>
    <w:rsid w:val="00E606E1"/>
    <w:rsid w:val="00E60A23"/>
    <w:rsid w:val="00E61587"/>
    <w:rsid w:val="00E617D8"/>
    <w:rsid w:val="00E61966"/>
    <w:rsid w:val="00E61C52"/>
    <w:rsid w:val="00E61D40"/>
    <w:rsid w:val="00E6214D"/>
    <w:rsid w:val="00E623C1"/>
    <w:rsid w:val="00E62866"/>
    <w:rsid w:val="00E62BF6"/>
    <w:rsid w:val="00E63137"/>
    <w:rsid w:val="00E6325E"/>
    <w:rsid w:val="00E63DF5"/>
    <w:rsid w:val="00E63E53"/>
    <w:rsid w:val="00E64218"/>
    <w:rsid w:val="00E64272"/>
    <w:rsid w:val="00E6483D"/>
    <w:rsid w:val="00E65227"/>
    <w:rsid w:val="00E652AC"/>
    <w:rsid w:val="00E65372"/>
    <w:rsid w:val="00E65B4C"/>
    <w:rsid w:val="00E65F48"/>
    <w:rsid w:val="00E6610E"/>
    <w:rsid w:val="00E66112"/>
    <w:rsid w:val="00E6658A"/>
    <w:rsid w:val="00E667E8"/>
    <w:rsid w:val="00E66D59"/>
    <w:rsid w:val="00E66E44"/>
    <w:rsid w:val="00E67068"/>
    <w:rsid w:val="00E672BD"/>
    <w:rsid w:val="00E67BED"/>
    <w:rsid w:val="00E70982"/>
    <w:rsid w:val="00E70DD4"/>
    <w:rsid w:val="00E7101F"/>
    <w:rsid w:val="00E71897"/>
    <w:rsid w:val="00E71AB5"/>
    <w:rsid w:val="00E72330"/>
    <w:rsid w:val="00E72E29"/>
    <w:rsid w:val="00E73220"/>
    <w:rsid w:val="00E7324F"/>
    <w:rsid w:val="00E734AB"/>
    <w:rsid w:val="00E73588"/>
    <w:rsid w:val="00E73768"/>
    <w:rsid w:val="00E73AD2"/>
    <w:rsid w:val="00E73DB7"/>
    <w:rsid w:val="00E73E21"/>
    <w:rsid w:val="00E744C1"/>
    <w:rsid w:val="00E74775"/>
    <w:rsid w:val="00E74A75"/>
    <w:rsid w:val="00E74B36"/>
    <w:rsid w:val="00E75120"/>
    <w:rsid w:val="00E7594C"/>
    <w:rsid w:val="00E759DF"/>
    <w:rsid w:val="00E75CCF"/>
    <w:rsid w:val="00E75DFB"/>
    <w:rsid w:val="00E75F10"/>
    <w:rsid w:val="00E761DC"/>
    <w:rsid w:val="00E76254"/>
    <w:rsid w:val="00E76321"/>
    <w:rsid w:val="00E76408"/>
    <w:rsid w:val="00E76EA1"/>
    <w:rsid w:val="00E7735D"/>
    <w:rsid w:val="00E7774F"/>
    <w:rsid w:val="00E778FC"/>
    <w:rsid w:val="00E77E68"/>
    <w:rsid w:val="00E8081E"/>
    <w:rsid w:val="00E80ADC"/>
    <w:rsid w:val="00E80FD3"/>
    <w:rsid w:val="00E818FF"/>
    <w:rsid w:val="00E81924"/>
    <w:rsid w:val="00E81C5A"/>
    <w:rsid w:val="00E81C71"/>
    <w:rsid w:val="00E8272B"/>
    <w:rsid w:val="00E82818"/>
    <w:rsid w:val="00E83023"/>
    <w:rsid w:val="00E832A6"/>
    <w:rsid w:val="00E837AD"/>
    <w:rsid w:val="00E83B2F"/>
    <w:rsid w:val="00E83DAE"/>
    <w:rsid w:val="00E843CC"/>
    <w:rsid w:val="00E847ED"/>
    <w:rsid w:val="00E84ED9"/>
    <w:rsid w:val="00E85278"/>
    <w:rsid w:val="00E853A2"/>
    <w:rsid w:val="00E85D36"/>
    <w:rsid w:val="00E868DB"/>
    <w:rsid w:val="00E868EB"/>
    <w:rsid w:val="00E86CCE"/>
    <w:rsid w:val="00E86DD1"/>
    <w:rsid w:val="00E8704A"/>
    <w:rsid w:val="00E876AA"/>
    <w:rsid w:val="00E9011F"/>
    <w:rsid w:val="00E90F11"/>
    <w:rsid w:val="00E918A6"/>
    <w:rsid w:val="00E91C35"/>
    <w:rsid w:val="00E9206D"/>
    <w:rsid w:val="00E92397"/>
    <w:rsid w:val="00E9253B"/>
    <w:rsid w:val="00E92702"/>
    <w:rsid w:val="00E933A0"/>
    <w:rsid w:val="00E935E1"/>
    <w:rsid w:val="00E93823"/>
    <w:rsid w:val="00E93CBF"/>
    <w:rsid w:val="00E94F13"/>
    <w:rsid w:val="00E9509B"/>
    <w:rsid w:val="00E9545B"/>
    <w:rsid w:val="00E95646"/>
    <w:rsid w:val="00E96918"/>
    <w:rsid w:val="00E96F00"/>
    <w:rsid w:val="00E96F2F"/>
    <w:rsid w:val="00E973D5"/>
    <w:rsid w:val="00E9768A"/>
    <w:rsid w:val="00E97D8B"/>
    <w:rsid w:val="00E97F2D"/>
    <w:rsid w:val="00EA0398"/>
    <w:rsid w:val="00EA06BF"/>
    <w:rsid w:val="00EA118A"/>
    <w:rsid w:val="00EA147D"/>
    <w:rsid w:val="00EA1720"/>
    <w:rsid w:val="00EA17A8"/>
    <w:rsid w:val="00EA190F"/>
    <w:rsid w:val="00EA1C35"/>
    <w:rsid w:val="00EA2013"/>
    <w:rsid w:val="00EA21C3"/>
    <w:rsid w:val="00EA21C5"/>
    <w:rsid w:val="00EA23DD"/>
    <w:rsid w:val="00EA2687"/>
    <w:rsid w:val="00EA2A6C"/>
    <w:rsid w:val="00EA3426"/>
    <w:rsid w:val="00EA3EA7"/>
    <w:rsid w:val="00EA47B1"/>
    <w:rsid w:val="00EA4B01"/>
    <w:rsid w:val="00EA4B40"/>
    <w:rsid w:val="00EA4B61"/>
    <w:rsid w:val="00EA4C9F"/>
    <w:rsid w:val="00EA4E6A"/>
    <w:rsid w:val="00EA5029"/>
    <w:rsid w:val="00EA59E7"/>
    <w:rsid w:val="00EA5B42"/>
    <w:rsid w:val="00EA5B75"/>
    <w:rsid w:val="00EA65F7"/>
    <w:rsid w:val="00EA6A5D"/>
    <w:rsid w:val="00EA6C09"/>
    <w:rsid w:val="00EA6F35"/>
    <w:rsid w:val="00EA7103"/>
    <w:rsid w:val="00EA7158"/>
    <w:rsid w:val="00EA79E2"/>
    <w:rsid w:val="00EA7A1E"/>
    <w:rsid w:val="00EA7AD9"/>
    <w:rsid w:val="00EB0619"/>
    <w:rsid w:val="00EB0648"/>
    <w:rsid w:val="00EB0BEF"/>
    <w:rsid w:val="00EB12FF"/>
    <w:rsid w:val="00EB13A0"/>
    <w:rsid w:val="00EB15FC"/>
    <w:rsid w:val="00EB1C75"/>
    <w:rsid w:val="00EB2112"/>
    <w:rsid w:val="00EB2E2C"/>
    <w:rsid w:val="00EB2EC1"/>
    <w:rsid w:val="00EB3499"/>
    <w:rsid w:val="00EB35A5"/>
    <w:rsid w:val="00EB4146"/>
    <w:rsid w:val="00EB4517"/>
    <w:rsid w:val="00EB4806"/>
    <w:rsid w:val="00EB4B76"/>
    <w:rsid w:val="00EB4C6B"/>
    <w:rsid w:val="00EB51E7"/>
    <w:rsid w:val="00EB555A"/>
    <w:rsid w:val="00EB5855"/>
    <w:rsid w:val="00EB58BF"/>
    <w:rsid w:val="00EB6116"/>
    <w:rsid w:val="00EB64BC"/>
    <w:rsid w:val="00EB6B1B"/>
    <w:rsid w:val="00EB6DB0"/>
    <w:rsid w:val="00EB7051"/>
    <w:rsid w:val="00EB71EF"/>
    <w:rsid w:val="00EB7204"/>
    <w:rsid w:val="00EB7686"/>
    <w:rsid w:val="00EB792F"/>
    <w:rsid w:val="00EB7B95"/>
    <w:rsid w:val="00EB7BE9"/>
    <w:rsid w:val="00EB7C66"/>
    <w:rsid w:val="00EB7DD6"/>
    <w:rsid w:val="00EC00A8"/>
    <w:rsid w:val="00EC054A"/>
    <w:rsid w:val="00EC0802"/>
    <w:rsid w:val="00EC0B8C"/>
    <w:rsid w:val="00EC132B"/>
    <w:rsid w:val="00EC1612"/>
    <w:rsid w:val="00EC1890"/>
    <w:rsid w:val="00EC2052"/>
    <w:rsid w:val="00EC2196"/>
    <w:rsid w:val="00EC225B"/>
    <w:rsid w:val="00EC268C"/>
    <w:rsid w:val="00EC285C"/>
    <w:rsid w:val="00EC2CA8"/>
    <w:rsid w:val="00EC3389"/>
    <w:rsid w:val="00EC3588"/>
    <w:rsid w:val="00EC35CA"/>
    <w:rsid w:val="00EC3693"/>
    <w:rsid w:val="00EC36AF"/>
    <w:rsid w:val="00EC3EE2"/>
    <w:rsid w:val="00EC454E"/>
    <w:rsid w:val="00EC45D5"/>
    <w:rsid w:val="00EC46B9"/>
    <w:rsid w:val="00EC4AE6"/>
    <w:rsid w:val="00EC4B19"/>
    <w:rsid w:val="00EC4B4E"/>
    <w:rsid w:val="00EC4D98"/>
    <w:rsid w:val="00EC4E1F"/>
    <w:rsid w:val="00EC5748"/>
    <w:rsid w:val="00EC5C8F"/>
    <w:rsid w:val="00EC61FC"/>
    <w:rsid w:val="00EC648B"/>
    <w:rsid w:val="00EC65E2"/>
    <w:rsid w:val="00EC697A"/>
    <w:rsid w:val="00EC6CE3"/>
    <w:rsid w:val="00EC6E9E"/>
    <w:rsid w:val="00EC6ECD"/>
    <w:rsid w:val="00EC7105"/>
    <w:rsid w:val="00EC7A27"/>
    <w:rsid w:val="00ED06D0"/>
    <w:rsid w:val="00ED0E49"/>
    <w:rsid w:val="00ED0EF7"/>
    <w:rsid w:val="00ED1364"/>
    <w:rsid w:val="00ED13D8"/>
    <w:rsid w:val="00ED1B48"/>
    <w:rsid w:val="00ED2467"/>
    <w:rsid w:val="00ED2B3E"/>
    <w:rsid w:val="00ED2F21"/>
    <w:rsid w:val="00ED355D"/>
    <w:rsid w:val="00ED36DD"/>
    <w:rsid w:val="00ED3BC6"/>
    <w:rsid w:val="00ED4557"/>
    <w:rsid w:val="00ED46CD"/>
    <w:rsid w:val="00ED4927"/>
    <w:rsid w:val="00ED4B33"/>
    <w:rsid w:val="00ED4EA0"/>
    <w:rsid w:val="00ED5163"/>
    <w:rsid w:val="00ED5B60"/>
    <w:rsid w:val="00ED5E40"/>
    <w:rsid w:val="00ED5F88"/>
    <w:rsid w:val="00ED6841"/>
    <w:rsid w:val="00ED6AA3"/>
    <w:rsid w:val="00ED6C93"/>
    <w:rsid w:val="00ED6D8B"/>
    <w:rsid w:val="00ED702E"/>
    <w:rsid w:val="00ED727D"/>
    <w:rsid w:val="00ED72B0"/>
    <w:rsid w:val="00ED740C"/>
    <w:rsid w:val="00ED7620"/>
    <w:rsid w:val="00ED7757"/>
    <w:rsid w:val="00ED7C90"/>
    <w:rsid w:val="00ED7CE0"/>
    <w:rsid w:val="00EE00C6"/>
    <w:rsid w:val="00EE07BA"/>
    <w:rsid w:val="00EE097D"/>
    <w:rsid w:val="00EE0CB4"/>
    <w:rsid w:val="00EE0D59"/>
    <w:rsid w:val="00EE0DB6"/>
    <w:rsid w:val="00EE1566"/>
    <w:rsid w:val="00EE15D2"/>
    <w:rsid w:val="00EE1604"/>
    <w:rsid w:val="00EE1869"/>
    <w:rsid w:val="00EE1948"/>
    <w:rsid w:val="00EE22C7"/>
    <w:rsid w:val="00EE23E5"/>
    <w:rsid w:val="00EE2689"/>
    <w:rsid w:val="00EE2981"/>
    <w:rsid w:val="00EE29B4"/>
    <w:rsid w:val="00EE2BFB"/>
    <w:rsid w:val="00EE2E60"/>
    <w:rsid w:val="00EE3149"/>
    <w:rsid w:val="00EE31A7"/>
    <w:rsid w:val="00EE31BB"/>
    <w:rsid w:val="00EE3565"/>
    <w:rsid w:val="00EE3B7C"/>
    <w:rsid w:val="00EE41D1"/>
    <w:rsid w:val="00EE45F6"/>
    <w:rsid w:val="00EE47DB"/>
    <w:rsid w:val="00EE50C7"/>
    <w:rsid w:val="00EE5130"/>
    <w:rsid w:val="00EE5709"/>
    <w:rsid w:val="00EE62DF"/>
    <w:rsid w:val="00EE6372"/>
    <w:rsid w:val="00EE7446"/>
    <w:rsid w:val="00EE7D6F"/>
    <w:rsid w:val="00EE7E5B"/>
    <w:rsid w:val="00EE7E97"/>
    <w:rsid w:val="00EF002E"/>
    <w:rsid w:val="00EF02D9"/>
    <w:rsid w:val="00EF0E85"/>
    <w:rsid w:val="00EF0F10"/>
    <w:rsid w:val="00EF0F7C"/>
    <w:rsid w:val="00EF1F74"/>
    <w:rsid w:val="00EF20A6"/>
    <w:rsid w:val="00EF29A6"/>
    <w:rsid w:val="00EF29B3"/>
    <w:rsid w:val="00EF2B59"/>
    <w:rsid w:val="00EF3092"/>
    <w:rsid w:val="00EF3750"/>
    <w:rsid w:val="00EF3A8F"/>
    <w:rsid w:val="00EF3EC1"/>
    <w:rsid w:val="00EF47A2"/>
    <w:rsid w:val="00EF487E"/>
    <w:rsid w:val="00EF4C42"/>
    <w:rsid w:val="00EF538E"/>
    <w:rsid w:val="00EF53A0"/>
    <w:rsid w:val="00EF53AA"/>
    <w:rsid w:val="00EF555D"/>
    <w:rsid w:val="00EF5696"/>
    <w:rsid w:val="00EF57F5"/>
    <w:rsid w:val="00EF5B34"/>
    <w:rsid w:val="00EF66C5"/>
    <w:rsid w:val="00EF69CA"/>
    <w:rsid w:val="00EF6A7D"/>
    <w:rsid w:val="00EF6E6B"/>
    <w:rsid w:val="00EF6FAD"/>
    <w:rsid w:val="00EF70E7"/>
    <w:rsid w:val="00EF70FC"/>
    <w:rsid w:val="00EF7B44"/>
    <w:rsid w:val="00EF7FF1"/>
    <w:rsid w:val="00EF7FF3"/>
    <w:rsid w:val="00F015D3"/>
    <w:rsid w:val="00F01772"/>
    <w:rsid w:val="00F01854"/>
    <w:rsid w:val="00F018DB"/>
    <w:rsid w:val="00F01CBA"/>
    <w:rsid w:val="00F0281D"/>
    <w:rsid w:val="00F03846"/>
    <w:rsid w:val="00F0408C"/>
    <w:rsid w:val="00F04424"/>
    <w:rsid w:val="00F04591"/>
    <w:rsid w:val="00F046BF"/>
    <w:rsid w:val="00F0498B"/>
    <w:rsid w:val="00F049B6"/>
    <w:rsid w:val="00F05108"/>
    <w:rsid w:val="00F05201"/>
    <w:rsid w:val="00F05632"/>
    <w:rsid w:val="00F0588E"/>
    <w:rsid w:val="00F05B77"/>
    <w:rsid w:val="00F05D49"/>
    <w:rsid w:val="00F05E56"/>
    <w:rsid w:val="00F06A33"/>
    <w:rsid w:val="00F072EE"/>
    <w:rsid w:val="00F07336"/>
    <w:rsid w:val="00F07580"/>
    <w:rsid w:val="00F1000F"/>
    <w:rsid w:val="00F1081D"/>
    <w:rsid w:val="00F1086B"/>
    <w:rsid w:val="00F10B7E"/>
    <w:rsid w:val="00F1139A"/>
    <w:rsid w:val="00F11984"/>
    <w:rsid w:val="00F1266E"/>
    <w:rsid w:val="00F126CC"/>
    <w:rsid w:val="00F12845"/>
    <w:rsid w:val="00F129A4"/>
    <w:rsid w:val="00F12B6E"/>
    <w:rsid w:val="00F1370F"/>
    <w:rsid w:val="00F1396E"/>
    <w:rsid w:val="00F139C5"/>
    <w:rsid w:val="00F14097"/>
    <w:rsid w:val="00F1416D"/>
    <w:rsid w:val="00F14681"/>
    <w:rsid w:val="00F152AA"/>
    <w:rsid w:val="00F15C15"/>
    <w:rsid w:val="00F160CE"/>
    <w:rsid w:val="00F16596"/>
    <w:rsid w:val="00F16996"/>
    <w:rsid w:val="00F202D1"/>
    <w:rsid w:val="00F20820"/>
    <w:rsid w:val="00F20CB4"/>
    <w:rsid w:val="00F20EFB"/>
    <w:rsid w:val="00F213C5"/>
    <w:rsid w:val="00F21D04"/>
    <w:rsid w:val="00F2233E"/>
    <w:rsid w:val="00F22E9A"/>
    <w:rsid w:val="00F233D5"/>
    <w:rsid w:val="00F23431"/>
    <w:rsid w:val="00F23895"/>
    <w:rsid w:val="00F238B8"/>
    <w:rsid w:val="00F23AE7"/>
    <w:rsid w:val="00F23CDE"/>
    <w:rsid w:val="00F242CF"/>
    <w:rsid w:val="00F24612"/>
    <w:rsid w:val="00F24637"/>
    <w:rsid w:val="00F24794"/>
    <w:rsid w:val="00F24B78"/>
    <w:rsid w:val="00F25074"/>
    <w:rsid w:val="00F25396"/>
    <w:rsid w:val="00F2539C"/>
    <w:rsid w:val="00F256C3"/>
    <w:rsid w:val="00F25E78"/>
    <w:rsid w:val="00F26603"/>
    <w:rsid w:val="00F26D55"/>
    <w:rsid w:val="00F26EA1"/>
    <w:rsid w:val="00F2722A"/>
    <w:rsid w:val="00F2754B"/>
    <w:rsid w:val="00F27566"/>
    <w:rsid w:val="00F304FD"/>
    <w:rsid w:val="00F306D8"/>
    <w:rsid w:val="00F312D9"/>
    <w:rsid w:val="00F31378"/>
    <w:rsid w:val="00F325D5"/>
    <w:rsid w:val="00F32C8B"/>
    <w:rsid w:val="00F3311B"/>
    <w:rsid w:val="00F3320D"/>
    <w:rsid w:val="00F3401D"/>
    <w:rsid w:val="00F3421A"/>
    <w:rsid w:val="00F342A3"/>
    <w:rsid w:val="00F349B6"/>
    <w:rsid w:val="00F34B9C"/>
    <w:rsid w:val="00F36792"/>
    <w:rsid w:val="00F3738A"/>
    <w:rsid w:val="00F37529"/>
    <w:rsid w:val="00F37B5C"/>
    <w:rsid w:val="00F37F43"/>
    <w:rsid w:val="00F401C0"/>
    <w:rsid w:val="00F40504"/>
    <w:rsid w:val="00F40C89"/>
    <w:rsid w:val="00F40D4B"/>
    <w:rsid w:val="00F41579"/>
    <w:rsid w:val="00F41668"/>
    <w:rsid w:val="00F41CAF"/>
    <w:rsid w:val="00F41E1F"/>
    <w:rsid w:val="00F42379"/>
    <w:rsid w:val="00F424DC"/>
    <w:rsid w:val="00F42593"/>
    <w:rsid w:val="00F42777"/>
    <w:rsid w:val="00F42E05"/>
    <w:rsid w:val="00F43110"/>
    <w:rsid w:val="00F43245"/>
    <w:rsid w:val="00F435DD"/>
    <w:rsid w:val="00F442E1"/>
    <w:rsid w:val="00F44563"/>
    <w:rsid w:val="00F4467C"/>
    <w:rsid w:val="00F446E2"/>
    <w:rsid w:val="00F45542"/>
    <w:rsid w:val="00F45A14"/>
    <w:rsid w:val="00F45CD2"/>
    <w:rsid w:val="00F469C5"/>
    <w:rsid w:val="00F46FFF"/>
    <w:rsid w:val="00F47053"/>
    <w:rsid w:val="00F471FE"/>
    <w:rsid w:val="00F475F6"/>
    <w:rsid w:val="00F4799C"/>
    <w:rsid w:val="00F5009B"/>
    <w:rsid w:val="00F503B2"/>
    <w:rsid w:val="00F5057E"/>
    <w:rsid w:val="00F506BB"/>
    <w:rsid w:val="00F50D2A"/>
    <w:rsid w:val="00F50E25"/>
    <w:rsid w:val="00F515F1"/>
    <w:rsid w:val="00F51C17"/>
    <w:rsid w:val="00F525D0"/>
    <w:rsid w:val="00F52726"/>
    <w:rsid w:val="00F5305D"/>
    <w:rsid w:val="00F53107"/>
    <w:rsid w:val="00F53AEC"/>
    <w:rsid w:val="00F53E76"/>
    <w:rsid w:val="00F54050"/>
    <w:rsid w:val="00F5633C"/>
    <w:rsid w:val="00F56BEC"/>
    <w:rsid w:val="00F56C61"/>
    <w:rsid w:val="00F5751B"/>
    <w:rsid w:val="00F57F8D"/>
    <w:rsid w:val="00F60381"/>
    <w:rsid w:val="00F60C9D"/>
    <w:rsid w:val="00F61CFD"/>
    <w:rsid w:val="00F62194"/>
    <w:rsid w:val="00F62B75"/>
    <w:rsid w:val="00F62C60"/>
    <w:rsid w:val="00F62CF0"/>
    <w:rsid w:val="00F63A1B"/>
    <w:rsid w:val="00F63A67"/>
    <w:rsid w:val="00F63A72"/>
    <w:rsid w:val="00F63B2C"/>
    <w:rsid w:val="00F64A80"/>
    <w:rsid w:val="00F64CFD"/>
    <w:rsid w:val="00F6553A"/>
    <w:rsid w:val="00F65586"/>
    <w:rsid w:val="00F658F5"/>
    <w:rsid w:val="00F65BC6"/>
    <w:rsid w:val="00F661E0"/>
    <w:rsid w:val="00F66CC6"/>
    <w:rsid w:val="00F6702F"/>
    <w:rsid w:val="00F6706E"/>
    <w:rsid w:val="00F67B28"/>
    <w:rsid w:val="00F7025B"/>
    <w:rsid w:val="00F70434"/>
    <w:rsid w:val="00F709DC"/>
    <w:rsid w:val="00F70FC8"/>
    <w:rsid w:val="00F7106A"/>
    <w:rsid w:val="00F7109F"/>
    <w:rsid w:val="00F718CB"/>
    <w:rsid w:val="00F71FDD"/>
    <w:rsid w:val="00F725F0"/>
    <w:rsid w:val="00F730A8"/>
    <w:rsid w:val="00F73218"/>
    <w:rsid w:val="00F73400"/>
    <w:rsid w:val="00F73D47"/>
    <w:rsid w:val="00F741D0"/>
    <w:rsid w:val="00F74459"/>
    <w:rsid w:val="00F7456A"/>
    <w:rsid w:val="00F74607"/>
    <w:rsid w:val="00F74821"/>
    <w:rsid w:val="00F74B5A"/>
    <w:rsid w:val="00F755DE"/>
    <w:rsid w:val="00F75624"/>
    <w:rsid w:val="00F75A9B"/>
    <w:rsid w:val="00F75EA7"/>
    <w:rsid w:val="00F77170"/>
    <w:rsid w:val="00F77317"/>
    <w:rsid w:val="00F77357"/>
    <w:rsid w:val="00F77407"/>
    <w:rsid w:val="00F77B5F"/>
    <w:rsid w:val="00F77C54"/>
    <w:rsid w:val="00F77CBD"/>
    <w:rsid w:val="00F80046"/>
    <w:rsid w:val="00F8042E"/>
    <w:rsid w:val="00F805C1"/>
    <w:rsid w:val="00F80676"/>
    <w:rsid w:val="00F8093B"/>
    <w:rsid w:val="00F80A06"/>
    <w:rsid w:val="00F80BFB"/>
    <w:rsid w:val="00F810EA"/>
    <w:rsid w:val="00F81712"/>
    <w:rsid w:val="00F818AF"/>
    <w:rsid w:val="00F81A5F"/>
    <w:rsid w:val="00F81ABF"/>
    <w:rsid w:val="00F81D08"/>
    <w:rsid w:val="00F81F1A"/>
    <w:rsid w:val="00F8201A"/>
    <w:rsid w:val="00F82707"/>
    <w:rsid w:val="00F82719"/>
    <w:rsid w:val="00F8274C"/>
    <w:rsid w:val="00F829A9"/>
    <w:rsid w:val="00F829B8"/>
    <w:rsid w:val="00F82A13"/>
    <w:rsid w:val="00F82D17"/>
    <w:rsid w:val="00F8348A"/>
    <w:rsid w:val="00F83A9B"/>
    <w:rsid w:val="00F83F63"/>
    <w:rsid w:val="00F84174"/>
    <w:rsid w:val="00F84266"/>
    <w:rsid w:val="00F84697"/>
    <w:rsid w:val="00F847AA"/>
    <w:rsid w:val="00F847B4"/>
    <w:rsid w:val="00F848C0"/>
    <w:rsid w:val="00F84BDF"/>
    <w:rsid w:val="00F84FAE"/>
    <w:rsid w:val="00F851E7"/>
    <w:rsid w:val="00F85328"/>
    <w:rsid w:val="00F85929"/>
    <w:rsid w:val="00F85E42"/>
    <w:rsid w:val="00F86583"/>
    <w:rsid w:val="00F86716"/>
    <w:rsid w:val="00F867EC"/>
    <w:rsid w:val="00F868C3"/>
    <w:rsid w:val="00F86E2A"/>
    <w:rsid w:val="00F8753B"/>
    <w:rsid w:val="00F875A9"/>
    <w:rsid w:val="00F87841"/>
    <w:rsid w:val="00F879D7"/>
    <w:rsid w:val="00F87F85"/>
    <w:rsid w:val="00F902B9"/>
    <w:rsid w:val="00F90579"/>
    <w:rsid w:val="00F909B7"/>
    <w:rsid w:val="00F90A81"/>
    <w:rsid w:val="00F90FAB"/>
    <w:rsid w:val="00F91361"/>
    <w:rsid w:val="00F917A6"/>
    <w:rsid w:val="00F917FC"/>
    <w:rsid w:val="00F91890"/>
    <w:rsid w:val="00F91A18"/>
    <w:rsid w:val="00F91A63"/>
    <w:rsid w:val="00F91F2C"/>
    <w:rsid w:val="00F9232E"/>
    <w:rsid w:val="00F9241F"/>
    <w:rsid w:val="00F92722"/>
    <w:rsid w:val="00F93590"/>
    <w:rsid w:val="00F93C5E"/>
    <w:rsid w:val="00F93DC4"/>
    <w:rsid w:val="00F944FA"/>
    <w:rsid w:val="00F948B1"/>
    <w:rsid w:val="00F94F60"/>
    <w:rsid w:val="00F950B9"/>
    <w:rsid w:val="00F954BC"/>
    <w:rsid w:val="00F9589D"/>
    <w:rsid w:val="00F96562"/>
    <w:rsid w:val="00F966CF"/>
    <w:rsid w:val="00F966EA"/>
    <w:rsid w:val="00F96979"/>
    <w:rsid w:val="00F96D6E"/>
    <w:rsid w:val="00F96D73"/>
    <w:rsid w:val="00F96F2F"/>
    <w:rsid w:val="00F96FEF"/>
    <w:rsid w:val="00F97044"/>
    <w:rsid w:val="00FA0348"/>
    <w:rsid w:val="00FA04CC"/>
    <w:rsid w:val="00FA0517"/>
    <w:rsid w:val="00FA0A5F"/>
    <w:rsid w:val="00FA0F12"/>
    <w:rsid w:val="00FA0FD9"/>
    <w:rsid w:val="00FA1285"/>
    <w:rsid w:val="00FA193D"/>
    <w:rsid w:val="00FA211F"/>
    <w:rsid w:val="00FA2597"/>
    <w:rsid w:val="00FA26EA"/>
    <w:rsid w:val="00FA2C14"/>
    <w:rsid w:val="00FA3319"/>
    <w:rsid w:val="00FA3D4F"/>
    <w:rsid w:val="00FA4151"/>
    <w:rsid w:val="00FA4F73"/>
    <w:rsid w:val="00FA5633"/>
    <w:rsid w:val="00FA586D"/>
    <w:rsid w:val="00FA592D"/>
    <w:rsid w:val="00FA624C"/>
    <w:rsid w:val="00FA64B0"/>
    <w:rsid w:val="00FA6544"/>
    <w:rsid w:val="00FA66E5"/>
    <w:rsid w:val="00FA688A"/>
    <w:rsid w:val="00FA6A7C"/>
    <w:rsid w:val="00FA709F"/>
    <w:rsid w:val="00FA739D"/>
    <w:rsid w:val="00FA78CC"/>
    <w:rsid w:val="00FA7903"/>
    <w:rsid w:val="00FA7B67"/>
    <w:rsid w:val="00FB0586"/>
    <w:rsid w:val="00FB0ADF"/>
    <w:rsid w:val="00FB0DDB"/>
    <w:rsid w:val="00FB1887"/>
    <w:rsid w:val="00FB1B79"/>
    <w:rsid w:val="00FB1BDB"/>
    <w:rsid w:val="00FB1F46"/>
    <w:rsid w:val="00FB2483"/>
    <w:rsid w:val="00FB27CA"/>
    <w:rsid w:val="00FB3345"/>
    <w:rsid w:val="00FB33EF"/>
    <w:rsid w:val="00FB3628"/>
    <w:rsid w:val="00FB4B0E"/>
    <w:rsid w:val="00FB4E47"/>
    <w:rsid w:val="00FB5622"/>
    <w:rsid w:val="00FB56CE"/>
    <w:rsid w:val="00FB58E3"/>
    <w:rsid w:val="00FB5B6C"/>
    <w:rsid w:val="00FB6A46"/>
    <w:rsid w:val="00FB6DAF"/>
    <w:rsid w:val="00FB751D"/>
    <w:rsid w:val="00FB766A"/>
    <w:rsid w:val="00FB7997"/>
    <w:rsid w:val="00FB7A99"/>
    <w:rsid w:val="00FB7FC4"/>
    <w:rsid w:val="00FC05CD"/>
    <w:rsid w:val="00FC14CB"/>
    <w:rsid w:val="00FC1598"/>
    <w:rsid w:val="00FC284F"/>
    <w:rsid w:val="00FC28CA"/>
    <w:rsid w:val="00FC2C77"/>
    <w:rsid w:val="00FC2CC1"/>
    <w:rsid w:val="00FC3252"/>
    <w:rsid w:val="00FC337E"/>
    <w:rsid w:val="00FC3EBB"/>
    <w:rsid w:val="00FC4145"/>
    <w:rsid w:val="00FC42BE"/>
    <w:rsid w:val="00FC4441"/>
    <w:rsid w:val="00FC4464"/>
    <w:rsid w:val="00FC44B0"/>
    <w:rsid w:val="00FC4E18"/>
    <w:rsid w:val="00FC5161"/>
    <w:rsid w:val="00FC530C"/>
    <w:rsid w:val="00FC53C1"/>
    <w:rsid w:val="00FC5672"/>
    <w:rsid w:val="00FC5910"/>
    <w:rsid w:val="00FC5957"/>
    <w:rsid w:val="00FC5FEB"/>
    <w:rsid w:val="00FC6688"/>
    <w:rsid w:val="00FC6951"/>
    <w:rsid w:val="00FC6D75"/>
    <w:rsid w:val="00FC6E97"/>
    <w:rsid w:val="00FC729D"/>
    <w:rsid w:val="00FC7353"/>
    <w:rsid w:val="00FC74E4"/>
    <w:rsid w:val="00FC7DB7"/>
    <w:rsid w:val="00FC7E22"/>
    <w:rsid w:val="00FD02FF"/>
    <w:rsid w:val="00FD0669"/>
    <w:rsid w:val="00FD0D6A"/>
    <w:rsid w:val="00FD1AC6"/>
    <w:rsid w:val="00FD2639"/>
    <w:rsid w:val="00FD3249"/>
    <w:rsid w:val="00FD3A58"/>
    <w:rsid w:val="00FD4419"/>
    <w:rsid w:val="00FD4CF3"/>
    <w:rsid w:val="00FD5CF8"/>
    <w:rsid w:val="00FD6066"/>
    <w:rsid w:val="00FD6B0F"/>
    <w:rsid w:val="00FD7252"/>
    <w:rsid w:val="00FD76F7"/>
    <w:rsid w:val="00FD7C75"/>
    <w:rsid w:val="00FE028F"/>
    <w:rsid w:val="00FE0D83"/>
    <w:rsid w:val="00FE0E1A"/>
    <w:rsid w:val="00FE17AD"/>
    <w:rsid w:val="00FE1A21"/>
    <w:rsid w:val="00FE1B63"/>
    <w:rsid w:val="00FE21BA"/>
    <w:rsid w:val="00FE2C94"/>
    <w:rsid w:val="00FE2CEF"/>
    <w:rsid w:val="00FE2D57"/>
    <w:rsid w:val="00FE2E56"/>
    <w:rsid w:val="00FE347E"/>
    <w:rsid w:val="00FE3A3C"/>
    <w:rsid w:val="00FE4781"/>
    <w:rsid w:val="00FE489E"/>
    <w:rsid w:val="00FE48DB"/>
    <w:rsid w:val="00FE4A47"/>
    <w:rsid w:val="00FE544C"/>
    <w:rsid w:val="00FE54A3"/>
    <w:rsid w:val="00FE5C35"/>
    <w:rsid w:val="00FE5C4E"/>
    <w:rsid w:val="00FE5CF1"/>
    <w:rsid w:val="00FE64D2"/>
    <w:rsid w:val="00FE67F7"/>
    <w:rsid w:val="00FE750D"/>
    <w:rsid w:val="00FE7F3B"/>
    <w:rsid w:val="00FF0B3D"/>
    <w:rsid w:val="00FF1D03"/>
    <w:rsid w:val="00FF1E27"/>
    <w:rsid w:val="00FF22FE"/>
    <w:rsid w:val="00FF297B"/>
    <w:rsid w:val="00FF33B2"/>
    <w:rsid w:val="00FF3E11"/>
    <w:rsid w:val="00FF3EEB"/>
    <w:rsid w:val="00FF48EA"/>
    <w:rsid w:val="00FF508E"/>
    <w:rsid w:val="00FF523D"/>
    <w:rsid w:val="00FF5245"/>
    <w:rsid w:val="00FF529D"/>
    <w:rsid w:val="00FF5364"/>
    <w:rsid w:val="00FF5387"/>
    <w:rsid w:val="00FF5C03"/>
    <w:rsid w:val="00FF5FCE"/>
    <w:rsid w:val="00FF61F1"/>
    <w:rsid w:val="00FF66B6"/>
    <w:rsid w:val="00FF66D2"/>
    <w:rsid w:val="00FF6B2B"/>
    <w:rsid w:val="00FF72C1"/>
    <w:rsid w:val="00FF74F0"/>
    <w:rsid w:val="00FF7511"/>
    <w:rsid w:val="00FF77CD"/>
    <w:rsid w:val="00FF79AF"/>
    <w:rsid w:val="00FF7B59"/>
    <w:rsid w:val="1BB4C3A3"/>
    <w:rsid w:val="50C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3D170C92"/>
  <w14:defaultImageDpi w14:val="150"/>
  <w15:docId w15:val="{FE5C12C7-04EC-4147-8541-C1C6C636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C_táblázat_normál"/>
    <w:qFormat/>
    <w:rsid w:val="00C54A94"/>
    <w:pPr>
      <w:spacing w:after="200" w:line="276" w:lineRule="auto"/>
    </w:pPr>
    <w:rPr>
      <w:szCs w:val="22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6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A81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4620FB"/>
    <w:pPr>
      <w:ind w:left="720"/>
      <w:contextualSpacing/>
    </w:pPr>
  </w:style>
  <w:style w:type="paragraph" w:customStyle="1" w:styleId="C1">
    <w:name w:val="C1"/>
    <w:basedOn w:val="Listaszerbekezds"/>
    <w:next w:val="Cnorml"/>
    <w:link w:val="C1Char"/>
    <w:qFormat/>
    <w:rsid w:val="00C62A4A"/>
    <w:pPr>
      <w:numPr>
        <w:numId w:val="1"/>
      </w:numPr>
    </w:pPr>
    <w:rPr>
      <w:rFonts w:cs="Calibri"/>
      <w:b/>
      <w:color w:val="365F91"/>
      <w:sz w:val="28"/>
      <w:szCs w:val="28"/>
    </w:rPr>
  </w:style>
  <w:style w:type="paragraph" w:customStyle="1" w:styleId="C2">
    <w:name w:val="C2"/>
    <w:basedOn w:val="Listaszerbekezds"/>
    <w:next w:val="Cnorml"/>
    <w:link w:val="C2Char"/>
    <w:qFormat/>
    <w:rsid w:val="00B15CED"/>
    <w:pPr>
      <w:numPr>
        <w:ilvl w:val="1"/>
        <w:numId w:val="1"/>
      </w:numPr>
    </w:pPr>
    <w:rPr>
      <w:b/>
      <w:color w:val="365F91"/>
      <w:sz w:val="26"/>
      <w:szCs w:val="26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34337D"/>
  </w:style>
  <w:style w:type="character" w:customStyle="1" w:styleId="C1Char">
    <w:name w:val="C1 Char"/>
    <w:link w:val="C1"/>
    <w:rsid w:val="00C62A4A"/>
    <w:rPr>
      <w:rFonts w:cs="Calibri"/>
      <w:b/>
      <w:color w:val="365F91"/>
      <w:sz w:val="28"/>
      <w:szCs w:val="28"/>
      <w:lang w:eastAsia="en-US"/>
    </w:rPr>
  </w:style>
  <w:style w:type="paragraph" w:customStyle="1" w:styleId="C3">
    <w:name w:val="C3"/>
    <w:basedOn w:val="Listaszerbekezds"/>
    <w:next w:val="Cnorml"/>
    <w:link w:val="C3Char"/>
    <w:qFormat/>
    <w:rsid w:val="00B15CED"/>
    <w:pPr>
      <w:numPr>
        <w:ilvl w:val="2"/>
        <w:numId w:val="1"/>
      </w:numPr>
    </w:pPr>
    <w:rPr>
      <w:b/>
      <w:color w:val="365F91"/>
      <w:sz w:val="24"/>
      <w:szCs w:val="24"/>
    </w:rPr>
  </w:style>
  <w:style w:type="character" w:customStyle="1" w:styleId="C2Char">
    <w:name w:val="C2 Char"/>
    <w:link w:val="C2"/>
    <w:rsid w:val="00B15CED"/>
    <w:rPr>
      <w:b/>
      <w:color w:val="365F91"/>
      <w:sz w:val="26"/>
      <w:szCs w:val="26"/>
      <w:lang w:eastAsia="en-US"/>
    </w:rPr>
  </w:style>
  <w:style w:type="paragraph" w:customStyle="1" w:styleId="C4">
    <w:name w:val="C4"/>
    <w:basedOn w:val="Listaszerbekezds"/>
    <w:next w:val="Cnorml"/>
    <w:link w:val="C4Char"/>
    <w:qFormat/>
    <w:rsid w:val="00B15CED"/>
    <w:pPr>
      <w:numPr>
        <w:ilvl w:val="3"/>
        <w:numId w:val="1"/>
      </w:numPr>
    </w:pPr>
    <w:rPr>
      <w:b/>
      <w:color w:val="365F91"/>
      <w:sz w:val="24"/>
      <w:szCs w:val="24"/>
    </w:rPr>
  </w:style>
  <w:style w:type="character" w:customStyle="1" w:styleId="C3Char">
    <w:name w:val="C3 Char"/>
    <w:link w:val="C3"/>
    <w:rsid w:val="00B15CED"/>
    <w:rPr>
      <w:b/>
      <w:color w:val="365F91"/>
      <w:sz w:val="24"/>
      <w:szCs w:val="24"/>
      <w:lang w:eastAsia="en-US"/>
    </w:rPr>
  </w:style>
  <w:style w:type="paragraph" w:customStyle="1" w:styleId="C5">
    <w:name w:val="C5"/>
    <w:basedOn w:val="Listaszerbekezds"/>
    <w:next w:val="Cnorml"/>
    <w:link w:val="C5Char"/>
    <w:qFormat/>
    <w:rsid w:val="00B15CED"/>
    <w:pPr>
      <w:numPr>
        <w:ilvl w:val="4"/>
        <w:numId w:val="1"/>
      </w:numPr>
    </w:pPr>
    <w:rPr>
      <w:b/>
      <w:color w:val="365F91"/>
    </w:rPr>
  </w:style>
  <w:style w:type="character" w:customStyle="1" w:styleId="C4Char">
    <w:name w:val="C4 Char"/>
    <w:link w:val="C4"/>
    <w:rsid w:val="00B15CED"/>
    <w:rPr>
      <w:b/>
      <w:color w:val="365F91"/>
      <w:sz w:val="24"/>
      <w:szCs w:val="24"/>
      <w:lang w:eastAsia="en-US"/>
    </w:rPr>
  </w:style>
  <w:style w:type="paragraph" w:customStyle="1" w:styleId="C6">
    <w:name w:val="C6"/>
    <w:basedOn w:val="Listaszerbekezds"/>
    <w:next w:val="Cnorml"/>
    <w:link w:val="C6Char"/>
    <w:qFormat/>
    <w:rsid w:val="00B15CED"/>
    <w:pPr>
      <w:numPr>
        <w:ilvl w:val="5"/>
        <w:numId w:val="1"/>
      </w:numPr>
    </w:pPr>
    <w:rPr>
      <w:b/>
      <w:color w:val="365F91"/>
    </w:rPr>
  </w:style>
  <w:style w:type="character" w:customStyle="1" w:styleId="C5Char">
    <w:name w:val="C5 Char"/>
    <w:link w:val="C5"/>
    <w:rsid w:val="00B15CED"/>
    <w:rPr>
      <w:b/>
      <w:color w:val="365F91"/>
      <w:szCs w:val="22"/>
      <w:lang w:eastAsia="en-US"/>
    </w:rPr>
  </w:style>
  <w:style w:type="paragraph" w:customStyle="1" w:styleId="C7">
    <w:name w:val="C7"/>
    <w:basedOn w:val="Listaszerbekezds"/>
    <w:next w:val="Cnorml"/>
    <w:link w:val="C7Char"/>
    <w:qFormat/>
    <w:rsid w:val="00B15CED"/>
    <w:pPr>
      <w:numPr>
        <w:ilvl w:val="6"/>
        <w:numId w:val="1"/>
      </w:numPr>
    </w:pPr>
    <w:rPr>
      <w:b/>
      <w:color w:val="365F91"/>
    </w:rPr>
  </w:style>
  <w:style w:type="character" w:customStyle="1" w:styleId="C6Char">
    <w:name w:val="C6 Char"/>
    <w:link w:val="C6"/>
    <w:rsid w:val="00B15CED"/>
    <w:rPr>
      <w:b/>
      <w:color w:val="365F91"/>
      <w:szCs w:val="22"/>
      <w:lang w:eastAsia="en-US"/>
    </w:rPr>
  </w:style>
  <w:style w:type="character" w:customStyle="1" w:styleId="C7Char">
    <w:name w:val="C7 Char"/>
    <w:link w:val="C7"/>
    <w:rsid w:val="00B15CED"/>
    <w:rPr>
      <w:b/>
      <w:color w:val="365F91"/>
      <w:szCs w:val="22"/>
      <w:lang w:eastAsia="en-US"/>
    </w:rPr>
  </w:style>
  <w:style w:type="paragraph" w:customStyle="1" w:styleId="Cnorml">
    <w:name w:val="C_normál"/>
    <w:basedOn w:val="Norml"/>
    <w:link w:val="CnormlChar"/>
    <w:qFormat/>
    <w:rsid w:val="00890156"/>
    <w:pPr>
      <w:spacing w:before="120" w:after="120" w:line="240" w:lineRule="auto"/>
      <w:ind w:left="680"/>
      <w:jc w:val="both"/>
    </w:pPr>
    <w:rPr>
      <w:sz w:val="24"/>
    </w:rPr>
  </w:style>
  <w:style w:type="character" w:customStyle="1" w:styleId="CnormlChar">
    <w:name w:val="C_normál Char"/>
    <w:link w:val="Cnorml"/>
    <w:rsid w:val="00890156"/>
    <w:rPr>
      <w:sz w:val="24"/>
    </w:rPr>
  </w:style>
  <w:style w:type="paragraph" w:customStyle="1" w:styleId="F1">
    <w:name w:val="F1"/>
    <w:basedOn w:val="Listaszerbekezds"/>
    <w:link w:val="F1Char"/>
    <w:qFormat/>
    <w:rsid w:val="007D00E0"/>
    <w:pPr>
      <w:numPr>
        <w:numId w:val="2"/>
      </w:numPr>
    </w:pPr>
  </w:style>
  <w:style w:type="paragraph" w:customStyle="1" w:styleId="F2">
    <w:name w:val="F2"/>
    <w:basedOn w:val="Listaszerbekezds"/>
    <w:link w:val="F2Char"/>
    <w:qFormat/>
    <w:rsid w:val="007D00E0"/>
    <w:pPr>
      <w:numPr>
        <w:ilvl w:val="1"/>
        <w:numId w:val="2"/>
      </w:numPr>
    </w:pPr>
  </w:style>
  <w:style w:type="character" w:customStyle="1" w:styleId="F1Char">
    <w:name w:val="F1 Char"/>
    <w:basedOn w:val="ListaszerbekezdsChar"/>
    <w:link w:val="F1"/>
    <w:rsid w:val="007D00E0"/>
    <w:rPr>
      <w:szCs w:val="22"/>
      <w:lang w:eastAsia="en-US"/>
    </w:rPr>
  </w:style>
  <w:style w:type="character" w:customStyle="1" w:styleId="F2Char">
    <w:name w:val="F2 Char"/>
    <w:basedOn w:val="ListaszerbekezdsChar"/>
    <w:link w:val="F2"/>
    <w:rsid w:val="007D00E0"/>
    <w:rPr>
      <w:szCs w:val="22"/>
      <w:lang w:eastAsia="en-US"/>
    </w:rPr>
  </w:style>
  <w:style w:type="table" w:styleId="Rcsostblzat">
    <w:name w:val="Table Grid"/>
    <w:basedOn w:val="Normltblzat"/>
    <w:uiPriority w:val="99"/>
    <w:rsid w:val="0017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nhideWhenUsed/>
    <w:rsid w:val="002B4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rsid w:val="002B45CC"/>
  </w:style>
  <w:style w:type="paragraph" w:styleId="llb">
    <w:name w:val="footer"/>
    <w:basedOn w:val="Norml"/>
    <w:link w:val="llbChar"/>
    <w:uiPriority w:val="99"/>
    <w:unhideWhenUsed/>
    <w:rsid w:val="002B4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45CC"/>
  </w:style>
  <w:style w:type="paragraph" w:styleId="Buborkszveg">
    <w:name w:val="Balloon Text"/>
    <w:basedOn w:val="Norml"/>
    <w:link w:val="BuborkszvegChar"/>
    <w:uiPriority w:val="99"/>
    <w:semiHidden/>
    <w:unhideWhenUsed/>
    <w:rsid w:val="002B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B45CC"/>
    <w:rPr>
      <w:rFonts w:ascii="Tahoma" w:hAnsi="Tahoma" w:cs="Tahoma"/>
      <w:sz w:val="16"/>
      <w:szCs w:val="16"/>
    </w:rPr>
  </w:style>
  <w:style w:type="character" w:styleId="Oldalszm">
    <w:name w:val="page number"/>
    <w:basedOn w:val="Bekezdsalapbettpusa"/>
    <w:rsid w:val="002B45CC"/>
  </w:style>
  <w:style w:type="paragraph" w:customStyle="1" w:styleId="llb11">
    <w:name w:val="Élőláb11"/>
    <w:next w:val="Norml"/>
    <w:uiPriority w:val="99"/>
    <w:rsid w:val="002B45C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en-AU"/>
    </w:rPr>
  </w:style>
  <w:style w:type="paragraph" w:customStyle="1" w:styleId="Ctblzatcmnorml">
    <w:name w:val="C_táblázatcím_normál"/>
    <w:basedOn w:val="Cnorml"/>
    <w:link w:val="CtblzatcmnormlChar"/>
    <w:qFormat/>
    <w:rsid w:val="000626F0"/>
    <w:rPr>
      <w:b/>
      <w:color w:val="365F91"/>
      <w:szCs w:val="24"/>
    </w:rPr>
  </w:style>
  <w:style w:type="character" w:customStyle="1" w:styleId="CtblzatcmnormlChar">
    <w:name w:val="C_táblázatcím_normál Char"/>
    <w:link w:val="Ctblzatcmnorml"/>
    <w:rsid w:val="000626F0"/>
    <w:rPr>
      <w:b/>
      <w:color w:val="365F91"/>
      <w:sz w:val="24"/>
      <w:szCs w:val="24"/>
    </w:rPr>
  </w:style>
  <w:style w:type="character" w:styleId="Jegyzethivatkozs">
    <w:name w:val="annotation reference"/>
    <w:uiPriority w:val="99"/>
    <w:unhideWhenUsed/>
    <w:rsid w:val="00F81AB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F81ABF"/>
    <w:pPr>
      <w:spacing w:line="240" w:lineRule="auto"/>
    </w:pPr>
    <w:rPr>
      <w:szCs w:val="20"/>
    </w:rPr>
  </w:style>
  <w:style w:type="character" w:customStyle="1" w:styleId="JegyzetszvegChar">
    <w:name w:val="Jegyzetszöveg Char"/>
    <w:link w:val="Jegyzetszveg"/>
    <w:uiPriority w:val="99"/>
    <w:rsid w:val="00F81AB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81ABF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F81ABF"/>
    <w:rPr>
      <w:b/>
      <w:bCs/>
      <w:sz w:val="20"/>
      <w:szCs w:val="20"/>
    </w:rPr>
  </w:style>
  <w:style w:type="paragraph" w:customStyle="1" w:styleId="Default">
    <w:name w:val="Default"/>
    <w:rsid w:val="00E5165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Vltozat">
    <w:name w:val="Revision"/>
    <w:hidden/>
    <w:uiPriority w:val="99"/>
    <w:semiHidden/>
    <w:rsid w:val="00080050"/>
    <w:rPr>
      <w:szCs w:val="22"/>
      <w:lang w:eastAsia="en-US"/>
    </w:rPr>
  </w:style>
  <w:style w:type="character" w:styleId="Hiperhivatkozs">
    <w:name w:val="Hyperlink"/>
    <w:basedOn w:val="Bekezdsalapbettpusa"/>
    <w:uiPriority w:val="99"/>
    <w:unhideWhenUsed/>
    <w:rsid w:val="00FA586D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A586D"/>
    <w:rPr>
      <w:color w:val="800080" w:themeColor="followed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C31BE"/>
    <w:rPr>
      <w:color w:val="808080"/>
      <w:shd w:val="clear" w:color="auto" w:fill="E6E6E6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E06846"/>
    <w:rPr>
      <w:color w:val="605E5C"/>
      <w:shd w:val="clear" w:color="auto" w:fill="E1DFDD"/>
    </w:rPr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2F5202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532D1E"/>
    <w:rPr>
      <w:b/>
      <w:bCs/>
    </w:rPr>
  </w:style>
  <w:style w:type="character" w:customStyle="1" w:styleId="Feloldatlanmegemlts4">
    <w:name w:val="Feloldatlan megemlítés4"/>
    <w:basedOn w:val="Bekezdsalapbettpusa"/>
    <w:uiPriority w:val="99"/>
    <w:semiHidden/>
    <w:unhideWhenUsed/>
    <w:rsid w:val="00606FA0"/>
    <w:rPr>
      <w:color w:val="605E5C"/>
      <w:shd w:val="clear" w:color="auto" w:fill="E1DFDD"/>
    </w:rPr>
  </w:style>
  <w:style w:type="character" w:customStyle="1" w:styleId="Feloldatlanmegemlts5">
    <w:name w:val="Feloldatlan megemlítés5"/>
    <w:basedOn w:val="Bekezdsalapbettpusa"/>
    <w:uiPriority w:val="99"/>
    <w:semiHidden/>
    <w:unhideWhenUsed/>
    <w:rsid w:val="00EB2E2C"/>
    <w:rPr>
      <w:color w:val="605E5C"/>
      <w:shd w:val="clear" w:color="auto" w:fill="E1DFDD"/>
    </w:rPr>
  </w:style>
  <w:style w:type="character" w:customStyle="1" w:styleId="Feloldatlanmegemlts6">
    <w:name w:val="Feloldatlan megemlítés6"/>
    <w:basedOn w:val="Bekezdsalapbettpusa"/>
    <w:uiPriority w:val="99"/>
    <w:semiHidden/>
    <w:unhideWhenUsed/>
    <w:rsid w:val="00C23DBD"/>
    <w:rPr>
      <w:color w:val="605E5C"/>
      <w:shd w:val="clear" w:color="auto" w:fill="E1DFDD"/>
    </w:rPr>
  </w:style>
  <w:style w:type="character" w:customStyle="1" w:styleId="Feloldatlanmegemlts7">
    <w:name w:val="Feloldatlan megemlítés7"/>
    <w:basedOn w:val="Bekezdsalapbettpusa"/>
    <w:uiPriority w:val="99"/>
    <w:semiHidden/>
    <w:unhideWhenUsed/>
    <w:rsid w:val="00F948B1"/>
    <w:rPr>
      <w:color w:val="605E5C"/>
      <w:shd w:val="clear" w:color="auto" w:fill="E1DFDD"/>
    </w:rPr>
  </w:style>
  <w:style w:type="character" w:customStyle="1" w:styleId="Feloldatlanmegemlts8">
    <w:name w:val="Feloldatlan megemlítés8"/>
    <w:basedOn w:val="Bekezdsalapbettpusa"/>
    <w:uiPriority w:val="99"/>
    <w:semiHidden/>
    <w:unhideWhenUsed/>
    <w:rsid w:val="00C656DE"/>
    <w:rPr>
      <w:color w:val="605E5C"/>
      <w:shd w:val="clear" w:color="auto" w:fill="E1DFDD"/>
    </w:rPr>
  </w:style>
  <w:style w:type="character" w:customStyle="1" w:styleId="Feloldatlanmegemlts9">
    <w:name w:val="Feloldatlan megemlítés9"/>
    <w:basedOn w:val="Bekezdsalapbettpusa"/>
    <w:uiPriority w:val="99"/>
    <w:semiHidden/>
    <w:unhideWhenUsed/>
    <w:rsid w:val="00640AD4"/>
    <w:rPr>
      <w:color w:val="605E5C"/>
      <w:shd w:val="clear" w:color="auto" w:fill="E1DFDD"/>
    </w:rPr>
  </w:style>
  <w:style w:type="character" w:styleId="Erskiemels">
    <w:name w:val="Intense Emphasis"/>
    <w:basedOn w:val="Bekezdsalapbettpusa"/>
    <w:uiPriority w:val="21"/>
    <w:qFormat/>
    <w:rsid w:val="00CF04E3"/>
    <w:rPr>
      <w:i/>
      <w:iCs/>
      <w:color w:val="4F81BD" w:themeColor="accent1"/>
    </w:rPr>
  </w:style>
  <w:style w:type="character" w:customStyle="1" w:styleId="Feloldatlanmegemlts10">
    <w:name w:val="Feloldatlan megemlítés10"/>
    <w:basedOn w:val="Bekezdsalapbettpusa"/>
    <w:uiPriority w:val="99"/>
    <w:semiHidden/>
    <w:unhideWhenUsed/>
    <w:rsid w:val="007D2515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D25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character" w:customStyle="1" w:styleId="Feloldatlanmegemlts11">
    <w:name w:val="Feloldatlan megemlítés11"/>
    <w:basedOn w:val="Bekezdsalapbettpusa"/>
    <w:uiPriority w:val="99"/>
    <w:semiHidden/>
    <w:unhideWhenUsed/>
    <w:rsid w:val="00997D0E"/>
    <w:rPr>
      <w:color w:val="605E5C"/>
      <w:shd w:val="clear" w:color="auto" w:fill="E1DFDD"/>
    </w:rPr>
  </w:style>
  <w:style w:type="character" w:customStyle="1" w:styleId="Feloldatlanmegemlts12">
    <w:name w:val="Feloldatlan megemlítés12"/>
    <w:basedOn w:val="Bekezdsalapbettpusa"/>
    <w:uiPriority w:val="99"/>
    <w:semiHidden/>
    <w:unhideWhenUsed/>
    <w:rsid w:val="00987D72"/>
    <w:rPr>
      <w:color w:val="605E5C"/>
      <w:shd w:val="clear" w:color="auto" w:fill="E1DFDD"/>
    </w:rPr>
  </w:style>
  <w:style w:type="character" w:customStyle="1" w:styleId="Feloldatlanmegemlts13">
    <w:name w:val="Feloldatlan megemlítés13"/>
    <w:basedOn w:val="Bekezdsalapbettpusa"/>
    <w:uiPriority w:val="99"/>
    <w:semiHidden/>
    <w:unhideWhenUsed/>
    <w:rsid w:val="00045697"/>
    <w:rPr>
      <w:color w:val="605E5C"/>
      <w:shd w:val="clear" w:color="auto" w:fill="E1DFDD"/>
    </w:rPr>
  </w:style>
  <w:style w:type="character" w:customStyle="1" w:styleId="Feloldatlanmegemlts14">
    <w:name w:val="Feloldatlan megemlítés14"/>
    <w:basedOn w:val="Bekezdsalapbettpusa"/>
    <w:uiPriority w:val="99"/>
    <w:semiHidden/>
    <w:unhideWhenUsed/>
    <w:rsid w:val="00F8201A"/>
    <w:rPr>
      <w:color w:val="605E5C"/>
      <w:shd w:val="clear" w:color="auto" w:fill="E1DFDD"/>
    </w:rPr>
  </w:style>
  <w:style w:type="character" w:customStyle="1" w:styleId="Feloldatlanmegemlts15">
    <w:name w:val="Feloldatlan megemlítés15"/>
    <w:basedOn w:val="Bekezdsalapbettpusa"/>
    <w:uiPriority w:val="99"/>
    <w:semiHidden/>
    <w:unhideWhenUsed/>
    <w:rsid w:val="005E02A3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1002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eloldatlanmegemlts16">
    <w:name w:val="Feloldatlan megemlítés16"/>
    <w:basedOn w:val="Bekezdsalapbettpusa"/>
    <w:uiPriority w:val="99"/>
    <w:semiHidden/>
    <w:unhideWhenUsed/>
    <w:rsid w:val="000A4629"/>
    <w:rPr>
      <w:color w:val="605E5C"/>
      <w:shd w:val="clear" w:color="auto" w:fill="E1DFDD"/>
    </w:rPr>
  </w:style>
  <w:style w:type="table" w:customStyle="1" w:styleId="Rcsostblzat1">
    <w:name w:val="Rácsos táblázat1"/>
    <w:basedOn w:val="Normltblzat"/>
    <w:next w:val="Rcsostblzat"/>
    <w:uiPriority w:val="59"/>
    <w:rsid w:val="00C35C6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2">
    <w:name w:val="Rácsos táblázat2"/>
    <w:basedOn w:val="Normltblzat"/>
    <w:next w:val="Rcsostblzat"/>
    <w:uiPriority w:val="39"/>
    <w:rsid w:val="0062252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3">
    <w:name w:val="Rácsos táblázat3"/>
    <w:basedOn w:val="Normltblzat"/>
    <w:next w:val="Rcsostblzat"/>
    <w:uiPriority w:val="39"/>
    <w:rsid w:val="009F053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4">
    <w:name w:val="Rácsos táblázat4"/>
    <w:basedOn w:val="Normltblzat"/>
    <w:next w:val="Rcsostblzat"/>
    <w:uiPriority w:val="39"/>
    <w:rsid w:val="0043112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5">
    <w:name w:val="Rácsos táblázat5"/>
    <w:basedOn w:val="Normltblzat"/>
    <w:next w:val="Rcsostblzat"/>
    <w:uiPriority w:val="39"/>
    <w:rsid w:val="00655B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6">
    <w:name w:val="Rácsos táblázat6"/>
    <w:basedOn w:val="Normltblzat"/>
    <w:next w:val="Rcsostblzat"/>
    <w:uiPriority w:val="39"/>
    <w:rsid w:val="00827DC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7">
    <w:name w:val="Rácsos táblázat7"/>
    <w:basedOn w:val="Normltblzat"/>
    <w:next w:val="Rcsostblzat"/>
    <w:uiPriority w:val="39"/>
    <w:rsid w:val="00827DC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8">
    <w:name w:val="Rácsos táblázat8"/>
    <w:basedOn w:val="Normltblzat"/>
    <w:next w:val="Rcsostblzat"/>
    <w:uiPriority w:val="39"/>
    <w:rsid w:val="001F131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9">
    <w:name w:val="Rácsos táblázat9"/>
    <w:basedOn w:val="Normltblzat"/>
    <w:next w:val="Rcsostblzat"/>
    <w:uiPriority w:val="39"/>
    <w:rsid w:val="0021645F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0">
    <w:name w:val="Rácsos táblázat10"/>
    <w:basedOn w:val="Normltblzat"/>
    <w:next w:val="Rcsostblzat"/>
    <w:uiPriority w:val="39"/>
    <w:rsid w:val="0021645F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1">
    <w:name w:val="Rácsos táblázat11"/>
    <w:basedOn w:val="Normltblzat"/>
    <w:next w:val="Rcsostblzat"/>
    <w:uiPriority w:val="39"/>
    <w:rsid w:val="0021645F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2">
    <w:name w:val="Rácsos táblázat12"/>
    <w:basedOn w:val="Normltblzat"/>
    <w:next w:val="Rcsostblzat"/>
    <w:uiPriority w:val="39"/>
    <w:rsid w:val="008F370E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3">
    <w:name w:val="Rácsos táblázat13"/>
    <w:basedOn w:val="Normltblzat"/>
    <w:next w:val="Rcsostblzat"/>
    <w:uiPriority w:val="39"/>
    <w:rsid w:val="008C16F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4">
    <w:name w:val="Rácsos táblázat14"/>
    <w:basedOn w:val="Normltblzat"/>
    <w:next w:val="Rcsostblzat"/>
    <w:uiPriority w:val="39"/>
    <w:rsid w:val="008C16F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A81C2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Feloldatlanmegemlts17">
    <w:name w:val="Feloldatlan megemlítés17"/>
    <w:basedOn w:val="Bekezdsalapbettpusa"/>
    <w:uiPriority w:val="99"/>
    <w:semiHidden/>
    <w:unhideWhenUsed/>
    <w:rsid w:val="009B6985"/>
    <w:rPr>
      <w:color w:val="605E5C"/>
      <w:shd w:val="clear" w:color="auto" w:fill="E1DFDD"/>
    </w:rPr>
  </w:style>
  <w:style w:type="character" w:customStyle="1" w:styleId="Feloldatlanmegemlts18">
    <w:name w:val="Feloldatlan megemlítés18"/>
    <w:basedOn w:val="Bekezdsalapbettpusa"/>
    <w:uiPriority w:val="99"/>
    <w:semiHidden/>
    <w:unhideWhenUsed/>
    <w:rsid w:val="00C90514"/>
    <w:rPr>
      <w:color w:val="605E5C"/>
      <w:shd w:val="clear" w:color="auto" w:fill="E1DFDD"/>
    </w:rPr>
  </w:style>
  <w:style w:type="character" w:customStyle="1" w:styleId="Feloldatlanmegemlts19">
    <w:name w:val="Feloldatlan megemlítés19"/>
    <w:basedOn w:val="Bekezdsalapbettpusa"/>
    <w:uiPriority w:val="99"/>
    <w:semiHidden/>
    <w:unhideWhenUsed/>
    <w:rsid w:val="00C2616E"/>
    <w:rPr>
      <w:color w:val="605E5C"/>
      <w:shd w:val="clear" w:color="auto" w:fill="E1DFDD"/>
    </w:rPr>
  </w:style>
  <w:style w:type="character" w:customStyle="1" w:styleId="Feloldatlanmegemlts20">
    <w:name w:val="Feloldatlan megemlítés20"/>
    <w:basedOn w:val="Bekezdsalapbettpusa"/>
    <w:uiPriority w:val="99"/>
    <w:semiHidden/>
    <w:unhideWhenUsed/>
    <w:rsid w:val="00404FBC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63A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Feloldatlanmegemlts21">
    <w:name w:val="Feloldatlan megemlítés21"/>
    <w:basedOn w:val="Bekezdsalapbettpusa"/>
    <w:uiPriority w:val="99"/>
    <w:semiHidden/>
    <w:unhideWhenUsed/>
    <w:rsid w:val="000F46E7"/>
    <w:rPr>
      <w:color w:val="605E5C"/>
      <w:shd w:val="clear" w:color="auto" w:fill="E1DFDD"/>
    </w:rPr>
  </w:style>
  <w:style w:type="character" w:customStyle="1" w:styleId="Feloldatlanmegemlts22">
    <w:name w:val="Feloldatlan megemlítés22"/>
    <w:basedOn w:val="Bekezdsalapbettpusa"/>
    <w:uiPriority w:val="99"/>
    <w:semiHidden/>
    <w:unhideWhenUsed/>
    <w:rsid w:val="002C2163"/>
    <w:rPr>
      <w:color w:val="605E5C"/>
      <w:shd w:val="clear" w:color="auto" w:fill="E1DFDD"/>
    </w:rPr>
  </w:style>
  <w:style w:type="character" w:customStyle="1" w:styleId="Feloldatlanmegemlts23">
    <w:name w:val="Feloldatlan megemlítés23"/>
    <w:basedOn w:val="Bekezdsalapbettpusa"/>
    <w:uiPriority w:val="99"/>
    <w:semiHidden/>
    <w:unhideWhenUsed/>
    <w:rsid w:val="00DF3D06"/>
    <w:rPr>
      <w:color w:val="605E5C"/>
      <w:shd w:val="clear" w:color="auto" w:fill="E1DFDD"/>
    </w:rPr>
  </w:style>
  <w:style w:type="character" w:customStyle="1" w:styleId="Feloldatlanmegemlts231">
    <w:name w:val="Feloldatlan megemlítés231"/>
    <w:basedOn w:val="Bekezdsalapbettpusa"/>
    <w:uiPriority w:val="99"/>
    <w:semiHidden/>
    <w:unhideWhenUsed/>
    <w:rsid w:val="00345F39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6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62F12"/>
    <w:rPr>
      <w:rFonts w:ascii="Courier New" w:eastAsia="Times New Roman" w:hAnsi="Courier New" w:cs="Courier New"/>
    </w:rPr>
  </w:style>
  <w:style w:type="character" w:styleId="HTML-kd">
    <w:name w:val="HTML Code"/>
    <w:basedOn w:val="Bekezdsalapbettpusa"/>
    <w:uiPriority w:val="99"/>
    <w:semiHidden/>
    <w:unhideWhenUsed/>
    <w:rsid w:val="00462F12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24">
    <w:name w:val="Feloldatlan megemlítés24"/>
    <w:basedOn w:val="Bekezdsalapbettpusa"/>
    <w:uiPriority w:val="99"/>
    <w:semiHidden/>
    <w:unhideWhenUsed/>
    <w:rsid w:val="00F658F5"/>
    <w:rPr>
      <w:color w:val="605E5C"/>
      <w:shd w:val="clear" w:color="auto" w:fill="E1DFDD"/>
    </w:rPr>
  </w:style>
  <w:style w:type="character" w:customStyle="1" w:styleId="Feloldatlanmegemlts25">
    <w:name w:val="Feloldatlan megemlítés25"/>
    <w:basedOn w:val="Bekezdsalapbettpusa"/>
    <w:uiPriority w:val="99"/>
    <w:semiHidden/>
    <w:unhideWhenUsed/>
    <w:rsid w:val="00F14097"/>
    <w:rPr>
      <w:color w:val="605E5C"/>
      <w:shd w:val="clear" w:color="auto" w:fill="E1DFDD"/>
    </w:rPr>
  </w:style>
  <w:style w:type="character" w:customStyle="1" w:styleId="Feloldatlanmegemlts26">
    <w:name w:val="Feloldatlan megemlítés26"/>
    <w:basedOn w:val="Bekezdsalapbettpusa"/>
    <w:uiPriority w:val="99"/>
    <w:semiHidden/>
    <w:unhideWhenUsed/>
    <w:rsid w:val="000C1DC4"/>
    <w:rPr>
      <w:color w:val="605E5C"/>
      <w:shd w:val="clear" w:color="auto" w:fill="E1DFDD"/>
    </w:rPr>
  </w:style>
  <w:style w:type="character" w:customStyle="1" w:styleId="Feloldatlanmegemlts27">
    <w:name w:val="Feloldatlan megemlítés27"/>
    <w:basedOn w:val="Bekezdsalapbettpusa"/>
    <w:uiPriority w:val="99"/>
    <w:semiHidden/>
    <w:unhideWhenUsed/>
    <w:rsid w:val="00666FAB"/>
    <w:rPr>
      <w:color w:val="605E5C"/>
      <w:shd w:val="clear" w:color="auto" w:fill="E1DFDD"/>
    </w:rPr>
  </w:style>
  <w:style w:type="character" w:customStyle="1" w:styleId="Feloldatlanmegemlts28">
    <w:name w:val="Feloldatlan megemlítés28"/>
    <w:basedOn w:val="Bekezdsalapbettpusa"/>
    <w:uiPriority w:val="99"/>
    <w:semiHidden/>
    <w:unhideWhenUsed/>
    <w:rsid w:val="00146B0C"/>
    <w:rPr>
      <w:color w:val="605E5C"/>
      <w:shd w:val="clear" w:color="auto" w:fill="E1DFDD"/>
    </w:rPr>
  </w:style>
  <w:style w:type="character" w:customStyle="1" w:styleId="Feloldatlanmegemlts29">
    <w:name w:val="Feloldatlan megemlítés29"/>
    <w:basedOn w:val="Bekezdsalapbettpusa"/>
    <w:uiPriority w:val="99"/>
    <w:semiHidden/>
    <w:unhideWhenUsed/>
    <w:rsid w:val="00C54A94"/>
    <w:rPr>
      <w:color w:val="605E5C"/>
      <w:shd w:val="clear" w:color="auto" w:fill="E1DFDD"/>
    </w:rPr>
  </w:style>
  <w:style w:type="character" w:customStyle="1" w:styleId="Feloldatlanmegemlts30">
    <w:name w:val="Feloldatlan megemlítés30"/>
    <w:basedOn w:val="Bekezdsalapbettpusa"/>
    <w:uiPriority w:val="99"/>
    <w:semiHidden/>
    <w:unhideWhenUsed/>
    <w:rsid w:val="00424E2A"/>
    <w:rPr>
      <w:color w:val="605E5C"/>
      <w:shd w:val="clear" w:color="auto" w:fill="E1DFDD"/>
    </w:rPr>
  </w:style>
  <w:style w:type="character" w:customStyle="1" w:styleId="Feloldatlanmegemlts31">
    <w:name w:val="Feloldatlan megemlítés31"/>
    <w:basedOn w:val="Bekezdsalapbettpusa"/>
    <w:uiPriority w:val="99"/>
    <w:semiHidden/>
    <w:unhideWhenUsed/>
    <w:rsid w:val="00850C03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02E9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02E9"/>
    <w:rPr>
      <w:lang w:eastAsia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3F02E9"/>
    <w:rPr>
      <w:vertAlign w:val="superscript"/>
    </w:rPr>
  </w:style>
  <w:style w:type="character" w:customStyle="1" w:styleId="Feloldatlanmegemlts32">
    <w:name w:val="Feloldatlan megemlítés32"/>
    <w:basedOn w:val="Bekezdsalapbettpusa"/>
    <w:uiPriority w:val="99"/>
    <w:semiHidden/>
    <w:unhideWhenUsed/>
    <w:rsid w:val="004F7D93"/>
    <w:rPr>
      <w:color w:val="605E5C"/>
      <w:shd w:val="clear" w:color="auto" w:fill="E1DFDD"/>
    </w:rPr>
  </w:style>
  <w:style w:type="character" w:customStyle="1" w:styleId="ui-provider">
    <w:name w:val="ui-provider"/>
    <w:basedOn w:val="Bekezdsalapbettpusa"/>
    <w:rsid w:val="00061B56"/>
  </w:style>
  <w:style w:type="character" w:customStyle="1" w:styleId="Feloldatlanmegemlts33">
    <w:name w:val="Feloldatlan megemlítés33"/>
    <w:basedOn w:val="Bekezdsalapbettpusa"/>
    <w:uiPriority w:val="99"/>
    <w:semiHidden/>
    <w:unhideWhenUsed/>
    <w:rsid w:val="006F230F"/>
    <w:rPr>
      <w:color w:val="605E5C"/>
      <w:shd w:val="clear" w:color="auto" w:fill="E1DFDD"/>
    </w:rPr>
  </w:style>
  <w:style w:type="character" w:customStyle="1" w:styleId="Feloldatlanmegemlts34">
    <w:name w:val="Feloldatlan megemlítés34"/>
    <w:basedOn w:val="Bekezdsalapbettpusa"/>
    <w:uiPriority w:val="99"/>
    <w:semiHidden/>
    <w:unhideWhenUsed/>
    <w:rsid w:val="005C6FCF"/>
    <w:rPr>
      <w:color w:val="605E5C"/>
      <w:shd w:val="clear" w:color="auto" w:fill="E1DFDD"/>
    </w:rPr>
  </w:style>
  <w:style w:type="character" w:customStyle="1" w:styleId="Feloldatlanmegemlts35">
    <w:name w:val="Feloldatlan megemlítés35"/>
    <w:basedOn w:val="Bekezdsalapbettpusa"/>
    <w:uiPriority w:val="99"/>
    <w:semiHidden/>
    <w:unhideWhenUsed/>
    <w:rsid w:val="00AB3442"/>
    <w:rPr>
      <w:color w:val="605E5C"/>
      <w:shd w:val="clear" w:color="auto" w:fill="E1DFDD"/>
    </w:rPr>
  </w:style>
  <w:style w:type="character" w:customStyle="1" w:styleId="cf01">
    <w:name w:val="cf01"/>
    <w:basedOn w:val="Bekezdsalapbettpusa"/>
    <w:rsid w:val="00A91A27"/>
    <w:rPr>
      <w:rFonts w:ascii="Segoe UI" w:hAnsi="Segoe UI" w:cs="Segoe UI" w:hint="default"/>
      <w:b/>
      <w:bCs/>
      <w:sz w:val="18"/>
      <w:szCs w:val="18"/>
    </w:rPr>
  </w:style>
  <w:style w:type="character" w:customStyle="1" w:styleId="Feloldatlanmegemlts36">
    <w:name w:val="Feloldatlan megemlítés36"/>
    <w:basedOn w:val="Bekezdsalapbettpusa"/>
    <w:uiPriority w:val="99"/>
    <w:semiHidden/>
    <w:unhideWhenUsed/>
    <w:rsid w:val="00A34517"/>
    <w:rPr>
      <w:color w:val="605E5C"/>
      <w:shd w:val="clear" w:color="auto" w:fill="E1DFDD"/>
    </w:rPr>
  </w:style>
  <w:style w:type="character" w:customStyle="1" w:styleId="Feloldatlanmegemlts37">
    <w:name w:val="Feloldatlan megemlítés37"/>
    <w:basedOn w:val="Bekezdsalapbettpusa"/>
    <w:uiPriority w:val="99"/>
    <w:semiHidden/>
    <w:unhideWhenUsed/>
    <w:rsid w:val="00887D7B"/>
    <w:rPr>
      <w:color w:val="605E5C"/>
      <w:shd w:val="clear" w:color="auto" w:fill="E1DFDD"/>
    </w:rPr>
  </w:style>
  <w:style w:type="character" w:customStyle="1" w:styleId="Feloldatlanmegemlts38">
    <w:name w:val="Feloldatlan megemlítés38"/>
    <w:basedOn w:val="Bekezdsalapbettpusa"/>
    <w:uiPriority w:val="99"/>
    <w:semiHidden/>
    <w:unhideWhenUsed/>
    <w:rsid w:val="00FA688A"/>
    <w:rPr>
      <w:color w:val="605E5C"/>
      <w:shd w:val="clear" w:color="auto" w:fill="E1DFDD"/>
    </w:rPr>
  </w:style>
  <w:style w:type="character" w:customStyle="1" w:styleId="Feloldatlanmegemlts39">
    <w:name w:val="Feloldatlan megemlítés39"/>
    <w:basedOn w:val="Bekezdsalapbettpusa"/>
    <w:uiPriority w:val="99"/>
    <w:semiHidden/>
    <w:unhideWhenUsed/>
    <w:rsid w:val="004436A1"/>
    <w:rPr>
      <w:color w:val="605E5C"/>
      <w:shd w:val="clear" w:color="auto" w:fill="E1DFDD"/>
    </w:rPr>
  </w:style>
  <w:style w:type="character" w:customStyle="1" w:styleId="Feloldatlanmegemlts40">
    <w:name w:val="Feloldatlan megemlítés40"/>
    <w:basedOn w:val="Bekezdsalapbettpusa"/>
    <w:uiPriority w:val="99"/>
    <w:semiHidden/>
    <w:unhideWhenUsed/>
    <w:rsid w:val="00C304F1"/>
    <w:rPr>
      <w:color w:val="605E5C"/>
      <w:shd w:val="clear" w:color="auto" w:fill="E1DFDD"/>
    </w:rPr>
  </w:style>
  <w:style w:type="character" w:customStyle="1" w:styleId="hljs-attr">
    <w:name w:val="hljs-attr"/>
    <w:basedOn w:val="Bekezdsalapbettpusa"/>
    <w:rsid w:val="008127DE"/>
  </w:style>
  <w:style w:type="character" w:customStyle="1" w:styleId="Feloldatlanmegemlts41">
    <w:name w:val="Feloldatlan megemlítés41"/>
    <w:basedOn w:val="Bekezdsalapbettpusa"/>
    <w:uiPriority w:val="99"/>
    <w:semiHidden/>
    <w:unhideWhenUsed/>
    <w:rsid w:val="000C15D3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E2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36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7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9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0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2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2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3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4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8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9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5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7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6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webSettings" Target="webSettings.xml"/><Relationship Id="rId18" Type="http://schemas.openxmlformats.org/officeDocument/2006/relationships/hyperlink" Target="https://tadads1.tad.mavinformatika.hu/MAVICollection/IFP/_workitems/edit/94153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3.jpg"/><Relationship Id="rId21" Type="http://schemas.openxmlformats.org/officeDocument/2006/relationships/hyperlink" Target="https://tadads1.tad.mavinformatika.hu/MAVICollection/IFP/_workitems/edit/96564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oleObject" Target="embeddings/oleObject3.bin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yperlink" Target="https://tadads1.tad.mavinformatika.hu/MAVICollection/IFP/_workitems/edit/93801" TargetMode="External"/><Relationship Id="rId29" Type="http://schemas.microsoft.com/office/2011/relationships/commentsExtended" Target="commentsExtended.xml"/><Relationship Id="rId11" Type="http://schemas.openxmlformats.org/officeDocument/2006/relationships/styles" Target="styles.xml"/><Relationship Id="rId24" Type="http://schemas.openxmlformats.org/officeDocument/2006/relationships/image" Target="media/image2.png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jpg"/><Relationship Id="rId45" Type="http://schemas.openxmlformats.org/officeDocument/2006/relationships/image" Target="media/image19.png"/><Relationship Id="rId53" Type="http://schemas.openxmlformats.org/officeDocument/2006/relationships/oleObject" Target="embeddings/oleObject2.bin"/><Relationship Id="rId58" Type="http://schemas.microsoft.com/office/2011/relationships/people" Target="people.xml"/><Relationship Id="rId5" Type="http://schemas.openxmlformats.org/officeDocument/2006/relationships/customXml" Target="../customXml/item5.xml"/><Relationship Id="rId19" Type="http://schemas.openxmlformats.org/officeDocument/2006/relationships/hyperlink" Target="https://tadads1.tad.mavinformatika.hu/MAVICollection/IFP/_workitems/edit/94153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hyperlink" Target="https://ituzletag.mav-szk.hu/projekt/gvk/_layouts/15/DocIdRedir.aspx?ID=U26HEUY2JR42-2121121297-1301" TargetMode="External"/><Relationship Id="rId27" Type="http://schemas.openxmlformats.org/officeDocument/2006/relationships/image" Target="media/image5.png"/><Relationship Id="rId30" Type="http://schemas.microsoft.com/office/2016/09/relationships/commentsIds" Target="commentsIds.xml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eader" Target="header1.xml"/><Relationship Id="rId56" Type="http://schemas.openxmlformats.org/officeDocument/2006/relationships/oleObject" Target="embeddings/oleObject4.bin"/><Relationship Id="rId8" Type="http://schemas.openxmlformats.org/officeDocument/2006/relationships/customXml" Target="../customXml/item8.xml"/><Relationship Id="rId51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12" Type="http://schemas.openxmlformats.org/officeDocument/2006/relationships/settings" Target="settings.xml"/><Relationship Id="rId17" Type="http://schemas.openxmlformats.org/officeDocument/2006/relationships/hyperlink" Target="https://tadads1.tad.mavinformatika.hu/MAVICollection/IFP/_workitems/edit/89383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0" Type="http://schemas.openxmlformats.org/officeDocument/2006/relationships/hyperlink" Target="https://tadads1.tad.mavinformatika.hu/MAVICollection/IFP/_workitems/edit/96564" TargetMode="External"/><Relationship Id="rId41" Type="http://schemas.openxmlformats.org/officeDocument/2006/relationships/image" Target="media/image15.jpg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endnotes" Target="endnotes.xml"/><Relationship Id="rId23" Type="http://schemas.openxmlformats.org/officeDocument/2006/relationships/image" Target="media/image1.png"/><Relationship Id="rId28" Type="http://schemas.openxmlformats.org/officeDocument/2006/relationships/comments" Target="comments.xml"/><Relationship Id="rId36" Type="http://schemas.openxmlformats.org/officeDocument/2006/relationships/image" Target="media/image10.png"/><Relationship Id="rId49" Type="http://schemas.openxmlformats.org/officeDocument/2006/relationships/header" Target="header2.xml"/><Relationship Id="rId57" Type="http://schemas.openxmlformats.org/officeDocument/2006/relationships/fontTable" Target="fontTable.xml"/><Relationship Id="rId10" Type="http://schemas.openxmlformats.org/officeDocument/2006/relationships/numbering" Target="numbering.xml"/><Relationship Id="rId31" Type="http://schemas.microsoft.com/office/2018/08/relationships/commentsExtensible" Target="commentsExtensible.xml"/><Relationship Id="rId44" Type="http://schemas.openxmlformats.org/officeDocument/2006/relationships/image" Target="media/image18.png"/><Relationship Id="rId52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Z\Minden\PTB\R&#233;szletterv\UC_01_17\PTB_UC_01_17_HE_Reszletterv_2.%20tervez&#233;si%20szakasz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306BCDB6538E428D7BC50E62C01D75" ma:contentTypeVersion="1" ma:contentTypeDescription="Új dokumentum létrehozása." ma:contentTypeScope="" ma:versionID="995c48249e7707b1915ace0d1c62ac67">
  <xsd:schema xmlns:xsd="http://www.w3.org/2001/XMLSchema" xmlns:xs="http://www.w3.org/2001/XMLSchema" xmlns:p="http://schemas.microsoft.com/office/2006/metadata/properties" xmlns:ns2="0be68c0f-23a1-4a68-bc2e-0bfc084806b4" targetNamespace="http://schemas.microsoft.com/office/2006/metadata/properties" ma:root="true" ma:fieldsID="64da583a872f569196b8e2671b3322a7" ns2:_="">
    <xsd:import namespace="0be68c0f-23a1-4a68-bc2e-0bfc084806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68c0f-23a1-4a68-bc2e-0bfc084806b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umazonosító értéke" ma:description="Az elemhez rendelt dokumentumazonosító értéke." ma:internalName="_dlc_DocId" ma:readOnly="true">
      <xsd:simpleType>
        <xsd:restriction base="dms:Text"/>
      </xsd:simpleType>
    </xsd:element>
    <xsd:element name="_dlc_DocIdUrl" ma:index="9" nillable="true" ma:displayName="Dokumentumazonosító" ma:description="Állandó hivatkozás a dokumentumr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be68c0f-23a1-4a68-bc2e-0bfc084806b4">U26HEUY2JR42-2121121297-1312</_dlc_DocId>
    <_dlc_DocIdUrl xmlns="0be68c0f-23a1-4a68-bc2e-0bfc084806b4">
      <Url>https://ituzletag.mav-szk.hu/projekt/gvk/_layouts/15/DocIdRedir.aspx?ID=U26HEUY2JR42-2121121297-1312</Url>
      <Description>U26HEUY2JR42-2121121297-1312</Description>
    </_dlc_DocIdUrl>
    <SharedWithUsers xmlns="0be68c0f-23a1-4a68-bc2e-0bfc084806b4">
      <UserInfo>
        <DisplayName>Surán Jenő Dániel</DisplayName>
        <AccountId>2386</AccountId>
        <AccountType/>
      </UserInfo>
      <UserInfo>
        <DisplayName>Patonai Dominik</DisplayName>
        <AccountId>7365</AccountId>
        <AccountType/>
      </UserInfo>
      <UserInfo>
        <DisplayName>Jámbor Gergő</DisplayName>
        <AccountId>7357</AccountId>
        <AccountType/>
      </UserInfo>
      <UserInfo>
        <DisplayName>Varga Zoltán Mihály</DisplayName>
        <AccountId>782</AccountId>
        <AccountType/>
      </UserInfo>
      <UserInfo>
        <DisplayName>Kovács 3 Eszter</DisplayName>
        <AccountId>121</AccountId>
        <AccountType/>
      </UserInfo>
      <UserInfo>
        <DisplayName>Hollósy Ádám</DisplayName>
        <AccountId>1788</AccountId>
        <AccountType/>
      </UserInfo>
    </SharedWithUsers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3D971-4C51-4A6E-8B70-AB876D3B14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DD5D97-ACF0-4402-9223-789172854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68c0f-23a1-4a68-bc2e-0bfc08480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7B96F-52C8-46FE-B176-FE8D1940F1B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0be68c0f-23a1-4a68-bc2e-0bfc084806b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5C92898-AF86-44F4-AD7A-11F7F29F9EF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A7E5C1-D6C2-445C-BF0E-8621597276A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76E53C4-C74A-4489-AB7F-20154733C6DB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AE67EEDD-FAE5-4654-B9C4-E396FF8AE2E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2462DB2-ED8B-4432-93A5-83B72C153A1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B683CC8-2987-4BE8-AB98-B48A39B993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PTB_UC_01_17_HE_Reszletterv_2. tervezési szakasz</Template>
  <TotalTime>5318</TotalTime>
  <Pages>19</Pages>
  <Words>2899</Words>
  <Characters>20009</Characters>
  <Application>Microsoft Office Word</Application>
  <DocSecurity>0</DocSecurity>
  <Lines>166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MÁV Informatika Zrt.</Company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ormandiz</dc:creator>
  <cp:keywords/>
  <dc:description/>
  <cp:lastModifiedBy>Kovács 3 Eszter</cp:lastModifiedBy>
  <cp:revision>655</cp:revision>
  <cp:lastPrinted>2023-07-03T10:25:00Z</cp:lastPrinted>
  <dcterms:created xsi:type="dcterms:W3CDTF">2024-02-06T21:16:00Z</dcterms:created>
  <dcterms:modified xsi:type="dcterms:W3CDTF">2025-02-25T12:52:00Z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0x010100EC306BCDB6538E428D7BC50E62C01D75</vt:lpwstr>
  </property>
  <property fmtid="{D5CDD505-2E9C-101B-9397-08002B2CF9AE}" pid="3" name="Order">
    <vt:r8>71800</vt:r8>
  </property>
  <property fmtid="{D5CDD505-2E9C-101B-9397-08002B2CF9AE}" pid="4" name="xd_ProgID">
    <vt:lpwstr/>
  </property>
  <property fmtid="{D5CDD505-2E9C-101B-9397-08002B2CF9AE}" pid="5" name="_CopySource">
    <vt:lpwstr>http://tadtfs2/Sites/IFP/PTB/Részletes tervezés/Használati eset/UC_01_17 RK engedély kérés és megtekintés/Leírás/PTB_UC_01_17_RK_engedély_kérés_és_megtekintés.docx</vt:lpwstr>
  </property>
  <property fmtid="{D5CDD505-2E9C-101B-9397-08002B2CF9AE}" pid="6" name="TemplateUrl">
    <vt:lpwstr/>
  </property>
  <property fmtid="{D5CDD505-2E9C-101B-9397-08002B2CF9AE}" pid="7" name="_dlc_DocIdItemGuid">
    <vt:lpwstr>2513f76f-bc60-42c6-8eb0-b137c3ff46fc</vt:lpwstr>
  </property>
</Properties>
</file>